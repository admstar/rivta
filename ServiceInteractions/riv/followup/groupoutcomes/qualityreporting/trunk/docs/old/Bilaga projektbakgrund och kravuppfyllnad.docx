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0CF27" w14:textId="77777777" w:rsidR="00F25F5B" w:rsidRPr="007121BF" w:rsidRDefault="00F25F5B" w:rsidP="00F25F5B">
      <w:pPr>
        <w:tabs>
          <w:tab w:val="left" w:pos="2552"/>
        </w:tabs>
        <w:spacing w:line="240" w:lineRule="auto"/>
        <w:jc w:val="center"/>
      </w:pPr>
      <w:bookmarkStart w:id="0" w:name="Subject"/>
    </w:p>
    <w:p w14:paraId="5857DB1E" w14:textId="77777777" w:rsidR="00F25F5B" w:rsidRPr="007121BF" w:rsidRDefault="00F25F5B" w:rsidP="00F25F5B">
      <w:pPr>
        <w:tabs>
          <w:tab w:val="left" w:pos="2552"/>
        </w:tabs>
        <w:spacing w:line="240" w:lineRule="auto"/>
        <w:jc w:val="center"/>
      </w:pPr>
    </w:p>
    <w:p w14:paraId="3D7DE078" w14:textId="77777777" w:rsidR="00F25F5B" w:rsidRPr="007121BF" w:rsidRDefault="00F25F5B" w:rsidP="00F25F5B">
      <w:pPr>
        <w:tabs>
          <w:tab w:val="left" w:pos="2552"/>
        </w:tabs>
        <w:spacing w:line="240" w:lineRule="auto"/>
        <w:jc w:val="center"/>
      </w:pPr>
    </w:p>
    <w:p w14:paraId="21193BE1" w14:textId="77777777" w:rsidR="00F25F5B" w:rsidRPr="007121BF" w:rsidRDefault="00F25F5B" w:rsidP="00F25F5B">
      <w:pPr>
        <w:tabs>
          <w:tab w:val="left" w:pos="2552"/>
        </w:tabs>
        <w:spacing w:line="240" w:lineRule="auto"/>
        <w:jc w:val="center"/>
      </w:pPr>
    </w:p>
    <w:p w14:paraId="601AE9DF" w14:textId="77777777" w:rsidR="00F25F5B" w:rsidRPr="007121BF" w:rsidRDefault="00F25F5B" w:rsidP="00F25F5B">
      <w:pPr>
        <w:tabs>
          <w:tab w:val="left" w:pos="2552"/>
        </w:tabs>
        <w:spacing w:line="240" w:lineRule="auto"/>
        <w:jc w:val="center"/>
      </w:pPr>
    </w:p>
    <w:p w14:paraId="038B06A1" w14:textId="77777777" w:rsidR="00F25F5B" w:rsidRPr="007121BF" w:rsidRDefault="00F25F5B" w:rsidP="00F25F5B">
      <w:pPr>
        <w:tabs>
          <w:tab w:val="left" w:pos="2552"/>
        </w:tabs>
        <w:spacing w:line="240" w:lineRule="auto"/>
        <w:jc w:val="center"/>
      </w:pPr>
    </w:p>
    <w:p w14:paraId="0789F036" w14:textId="77777777" w:rsidR="00F25F5B" w:rsidRPr="007121BF" w:rsidRDefault="00F25F5B" w:rsidP="00F25F5B">
      <w:pPr>
        <w:tabs>
          <w:tab w:val="left" w:pos="2552"/>
        </w:tabs>
        <w:spacing w:line="240" w:lineRule="auto"/>
        <w:jc w:val="center"/>
      </w:pPr>
    </w:p>
    <w:p w14:paraId="51D0F10D" w14:textId="77777777" w:rsidR="00F25F5B" w:rsidRPr="007121BF" w:rsidRDefault="00F25F5B" w:rsidP="00F25F5B">
      <w:pPr>
        <w:tabs>
          <w:tab w:val="left" w:pos="2552"/>
        </w:tabs>
        <w:spacing w:line="240" w:lineRule="auto"/>
        <w:jc w:val="center"/>
      </w:pPr>
    </w:p>
    <w:p w14:paraId="57BC6AB8" w14:textId="77777777" w:rsidR="00F25F5B" w:rsidRPr="007121BF" w:rsidRDefault="00F25F5B" w:rsidP="00F25F5B">
      <w:pPr>
        <w:tabs>
          <w:tab w:val="left" w:pos="2552"/>
        </w:tabs>
        <w:spacing w:line="240" w:lineRule="auto"/>
        <w:jc w:val="center"/>
      </w:pPr>
    </w:p>
    <w:p w14:paraId="7256FD5E" w14:textId="77777777" w:rsidR="00F25F5B" w:rsidRPr="007121BF" w:rsidRDefault="00F25F5B" w:rsidP="00F25F5B">
      <w:pPr>
        <w:tabs>
          <w:tab w:val="left" w:pos="2552"/>
        </w:tabs>
        <w:spacing w:line="240" w:lineRule="auto"/>
        <w:jc w:val="center"/>
      </w:pPr>
    </w:p>
    <w:p w14:paraId="0E42E7E7" w14:textId="30FFB996" w:rsidR="00F25F5B" w:rsidRPr="007121BF" w:rsidRDefault="0050537C" w:rsidP="00F25F5B">
      <w:pPr>
        <w:tabs>
          <w:tab w:val="left" w:pos="2552"/>
        </w:tabs>
        <w:spacing w:line="240" w:lineRule="auto"/>
        <w:jc w:val="center"/>
        <w:rPr>
          <w:color w:val="008000"/>
          <w:sz w:val="48"/>
          <w:szCs w:val="48"/>
        </w:rPr>
      </w:pPr>
      <w:r>
        <w:rPr>
          <w:color w:val="008000"/>
          <w:sz w:val="48"/>
          <w:szCs w:val="48"/>
        </w:rPr>
        <w:t>Bilaga projektbakgrund och kravuppfyllnad</w:t>
      </w:r>
    </w:p>
    <w:p w14:paraId="37C739FF" w14:textId="77777777" w:rsidR="00F25F5B" w:rsidRPr="007121BF" w:rsidRDefault="00F25F5B" w:rsidP="00F25F5B">
      <w:pPr>
        <w:tabs>
          <w:tab w:val="left" w:pos="2552"/>
        </w:tabs>
        <w:spacing w:line="240" w:lineRule="auto"/>
        <w:jc w:val="center"/>
        <w:rPr>
          <w:sz w:val="48"/>
          <w:szCs w:val="48"/>
        </w:rPr>
      </w:pPr>
    </w:p>
    <w:p w14:paraId="78674CAC" w14:textId="1114525C" w:rsidR="00F25F5B" w:rsidRPr="007121BF" w:rsidRDefault="0050537C" w:rsidP="00F25F5B">
      <w:pPr>
        <w:tabs>
          <w:tab w:val="left" w:pos="2552"/>
        </w:tabs>
        <w:spacing w:line="240" w:lineRule="auto"/>
        <w:jc w:val="center"/>
        <w:rPr>
          <w:sz w:val="32"/>
          <w:szCs w:val="32"/>
        </w:rPr>
      </w:pPr>
      <w:r>
        <w:rPr>
          <w:color w:val="008000"/>
          <w:sz w:val="32"/>
          <w:szCs w:val="32"/>
        </w:rPr>
        <w:t>2014-07</w:t>
      </w:r>
      <w:r w:rsidR="00A26356">
        <w:rPr>
          <w:color w:val="008000"/>
          <w:sz w:val="32"/>
          <w:szCs w:val="32"/>
        </w:rPr>
        <w:t>-</w:t>
      </w:r>
      <w:r>
        <w:rPr>
          <w:color w:val="008000"/>
          <w:sz w:val="32"/>
          <w:szCs w:val="32"/>
        </w:rPr>
        <w:t>10</w:t>
      </w:r>
    </w:p>
    <w:p w14:paraId="2DF54B29" w14:textId="77777777" w:rsidR="00F25F5B" w:rsidRPr="00A153DA" w:rsidRDefault="00F25F5B">
      <w:pPr>
        <w:spacing w:line="240" w:lineRule="auto"/>
        <w:rPr>
          <w:rFonts w:asciiTheme="majorHAnsi" w:eastAsiaTheme="majorEastAsia" w:hAnsiTheme="majorHAnsi" w:cstheme="majorBidi"/>
          <w:bCs/>
          <w:color w:val="365F91" w:themeColor="accent1" w:themeShade="BF"/>
          <w:sz w:val="28"/>
          <w:szCs w:val="28"/>
        </w:rPr>
      </w:pPr>
      <w:r w:rsidRPr="007121BF">
        <w:br w:type="page"/>
      </w:r>
    </w:p>
    <w:p w14:paraId="6389E7E0" w14:textId="77777777" w:rsidR="00EC2139" w:rsidRPr="00A153DA" w:rsidRDefault="00EC2139">
      <w:pPr>
        <w:spacing w:line="240" w:lineRule="auto"/>
        <w:rPr>
          <w:rStyle w:val="Betoning2"/>
          <w:b w:val="0"/>
        </w:rPr>
      </w:pPr>
      <w:r w:rsidRPr="00A153DA">
        <w:rPr>
          <w:rStyle w:val="Betoning2"/>
          <w:b w:val="0"/>
        </w:rPr>
        <w:lastRenderedPageBreak/>
        <w:t>Revisionshistorik</w:t>
      </w:r>
    </w:p>
    <w:p w14:paraId="311231B8" w14:textId="77777777" w:rsidR="00EC2139" w:rsidRPr="00A153DA" w:rsidRDefault="00EC2139">
      <w:pPr>
        <w:spacing w:line="240" w:lineRule="auto"/>
        <w:rPr>
          <w:rStyle w:val="Betoning2"/>
          <w:b w:val="0"/>
        </w:rPr>
      </w:pPr>
    </w:p>
    <w:tbl>
      <w:tblPr>
        <w:tblStyle w:val="Ljuslista-dekorfrg1"/>
        <w:tblW w:w="9038" w:type="dxa"/>
        <w:tblLayout w:type="fixed"/>
        <w:tblLook w:val="04A0" w:firstRow="1" w:lastRow="0" w:firstColumn="1" w:lastColumn="0" w:noHBand="0" w:noVBand="1"/>
      </w:tblPr>
      <w:tblGrid>
        <w:gridCol w:w="1865"/>
        <w:gridCol w:w="1718"/>
        <w:gridCol w:w="2904"/>
        <w:gridCol w:w="1134"/>
        <w:gridCol w:w="1417"/>
      </w:tblGrid>
      <w:tr w:rsidR="00B25CC8" w:rsidRPr="007121BF" w14:paraId="53833E9A" w14:textId="77777777" w:rsidTr="00A063A2">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865" w:type="dxa"/>
          </w:tcPr>
          <w:p w14:paraId="59778A33" w14:textId="35F2BC0A" w:rsidR="00EC2139" w:rsidRPr="00A153DA" w:rsidRDefault="00EC2139" w:rsidP="00A063A2">
            <w:pPr>
              <w:ind w:left="4" w:hanging="4"/>
              <w:rPr>
                <w:rStyle w:val="Betoning2"/>
                <w:b/>
                <w:bCs/>
                <w:color w:val="auto"/>
                <w:sz w:val="20"/>
                <w:szCs w:val="20"/>
              </w:rPr>
            </w:pPr>
            <w:r w:rsidRPr="00A153DA">
              <w:rPr>
                <w:rStyle w:val="Betoning2"/>
                <w:sz w:val="20"/>
                <w:szCs w:val="20"/>
              </w:rPr>
              <w:t>RevisionsNr</w:t>
            </w:r>
          </w:p>
        </w:tc>
        <w:tc>
          <w:tcPr>
            <w:tcW w:w="1718" w:type="dxa"/>
          </w:tcPr>
          <w:p w14:paraId="59FD998C" w14:textId="613B238F"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Revisions</w:t>
            </w:r>
            <w:r w:rsidR="007121BF" w:rsidRPr="007121BF">
              <w:rPr>
                <w:rStyle w:val="Betoning2"/>
                <w:sz w:val="20"/>
                <w:szCs w:val="20"/>
              </w:rPr>
              <w:t>-</w:t>
            </w:r>
            <w:r w:rsidRPr="00A153DA">
              <w:rPr>
                <w:rStyle w:val="Betoning2"/>
                <w:sz w:val="20"/>
                <w:szCs w:val="20"/>
              </w:rPr>
              <w:t>datum</w:t>
            </w:r>
          </w:p>
        </w:tc>
        <w:tc>
          <w:tcPr>
            <w:tcW w:w="2904" w:type="dxa"/>
          </w:tcPr>
          <w:p w14:paraId="70F87396" w14:textId="62C7DD54"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Beskrivning av ändringen</w:t>
            </w:r>
          </w:p>
        </w:tc>
        <w:tc>
          <w:tcPr>
            <w:tcW w:w="1134" w:type="dxa"/>
          </w:tcPr>
          <w:p w14:paraId="067738A2" w14:textId="2882CCC3"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Ändringar gjorda av</w:t>
            </w:r>
          </w:p>
        </w:tc>
        <w:tc>
          <w:tcPr>
            <w:tcW w:w="1417" w:type="dxa"/>
          </w:tcPr>
          <w:p w14:paraId="26C44B23" w14:textId="3CF6283C"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Granskad av</w:t>
            </w:r>
          </w:p>
        </w:tc>
      </w:tr>
      <w:tr w:rsidR="00B25CC8" w:rsidRPr="007121BF" w14:paraId="159201AE" w14:textId="77777777" w:rsidTr="00A063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865" w:type="dxa"/>
          </w:tcPr>
          <w:p w14:paraId="6D057F52" w14:textId="1DAB3FEF" w:rsidR="00EC2139" w:rsidRPr="00A153DA" w:rsidRDefault="0050537C" w:rsidP="00A063A2">
            <w:pPr>
              <w:ind w:left="4" w:hanging="4"/>
              <w:rPr>
                <w:rStyle w:val="Betoning2"/>
                <w:b/>
                <w:bCs/>
                <w:sz w:val="20"/>
                <w:szCs w:val="20"/>
              </w:rPr>
            </w:pPr>
            <w:r>
              <w:rPr>
                <w:rStyle w:val="Betoning2"/>
                <w:sz w:val="20"/>
                <w:szCs w:val="20"/>
              </w:rPr>
              <w:t>1.0</w:t>
            </w:r>
          </w:p>
        </w:tc>
        <w:tc>
          <w:tcPr>
            <w:tcW w:w="1718" w:type="dxa"/>
          </w:tcPr>
          <w:p w14:paraId="06F263C7" w14:textId="1A6397FF" w:rsidR="00EC2139" w:rsidRPr="00A153DA" w:rsidRDefault="0050537C"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2014-07</w:t>
            </w:r>
            <w:r w:rsidR="007121BF" w:rsidRPr="00A153DA">
              <w:rPr>
                <w:rStyle w:val="Betoning2"/>
                <w:b w:val="0"/>
                <w:sz w:val="20"/>
                <w:szCs w:val="20"/>
              </w:rPr>
              <w:t>-</w:t>
            </w:r>
            <w:r>
              <w:rPr>
                <w:rStyle w:val="Betoning2"/>
                <w:b w:val="0"/>
                <w:sz w:val="20"/>
                <w:szCs w:val="20"/>
              </w:rPr>
              <w:t>10</w:t>
            </w:r>
          </w:p>
        </w:tc>
        <w:tc>
          <w:tcPr>
            <w:tcW w:w="2904" w:type="dxa"/>
          </w:tcPr>
          <w:p w14:paraId="1BEA8DDB" w14:textId="206C11E7"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Upprättar dokumentet</w:t>
            </w:r>
          </w:p>
        </w:tc>
        <w:tc>
          <w:tcPr>
            <w:tcW w:w="1134" w:type="dxa"/>
          </w:tcPr>
          <w:p w14:paraId="1050C5C1" w14:textId="6CF790E6"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05BF43A0" w14:textId="707EBA6B"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Johan Eltes</w:t>
            </w:r>
          </w:p>
        </w:tc>
      </w:tr>
    </w:tbl>
    <w:p w14:paraId="425C6F18" w14:textId="1581E968" w:rsidR="00EC2139" w:rsidRPr="00A153DA" w:rsidRDefault="00EC2139">
      <w:pPr>
        <w:spacing w:line="240" w:lineRule="auto"/>
        <w:rPr>
          <w:rStyle w:val="Betoning2"/>
          <w:rFonts w:asciiTheme="majorHAnsi" w:eastAsiaTheme="majorEastAsia" w:hAnsiTheme="majorHAnsi" w:cstheme="majorBidi"/>
          <w:b w:val="0"/>
          <w:bCs w:val="0"/>
          <w:color w:val="365F91" w:themeColor="accent1" w:themeShade="BF"/>
          <w:sz w:val="20"/>
          <w:szCs w:val="20"/>
        </w:rPr>
      </w:pPr>
      <w:r w:rsidRPr="00A153DA">
        <w:rPr>
          <w:rStyle w:val="Betoning2"/>
          <w:b w:val="0"/>
          <w:sz w:val="20"/>
          <w:szCs w:val="20"/>
        </w:rPr>
        <w:br w:type="page"/>
      </w:r>
    </w:p>
    <w:p w14:paraId="39F41301" w14:textId="77777777" w:rsidR="00EC2139" w:rsidRPr="00A153DA" w:rsidRDefault="00EC2139" w:rsidP="00F25F5B">
      <w:pPr>
        <w:pStyle w:val="Innehllsfrteckningsrubrik"/>
        <w:rPr>
          <w:rStyle w:val="Betoning2"/>
        </w:rPr>
      </w:pPr>
    </w:p>
    <w:sdt>
      <w:sdtPr>
        <w:rPr>
          <w:rFonts w:ascii="Georgia" w:eastAsia="Calibri" w:hAnsi="Georgia" w:cs="Times New Roman"/>
          <w:b w:val="0"/>
          <w:bCs w:val="0"/>
          <w:color w:val="auto"/>
          <w:sz w:val="20"/>
          <w:szCs w:val="22"/>
        </w:rPr>
        <w:id w:val="881634126"/>
        <w:docPartObj>
          <w:docPartGallery w:val="Table of Contents"/>
          <w:docPartUnique/>
        </w:docPartObj>
      </w:sdtPr>
      <w:sdtEndPr>
        <w:rPr>
          <w:sz w:val="24"/>
        </w:rPr>
      </w:sdtEndPr>
      <w:sdtContent>
        <w:p w14:paraId="3651344B" w14:textId="77777777" w:rsidR="00793064" w:rsidRPr="00A153DA" w:rsidRDefault="00793064" w:rsidP="00F25F5B">
          <w:pPr>
            <w:pStyle w:val="Innehllsfrteckningsrubrik"/>
            <w:rPr>
              <w:b w:val="0"/>
            </w:rPr>
          </w:pPr>
          <w:r w:rsidRPr="00A153DA">
            <w:rPr>
              <w:b w:val="0"/>
            </w:rPr>
            <w:t>Innehåll</w:t>
          </w:r>
        </w:p>
        <w:p w14:paraId="3602E217" w14:textId="77777777" w:rsidR="00140679" w:rsidRDefault="00793064">
          <w:pPr>
            <w:pStyle w:val="Innehll1"/>
            <w:tabs>
              <w:tab w:val="left" w:pos="343"/>
              <w:tab w:val="right" w:leader="dot" w:pos="8664"/>
            </w:tabs>
            <w:rPr>
              <w:rFonts w:asciiTheme="minorHAnsi" w:eastAsiaTheme="minorEastAsia" w:hAnsiTheme="minorHAnsi" w:cstheme="minorBidi"/>
              <w:noProof/>
              <w:szCs w:val="24"/>
              <w:lang w:eastAsia="ja-JP"/>
            </w:rPr>
          </w:pPr>
          <w:r w:rsidRPr="005E2ACE">
            <w:fldChar w:fldCharType="begin"/>
          </w:r>
          <w:r w:rsidRPr="007121BF">
            <w:instrText xml:space="preserve"> TOC \o "1-3" \h \z \u </w:instrText>
          </w:r>
          <w:r w:rsidRPr="005E2ACE">
            <w:fldChar w:fldCharType="separate"/>
          </w:r>
          <w:r w:rsidR="00140679">
            <w:rPr>
              <w:noProof/>
            </w:rPr>
            <w:t>1</w:t>
          </w:r>
          <w:r w:rsidR="00140679">
            <w:rPr>
              <w:rFonts w:asciiTheme="minorHAnsi" w:eastAsiaTheme="minorEastAsia" w:hAnsiTheme="minorHAnsi" w:cstheme="minorBidi"/>
              <w:noProof/>
              <w:szCs w:val="24"/>
              <w:lang w:eastAsia="ja-JP"/>
            </w:rPr>
            <w:tab/>
          </w:r>
          <w:r w:rsidR="00140679">
            <w:rPr>
              <w:noProof/>
            </w:rPr>
            <w:t>Introduktion</w:t>
          </w:r>
          <w:r w:rsidR="00140679">
            <w:rPr>
              <w:noProof/>
            </w:rPr>
            <w:tab/>
          </w:r>
          <w:r w:rsidR="00140679">
            <w:rPr>
              <w:noProof/>
            </w:rPr>
            <w:fldChar w:fldCharType="begin"/>
          </w:r>
          <w:r w:rsidR="00140679">
            <w:rPr>
              <w:noProof/>
            </w:rPr>
            <w:instrText xml:space="preserve"> PAGEREF _Toc264547942 \h </w:instrText>
          </w:r>
          <w:r w:rsidR="00140679">
            <w:rPr>
              <w:noProof/>
            </w:rPr>
          </w:r>
          <w:r w:rsidR="00140679">
            <w:rPr>
              <w:noProof/>
            </w:rPr>
            <w:fldChar w:fldCharType="separate"/>
          </w:r>
          <w:r w:rsidR="00140679">
            <w:rPr>
              <w:noProof/>
            </w:rPr>
            <w:t>5</w:t>
          </w:r>
          <w:r w:rsidR="00140679">
            <w:rPr>
              <w:noProof/>
            </w:rPr>
            <w:fldChar w:fldCharType="end"/>
          </w:r>
        </w:p>
        <w:p w14:paraId="27A86572" w14:textId="77777777" w:rsidR="00140679" w:rsidRDefault="00140679">
          <w:pPr>
            <w:pStyle w:val="Innehll2"/>
            <w:tabs>
              <w:tab w:val="left" w:pos="711"/>
              <w:tab w:val="right" w:leader="dot" w:pos="8664"/>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Om projektet</w:t>
          </w:r>
          <w:r>
            <w:rPr>
              <w:noProof/>
            </w:rPr>
            <w:tab/>
          </w:r>
          <w:r>
            <w:rPr>
              <w:noProof/>
            </w:rPr>
            <w:fldChar w:fldCharType="begin"/>
          </w:r>
          <w:r>
            <w:rPr>
              <w:noProof/>
            </w:rPr>
            <w:instrText xml:space="preserve"> PAGEREF _Toc264547943 \h </w:instrText>
          </w:r>
          <w:r>
            <w:rPr>
              <w:noProof/>
            </w:rPr>
          </w:r>
          <w:r>
            <w:rPr>
              <w:noProof/>
            </w:rPr>
            <w:fldChar w:fldCharType="separate"/>
          </w:r>
          <w:r>
            <w:rPr>
              <w:noProof/>
            </w:rPr>
            <w:t>5</w:t>
          </w:r>
          <w:r>
            <w:rPr>
              <w:noProof/>
            </w:rPr>
            <w:fldChar w:fldCharType="end"/>
          </w:r>
        </w:p>
        <w:p w14:paraId="02489F22" w14:textId="77777777" w:rsidR="00140679" w:rsidRDefault="00140679">
          <w:pPr>
            <w:pStyle w:val="Innehll3"/>
            <w:tabs>
              <w:tab w:val="left" w:pos="1079"/>
              <w:tab w:val="right" w:leader="dot" w:pos="8664"/>
            </w:tabs>
            <w:rPr>
              <w:rFonts w:asciiTheme="minorHAnsi" w:eastAsiaTheme="minorEastAsia" w:hAnsiTheme="minorHAnsi" w:cstheme="minorBidi"/>
              <w:noProof/>
              <w:szCs w:val="24"/>
              <w:lang w:eastAsia="ja-JP"/>
            </w:rPr>
          </w:pPr>
          <w:r>
            <w:rPr>
              <w:noProof/>
            </w:rPr>
            <w:t>1.1.1</w:t>
          </w:r>
          <w:r>
            <w:rPr>
              <w:rFonts w:asciiTheme="minorHAnsi" w:eastAsiaTheme="minorEastAsia" w:hAnsiTheme="minorHAnsi" w:cstheme="minorBidi"/>
              <w:noProof/>
              <w:szCs w:val="24"/>
              <w:lang w:eastAsia="ja-JP"/>
            </w:rPr>
            <w:tab/>
          </w:r>
          <w:r>
            <w:rPr>
              <w:noProof/>
            </w:rPr>
            <w:t>Bakgrund</w:t>
          </w:r>
          <w:r>
            <w:rPr>
              <w:noProof/>
            </w:rPr>
            <w:tab/>
          </w:r>
          <w:r>
            <w:rPr>
              <w:noProof/>
            </w:rPr>
            <w:fldChar w:fldCharType="begin"/>
          </w:r>
          <w:r>
            <w:rPr>
              <w:noProof/>
            </w:rPr>
            <w:instrText xml:space="preserve"> PAGEREF _Toc264547944 \h </w:instrText>
          </w:r>
          <w:r>
            <w:rPr>
              <w:noProof/>
            </w:rPr>
          </w:r>
          <w:r>
            <w:rPr>
              <w:noProof/>
            </w:rPr>
            <w:fldChar w:fldCharType="separate"/>
          </w:r>
          <w:r>
            <w:rPr>
              <w:noProof/>
            </w:rPr>
            <w:t>5</w:t>
          </w:r>
          <w:r>
            <w:rPr>
              <w:noProof/>
            </w:rPr>
            <w:fldChar w:fldCharType="end"/>
          </w:r>
        </w:p>
        <w:p w14:paraId="370D913A"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1.1.2</w:t>
          </w:r>
          <w:r>
            <w:rPr>
              <w:rFonts w:asciiTheme="minorHAnsi" w:eastAsiaTheme="minorEastAsia" w:hAnsiTheme="minorHAnsi" w:cstheme="minorBidi"/>
              <w:noProof/>
              <w:szCs w:val="24"/>
              <w:lang w:eastAsia="ja-JP"/>
            </w:rPr>
            <w:tab/>
          </w:r>
          <w:r>
            <w:rPr>
              <w:noProof/>
            </w:rPr>
            <w:t>Vården i siffror samt Resultatdata för patienter</w:t>
          </w:r>
          <w:r>
            <w:rPr>
              <w:noProof/>
            </w:rPr>
            <w:tab/>
          </w:r>
          <w:r>
            <w:rPr>
              <w:noProof/>
            </w:rPr>
            <w:fldChar w:fldCharType="begin"/>
          </w:r>
          <w:r>
            <w:rPr>
              <w:noProof/>
            </w:rPr>
            <w:instrText xml:space="preserve"> PAGEREF _Toc264547945 \h </w:instrText>
          </w:r>
          <w:r>
            <w:rPr>
              <w:noProof/>
            </w:rPr>
          </w:r>
          <w:r>
            <w:rPr>
              <w:noProof/>
            </w:rPr>
            <w:fldChar w:fldCharType="separate"/>
          </w:r>
          <w:r>
            <w:rPr>
              <w:noProof/>
            </w:rPr>
            <w:t>6</w:t>
          </w:r>
          <w:r>
            <w:rPr>
              <w:noProof/>
            </w:rPr>
            <w:fldChar w:fldCharType="end"/>
          </w:r>
        </w:p>
        <w:p w14:paraId="1E89288E" w14:textId="77777777" w:rsidR="00140679" w:rsidRDefault="00140679">
          <w:pPr>
            <w:pStyle w:val="Innehll3"/>
            <w:tabs>
              <w:tab w:val="left" w:pos="1108"/>
              <w:tab w:val="right" w:leader="dot" w:pos="8664"/>
            </w:tabs>
            <w:rPr>
              <w:rFonts w:asciiTheme="minorHAnsi" w:eastAsiaTheme="minorEastAsia" w:hAnsiTheme="minorHAnsi" w:cstheme="minorBidi"/>
              <w:noProof/>
              <w:szCs w:val="24"/>
              <w:lang w:eastAsia="ja-JP"/>
            </w:rPr>
          </w:pPr>
          <w:r>
            <w:rPr>
              <w:noProof/>
            </w:rPr>
            <w:t>1.1.3</w:t>
          </w:r>
          <w:r>
            <w:rPr>
              <w:rFonts w:asciiTheme="minorHAnsi" w:eastAsiaTheme="minorEastAsia" w:hAnsiTheme="minorHAnsi" w:cstheme="minorBidi"/>
              <w:noProof/>
              <w:szCs w:val="24"/>
              <w:lang w:eastAsia="ja-JP"/>
            </w:rPr>
            <w:tab/>
          </w:r>
          <w:r>
            <w:rPr>
              <w:noProof/>
            </w:rPr>
            <w:t>Öppna jämförelser</w:t>
          </w:r>
          <w:r>
            <w:rPr>
              <w:noProof/>
            </w:rPr>
            <w:tab/>
          </w:r>
          <w:r>
            <w:rPr>
              <w:noProof/>
            </w:rPr>
            <w:fldChar w:fldCharType="begin"/>
          </w:r>
          <w:r>
            <w:rPr>
              <w:noProof/>
            </w:rPr>
            <w:instrText xml:space="preserve"> PAGEREF _Toc264547946 \h </w:instrText>
          </w:r>
          <w:r>
            <w:rPr>
              <w:noProof/>
            </w:rPr>
          </w:r>
          <w:r>
            <w:rPr>
              <w:noProof/>
            </w:rPr>
            <w:fldChar w:fldCharType="separate"/>
          </w:r>
          <w:r>
            <w:rPr>
              <w:noProof/>
            </w:rPr>
            <w:t>7</w:t>
          </w:r>
          <w:r>
            <w:rPr>
              <w:noProof/>
            </w:rPr>
            <w:fldChar w:fldCharType="end"/>
          </w:r>
        </w:p>
        <w:p w14:paraId="0EE588D6"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1.1.4</w:t>
          </w:r>
          <w:r>
            <w:rPr>
              <w:rFonts w:asciiTheme="minorHAnsi" w:eastAsiaTheme="minorEastAsia" w:hAnsiTheme="minorHAnsi" w:cstheme="minorBidi"/>
              <w:noProof/>
              <w:szCs w:val="24"/>
              <w:lang w:eastAsia="ja-JP"/>
            </w:rPr>
            <w:tab/>
          </w:r>
          <w:r>
            <w:rPr>
              <w:noProof/>
            </w:rPr>
            <w:t>Vårdvalsinformation</w:t>
          </w:r>
          <w:r>
            <w:rPr>
              <w:noProof/>
            </w:rPr>
            <w:tab/>
          </w:r>
          <w:r>
            <w:rPr>
              <w:noProof/>
            </w:rPr>
            <w:fldChar w:fldCharType="begin"/>
          </w:r>
          <w:r>
            <w:rPr>
              <w:noProof/>
            </w:rPr>
            <w:instrText xml:space="preserve"> PAGEREF _Toc264547947 \h </w:instrText>
          </w:r>
          <w:r>
            <w:rPr>
              <w:noProof/>
            </w:rPr>
          </w:r>
          <w:r>
            <w:rPr>
              <w:noProof/>
            </w:rPr>
            <w:fldChar w:fldCharType="separate"/>
          </w:r>
          <w:r>
            <w:rPr>
              <w:noProof/>
            </w:rPr>
            <w:t>8</w:t>
          </w:r>
          <w:r>
            <w:rPr>
              <w:noProof/>
            </w:rPr>
            <w:fldChar w:fldCharType="end"/>
          </w:r>
        </w:p>
        <w:p w14:paraId="16BF2487"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Om kvalitetsindikatorer</w:t>
          </w:r>
          <w:r>
            <w:rPr>
              <w:noProof/>
            </w:rPr>
            <w:tab/>
          </w:r>
          <w:r>
            <w:rPr>
              <w:noProof/>
            </w:rPr>
            <w:fldChar w:fldCharType="begin"/>
          </w:r>
          <w:r>
            <w:rPr>
              <w:noProof/>
            </w:rPr>
            <w:instrText xml:space="preserve"> PAGEREF _Toc264547948 \h </w:instrText>
          </w:r>
          <w:r>
            <w:rPr>
              <w:noProof/>
            </w:rPr>
          </w:r>
          <w:r>
            <w:rPr>
              <w:noProof/>
            </w:rPr>
            <w:fldChar w:fldCharType="separate"/>
          </w:r>
          <w:r>
            <w:rPr>
              <w:noProof/>
            </w:rPr>
            <w:t>8</w:t>
          </w:r>
          <w:r>
            <w:rPr>
              <w:noProof/>
            </w:rPr>
            <w:fldChar w:fldCharType="end"/>
          </w:r>
        </w:p>
        <w:p w14:paraId="3DE91E05" w14:textId="77777777" w:rsidR="00140679" w:rsidRDefault="00140679">
          <w:pPr>
            <w:pStyle w:val="Innehll2"/>
            <w:tabs>
              <w:tab w:val="left" w:pos="740"/>
              <w:tab w:val="right" w:leader="dot" w:pos="8664"/>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Om öppna data</w:t>
          </w:r>
          <w:r>
            <w:rPr>
              <w:noProof/>
            </w:rPr>
            <w:tab/>
          </w:r>
          <w:r>
            <w:rPr>
              <w:noProof/>
            </w:rPr>
            <w:fldChar w:fldCharType="begin"/>
          </w:r>
          <w:r>
            <w:rPr>
              <w:noProof/>
            </w:rPr>
            <w:instrText xml:space="preserve"> PAGEREF _Toc264547949 \h </w:instrText>
          </w:r>
          <w:r>
            <w:rPr>
              <w:noProof/>
            </w:rPr>
          </w:r>
          <w:r>
            <w:rPr>
              <w:noProof/>
            </w:rPr>
            <w:fldChar w:fldCharType="separate"/>
          </w:r>
          <w:r>
            <w:rPr>
              <w:noProof/>
            </w:rPr>
            <w:t>10</w:t>
          </w:r>
          <w:r>
            <w:rPr>
              <w:noProof/>
            </w:rPr>
            <w:fldChar w:fldCharType="end"/>
          </w:r>
        </w:p>
        <w:p w14:paraId="33316A87" w14:textId="77777777" w:rsidR="00140679" w:rsidRDefault="00140679">
          <w:pPr>
            <w:pStyle w:val="Innehll1"/>
            <w:tabs>
              <w:tab w:val="left" w:pos="374"/>
              <w:tab w:val="right" w:leader="dot" w:pos="8664"/>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Arbetsflöde</w:t>
          </w:r>
          <w:r>
            <w:rPr>
              <w:noProof/>
            </w:rPr>
            <w:tab/>
          </w:r>
          <w:r>
            <w:rPr>
              <w:noProof/>
            </w:rPr>
            <w:fldChar w:fldCharType="begin"/>
          </w:r>
          <w:r>
            <w:rPr>
              <w:noProof/>
            </w:rPr>
            <w:instrText xml:space="preserve"> PAGEREF _Toc264547950 \h </w:instrText>
          </w:r>
          <w:r>
            <w:rPr>
              <w:noProof/>
            </w:rPr>
          </w:r>
          <w:r>
            <w:rPr>
              <w:noProof/>
            </w:rPr>
            <w:fldChar w:fldCharType="separate"/>
          </w:r>
          <w:r>
            <w:rPr>
              <w:noProof/>
            </w:rPr>
            <w:t>11</w:t>
          </w:r>
          <w:r>
            <w:rPr>
              <w:noProof/>
            </w:rPr>
            <w:fldChar w:fldCharType="end"/>
          </w:r>
        </w:p>
        <w:p w14:paraId="09D0862D"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Flödesdiagram</w:t>
          </w:r>
          <w:r>
            <w:rPr>
              <w:noProof/>
            </w:rPr>
            <w:tab/>
          </w:r>
          <w:r>
            <w:rPr>
              <w:noProof/>
            </w:rPr>
            <w:fldChar w:fldCharType="begin"/>
          </w:r>
          <w:r>
            <w:rPr>
              <w:noProof/>
            </w:rPr>
            <w:instrText xml:space="preserve"> PAGEREF _Toc264547951 \h </w:instrText>
          </w:r>
          <w:r>
            <w:rPr>
              <w:noProof/>
            </w:rPr>
          </w:r>
          <w:r>
            <w:rPr>
              <w:noProof/>
            </w:rPr>
            <w:fldChar w:fldCharType="separate"/>
          </w:r>
          <w:r>
            <w:rPr>
              <w:noProof/>
            </w:rPr>
            <w:t>12</w:t>
          </w:r>
          <w:r>
            <w:rPr>
              <w:noProof/>
            </w:rPr>
            <w:fldChar w:fldCharType="end"/>
          </w:r>
        </w:p>
        <w:p w14:paraId="1FB82A9E"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2.1.1</w:t>
          </w:r>
          <w:r>
            <w:rPr>
              <w:rFonts w:asciiTheme="minorHAnsi" w:eastAsiaTheme="minorEastAsia" w:hAnsiTheme="minorHAnsi" w:cstheme="minorBidi"/>
              <w:noProof/>
              <w:szCs w:val="24"/>
              <w:lang w:eastAsia="ja-JP"/>
            </w:rPr>
            <w:tab/>
          </w:r>
          <w:r>
            <w:rPr>
              <w:noProof/>
            </w:rPr>
            <w:t>Roller</w:t>
          </w:r>
          <w:r>
            <w:rPr>
              <w:noProof/>
            </w:rPr>
            <w:tab/>
          </w:r>
          <w:r>
            <w:rPr>
              <w:noProof/>
            </w:rPr>
            <w:fldChar w:fldCharType="begin"/>
          </w:r>
          <w:r>
            <w:rPr>
              <w:noProof/>
            </w:rPr>
            <w:instrText xml:space="preserve"> PAGEREF _Toc264547952 \h </w:instrText>
          </w:r>
          <w:r>
            <w:rPr>
              <w:noProof/>
            </w:rPr>
          </w:r>
          <w:r>
            <w:rPr>
              <w:noProof/>
            </w:rPr>
            <w:fldChar w:fldCharType="separate"/>
          </w:r>
          <w:r>
            <w:rPr>
              <w:noProof/>
            </w:rPr>
            <w:t>12</w:t>
          </w:r>
          <w:r>
            <w:rPr>
              <w:noProof/>
            </w:rPr>
            <w:fldChar w:fldCharType="end"/>
          </w:r>
        </w:p>
        <w:p w14:paraId="7747A0B3"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2.1.2</w:t>
          </w:r>
          <w:r>
            <w:rPr>
              <w:rFonts w:asciiTheme="minorHAnsi" w:eastAsiaTheme="minorEastAsia" w:hAnsiTheme="minorHAnsi" w:cstheme="minorBidi"/>
              <w:noProof/>
              <w:szCs w:val="24"/>
              <w:lang w:eastAsia="ja-JP"/>
            </w:rPr>
            <w:tab/>
          </w:r>
          <w:r>
            <w:rPr>
              <w:noProof/>
            </w:rPr>
            <w:t>Arbetssteg</w:t>
          </w:r>
          <w:r>
            <w:rPr>
              <w:noProof/>
            </w:rPr>
            <w:tab/>
          </w:r>
          <w:r>
            <w:rPr>
              <w:noProof/>
            </w:rPr>
            <w:fldChar w:fldCharType="begin"/>
          </w:r>
          <w:r>
            <w:rPr>
              <w:noProof/>
            </w:rPr>
            <w:instrText xml:space="preserve"> PAGEREF _Toc264547953 \h </w:instrText>
          </w:r>
          <w:r>
            <w:rPr>
              <w:noProof/>
            </w:rPr>
          </w:r>
          <w:r>
            <w:rPr>
              <w:noProof/>
            </w:rPr>
            <w:fldChar w:fldCharType="separate"/>
          </w:r>
          <w:r>
            <w:rPr>
              <w:noProof/>
            </w:rPr>
            <w:t>14</w:t>
          </w:r>
          <w:r>
            <w:rPr>
              <w:noProof/>
            </w:rPr>
            <w:fldChar w:fldCharType="end"/>
          </w:r>
        </w:p>
        <w:p w14:paraId="11ECE0CD" w14:textId="77777777" w:rsidR="00140679" w:rsidRDefault="00140679">
          <w:pPr>
            <w:pStyle w:val="Innehll3"/>
            <w:tabs>
              <w:tab w:val="left" w:pos="1139"/>
              <w:tab w:val="right" w:leader="dot" w:pos="8664"/>
            </w:tabs>
            <w:rPr>
              <w:rFonts w:asciiTheme="minorHAnsi" w:eastAsiaTheme="minorEastAsia" w:hAnsiTheme="minorHAnsi" w:cstheme="minorBidi"/>
              <w:noProof/>
              <w:szCs w:val="24"/>
              <w:lang w:eastAsia="ja-JP"/>
            </w:rPr>
          </w:pPr>
          <w:r>
            <w:rPr>
              <w:noProof/>
            </w:rPr>
            <w:t>2.1.3</w:t>
          </w:r>
          <w:r>
            <w:rPr>
              <w:rFonts w:asciiTheme="minorHAnsi" w:eastAsiaTheme="minorEastAsia" w:hAnsiTheme="minorHAnsi" w:cstheme="minorBidi"/>
              <w:noProof/>
              <w:szCs w:val="24"/>
              <w:lang w:eastAsia="ja-JP"/>
            </w:rPr>
            <w:tab/>
          </w:r>
          <w:r>
            <w:rPr>
              <w:noProof/>
            </w:rPr>
            <w:t>Berörda system</w:t>
          </w:r>
          <w:r>
            <w:rPr>
              <w:noProof/>
            </w:rPr>
            <w:tab/>
          </w:r>
          <w:r>
            <w:rPr>
              <w:noProof/>
            </w:rPr>
            <w:fldChar w:fldCharType="begin"/>
          </w:r>
          <w:r>
            <w:rPr>
              <w:noProof/>
            </w:rPr>
            <w:instrText xml:space="preserve"> PAGEREF _Toc264547954 \h </w:instrText>
          </w:r>
          <w:r>
            <w:rPr>
              <w:noProof/>
            </w:rPr>
          </w:r>
          <w:r>
            <w:rPr>
              <w:noProof/>
            </w:rPr>
            <w:fldChar w:fldCharType="separate"/>
          </w:r>
          <w:r>
            <w:rPr>
              <w:noProof/>
            </w:rPr>
            <w:t>15</w:t>
          </w:r>
          <w:r>
            <w:rPr>
              <w:noProof/>
            </w:rPr>
            <w:fldChar w:fldCharType="end"/>
          </w:r>
        </w:p>
        <w:p w14:paraId="4778CFFF" w14:textId="77777777" w:rsidR="00140679" w:rsidRDefault="00140679">
          <w:pPr>
            <w:pStyle w:val="Innehll1"/>
            <w:tabs>
              <w:tab w:val="left" w:pos="372"/>
              <w:tab w:val="right" w:leader="dot" w:pos="8664"/>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Informationsklassning</w:t>
          </w:r>
          <w:r>
            <w:rPr>
              <w:noProof/>
            </w:rPr>
            <w:tab/>
          </w:r>
          <w:r>
            <w:rPr>
              <w:noProof/>
            </w:rPr>
            <w:fldChar w:fldCharType="begin"/>
          </w:r>
          <w:r>
            <w:rPr>
              <w:noProof/>
            </w:rPr>
            <w:instrText xml:space="preserve"> PAGEREF _Toc264547955 \h </w:instrText>
          </w:r>
          <w:r>
            <w:rPr>
              <w:noProof/>
            </w:rPr>
          </w:r>
          <w:r>
            <w:rPr>
              <w:noProof/>
            </w:rPr>
            <w:fldChar w:fldCharType="separate"/>
          </w:r>
          <w:r>
            <w:rPr>
              <w:noProof/>
            </w:rPr>
            <w:t>15</w:t>
          </w:r>
          <w:r>
            <w:rPr>
              <w:noProof/>
            </w:rPr>
            <w:fldChar w:fldCharType="end"/>
          </w:r>
        </w:p>
        <w:p w14:paraId="00D033F8" w14:textId="77777777" w:rsidR="00140679" w:rsidRDefault="00140679">
          <w:pPr>
            <w:pStyle w:val="Innehll1"/>
            <w:tabs>
              <w:tab w:val="left" w:pos="376"/>
              <w:tab w:val="right" w:leader="dot" w:pos="8664"/>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Informationsmodell</w:t>
          </w:r>
          <w:r>
            <w:rPr>
              <w:noProof/>
            </w:rPr>
            <w:tab/>
          </w:r>
          <w:r>
            <w:rPr>
              <w:noProof/>
            </w:rPr>
            <w:fldChar w:fldCharType="begin"/>
          </w:r>
          <w:r>
            <w:rPr>
              <w:noProof/>
            </w:rPr>
            <w:instrText xml:space="preserve"> PAGEREF _Toc264547956 \h </w:instrText>
          </w:r>
          <w:r>
            <w:rPr>
              <w:noProof/>
            </w:rPr>
          </w:r>
          <w:r>
            <w:rPr>
              <w:noProof/>
            </w:rPr>
            <w:fldChar w:fldCharType="separate"/>
          </w:r>
          <w:r>
            <w:rPr>
              <w:noProof/>
            </w:rPr>
            <w:t>17</w:t>
          </w:r>
          <w:r>
            <w:rPr>
              <w:noProof/>
            </w:rPr>
            <w:fldChar w:fldCharType="end"/>
          </w:r>
        </w:p>
        <w:p w14:paraId="4E666BC3" w14:textId="77777777" w:rsidR="00140679" w:rsidRDefault="00140679">
          <w:pPr>
            <w:pStyle w:val="Innehll2"/>
            <w:tabs>
              <w:tab w:val="left" w:pos="743"/>
              <w:tab w:val="right" w:leader="dot" w:pos="8664"/>
            </w:tabs>
            <w:rPr>
              <w:rFonts w:asciiTheme="minorHAnsi" w:eastAsiaTheme="minorEastAsia" w:hAnsiTheme="minorHAnsi" w:cstheme="minorBidi"/>
              <w:noProof/>
              <w:szCs w:val="24"/>
              <w:lang w:eastAsia="ja-JP"/>
            </w:rPr>
          </w:pPr>
          <w:r>
            <w:rPr>
              <w:noProof/>
            </w:rPr>
            <w:t>4.1</w:t>
          </w:r>
          <w:r>
            <w:rPr>
              <w:rFonts w:asciiTheme="minorHAnsi" w:eastAsiaTheme="minorEastAsia" w:hAnsiTheme="minorHAnsi" w:cstheme="minorBidi"/>
              <w:noProof/>
              <w:szCs w:val="24"/>
              <w:lang w:eastAsia="ja-JP"/>
            </w:rPr>
            <w:tab/>
          </w:r>
          <w:r>
            <w:rPr>
              <w:noProof/>
            </w:rPr>
            <w:t>Klasser och attribut</w:t>
          </w:r>
          <w:r>
            <w:rPr>
              <w:noProof/>
            </w:rPr>
            <w:tab/>
          </w:r>
          <w:r>
            <w:rPr>
              <w:noProof/>
            </w:rPr>
            <w:fldChar w:fldCharType="begin"/>
          </w:r>
          <w:r>
            <w:rPr>
              <w:noProof/>
            </w:rPr>
            <w:instrText xml:space="preserve"> PAGEREF _Toc264547957 \h </w:instrText>
          </w:r>
          <w:r>
            <w:rPr>
              <w:noProof/>
            </w:rPr>
          </w:r>
          <w:r>
            <w:rPr>
              <w:noProof/>
            </w:rPr>
            <w:fldChar w:fldCharType="separate"/>
          </w:r>
          <w:r>
            <w:rPr>
              <w:noProof/>
            </w:rPr>
            <w:t>18</w:t>
          </w:r>
          <w:r>
            <w:rPr>
              <w:noProof/>
            </w:rPr>
            <w:fldChar w:fldCharType="end"/>
          </w:r>
        </w:p>
        <w:p w14:paraId="4A40FA4C"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4.1.1</w:t>
          </w:r>
          <w:r>
            <w:rPr>
              <w:rFonts w:asciiTheme="minorHAnsi" w:eastAsiaTheme="minorEastAsia" w:hAnsiTheme="minorHAnsi" w:cstheme="minorBidi"/>
              <w:noProof/>
              <w:szCs w:val="24"/>
              <w:lang w:eastAsia="ja-JP"/>
            </w:rPr>
            <w:tab/>
          </w:r>
          <w:r>
            <w:rPr>
              <w:noProof/>
            </w:rPr>
            <w:t>IndikatorTyp</w:t>
          </w:r>
          <w:r>
            <w:rPr>
              <w:noProof/>
            </w:rPr>
            <w:tab/>
          </w:r>
          <w:r>
            <w:rPr>
              <w:noProof/>
            </w:rPr>
            <w:fldChar w:fldCharType="begin"/>
          </w:r>
          <w:r>
            <w:rPr>
              <w:noProof/>
            </w:rPr>
            <w:instrText xml:space="preserve"> PAGEREF _Toc264547958 \h </w:instrText>
          </w:r>
          <w:r>
            <w:rPr>
              <w:noProof/>
            </w:rPr>
          </w:r>
          <w:r>
            <w:rPr>
              <w:noProof/>
            </w:rPr>
            <w:fldChar w:fldCharType="separate"/>
          </w:r>
          <w:r>
            <w:rPr>
              <w:noProof/>
            </w:rPr>
            <w:t>19</w:t>
          </w:r>
          <w:r>
            <w:rPr>
              <w:noProof/>
            </w:rPr>
            <w:fldChar w:fldCharType="end"/>
          </w:r>
        </w:p>
        <w:p w14:paraId="39CF0E7A" w14:textId="77777777" w:rsidR="00140679" w:rsidRDefault="00140679">
          <w:pPr>
            <w:pStyle w:val="Innehll3"/>
            <w:tabs>
              <w:tab w:val="left" w:pos="1142"/>
              <w:tab w:val="right" w:leader="dot" w:pos="8664"/>
            </w:tabs>
            <w:rPr>
              <w:rFonts w:asciiTheme="minorHAnsi" w:eastAsiaTheme="minorEastAsia" w:hAnsiTheme="minorHAnsi" w:cstheme="minorBidi"/>
              <w:noProof/>
              <w:szCs w:val="24"/>
              <w:lang w:eastAsia="ja-JP"/>
            </w:rPr>
          </w:pPr>
          <w:r>
            <w:rPr>
              <w:noProof/>
            </w:rPr>
            <w:t>4.1.2</w:t>
          </w:r>
          <w:r>
            <w:rPr>
              <w:rFonts w:asciiTheme="minorHAnsi" w:eastAsiaTheme="minorEastAsia" w:hAnsiTheme="minorHAnsi" w:cstheme="minorBidi"/>
              <w:noProof/>
              <w:szCs w:val="24"/>
              <w:lang w:eastAsia="ja-JP"/>
            </w:rPr>
            <w:tab/>
          </w:r>
          <w:r>
            <w:rPr>
              <w:noProof/>
            </w:rPr>
            <w:t>IndikatorGrupp</w:t>
          </w:r>
          <w:r>
            <w:rPr>
              <w:noProof/>
            </w:rPr>
            <w:tab/>
          </w:r>
          <w:r>
            <w:rPr>
              <w:noProof/>
            </w:rPr>
            <w:fldChar w:fldCharType="begin"/>
          </w:r>
          <w:r>
            <w:rPr>
              <w:noProof/>
            </w:rPr>
            <w:instrText xml:space="preserve"> PAGEREF _Toc264547959 \h </w:instrText>
          </w:r>
          <w:r>
            <w:rPr>
              <w:noProof/>
            </w:rPr>
          </w:r>
          <w:r>
            <w:rPr>
              <w:noProof/>
            </w:rPr>
            <w:fldChar w:fldCharType="separate"/>
          </w:r>
          <w:r>
            <w:rPr>
              <w:noProof/>
            </w:rPr>
            <w:t>19</w:t>
          </w:r>
          <w:r>
            <w:rPr>
              <w:noProof/>
            </w:rPr>
            <w:fldChar w:fldCharType="end"/>
          </w:r>
        </w:p>
        <w:p w14:paraId="576B2221"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4.1.3</w:t>
          </w:r>
          <w:r>
            <w:rPr>
              <w:rFonts w:asciiTheme="minorHAnsi" w:eastAsiaTheme="minorEastAsia" w:hAnsiTheme="minorHAnsi" w:cstheme="minorBidi"/>
              <w:noProof/>
              <w:szCs w:val="24"/>
              <w:lang w:eastAsia="ja-JP"/>
            </w:rPr>
            <w:tab/>
          </w:r>
          <w:r>
            <w:rPr>
              <w:noProof/>
            </w:rPr>
            <w:t>Författare</w:t>
          </w:r>
          <w:r>
            <w:rPr>
              <w:noProof/>
            </w:rPr>
            <w:tab/>
          </w:r>
          <w:r>
            <w:rPr>
              <w:noProof/>
            </w:rPr>
            <w:fldChar w:fldCharType="begin"/>
          </w:r>
          <w:r>
            <w:rPr>
              <w:noProof/>
            </w:rPr>
            <w:instrText xml:space="preserve"> PAGEREF _Toc264547960 \h </w:instrText>
          </w:r>
          <w:r>
            <w:rPr>
              <w:noProof/>
            </w:rPr>
          </w:r>
          <w:r>
            <w:rPr>
              <w:noProof/>
            </w:rPr>
            <w:fldChar w:fldCharType="separate"/>
          </w:r>
          <w:r>
            <w:rPr>
              <w:noProof/>
            </w:rPr>
            <w:t>20</w:t>
          </w:r>
          <w:r>
            <w:rPr>
              <w:noProof/>
            </w:rPr>
            <w:fldChar w:fldCharType="end"/>
          </w:r>
        </w:p>
        <w:p w14:paraId="44093497"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4.1.4</w:t>
          </w:r>
          <w:r>
            <w:rPr>
              <w:rFonts w:asciiTheme="minorHAnsi" w:eastAsiaTheme="minorEastAsia" w:hAnsiTheme="minorHAnsi" w:cstheme="minorBidi"/>
              <w:noProof/>
              <w:szCs w:val="24"/>
              <w:lang w:eastAsia="ja-JP"/>
            </w:rPr>
            <w:tab/>
          </w:r>
          <w:r>
            <w:rPr>
              <w:noProof/>
            </w:rPr>
            <w:t>IndikatorBeskrivning</w:t>
          </w:r>
          <w:r>
            <w:rPr>
              <w:noProof/>
            </w:rPr>
            <w:tab/>
          </w:r>
          <w:r>
            <w:rPr>
              <w:noProof/>
            </w:rPr>
            <w:fldChar w:fldCharType="begin"/>
          </w:r>
          <w:r>
            <w:rPr>
              <w:noProof/>
            </w:rPr>
            <w:instrText xml:space="preserve"> PAGEREF _Toc264547961 \h </w:instrText>
          </w:r>
          <w:r>
            <w:rPr>
              <w:noProof/>
            </w:rPr>
          </w:r>
          <w:r>
            <w:rPr>
              <w:noProof/>
            </w:rPr>
            <w:fldChar w:fldCharType="separate"/>
          </w:r>
          <w:r>
            <w:rPr>
              <w:noProof/>
            </w:rPr>
            <w:t>20</w:t>
          </w:r>
          <w:r>
            <w:rPr>
              <w:noProof/>
            </w:rPr>
            <w:fldChar w:fldCharType="end"/>
          </w:r>
        </w:p>
        <w:p w14:paraId="30334E36" w14:textId="77777777" w:rsidR="00140679" w:rsidRDefault="00140679">
          <w:pPr>
            <w:pStyle w:val="Innehll3"/>
            <w:tabs>
              <w:tab w:val="left" w:pos="1135"/>
              <w:tab w:val="right" w:leader="dot" w:pos="8664"/>
            </w:tabs>
            <w:rPr>
              <w:rFonts w:asciiTheme="minorHAnsi" w:eastAsiaTheme="minorEastAsia" w:hAnsiTheme="minorHAnsi" w:cstheme="minorBidi"/>
              <w:noProof/>
              <w:szCs w:val="24"/>
              <w:lang w:eastAsia="ja-JP"/>
            </w:rPr>
          </w:pPr>
          <w:r>
            <w:rPr>
              <w:noProof/>
            </w:rPr>
            <w:t>4.1.5</w:t>
          </w:r>
          <w:r>
            <w:rPr>
              <w:rFonts w:asciiTheme="minorHAnsi" w:eastAsiaTheme="minorEastAsia" w:hAnsiTheme="minorHAnsi" w:cstheme="minorBidi"/>
              <w:noProof/>
              <w:szCs w:val="24"/>
              <w:lang w:eastAsia="ja-JP"/>
            </w:rPr>
            <w:tab/>
          </w:r>
          <w:r>
            <w:rPr>
              <w:noProof/>
            </w:rPr>
            <w:t>IndikatorbeskrivningsÄgare</w:t>
          </w:r>
          <w:r>
            <w:rPr>
              <w:noProof/>
            </w:rPr>
            <w:tab/>
          </w:r>
          <w:r>
            <w:rPr>
              <w:noProof/>
            </w:rPr>
            <w:fldChar w:fldCharType="begin"/>
          </w:r>
          <w:r>
            <w:rPr>
              <w:noProof/>
            </w:rPr>
            <w:instrText xml:space="preserve"> PAGEREF _Toc264547962 \h </w:instrText>
          </w:r>
          <w:r>
            <w:rPr>
              <w:noProof/>
            </w:rPr>
          </w:r>
          <w:r>
            <w:rPr>
              <w:noProof/>
            </w:rPr>
            <w:fldChar w:fldCharType="separate"/>
          </w:r>
          <w:r>
            <w:rPr>
              <w:noProof/>
            </w:rPr>
            <w:t>27</w:t>
          </w:r>
          <w:r>
            <w:rPr>
              <w:noProof/>
            </w:rPr>
            <w:fldChar w:fldCharType="end"/>
          </w:r>
        </w:p>
        <w:p w14:paraId="3B4C40CA"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4.1.6</w:t>
          </w:r>
          <w:r>
            <w:rPr>
              <w:rFonts w:asciiTheme="minorHAnsi" w:eastAsiaTheme="minorEastAsia" w:hAnsiTheme="minorHAnsi" w:cstheme="minorBidi"/>
              <w:noProof/>
              <w:szCs w:val="24"/>
              <w:lang w:eastAsia="ja-JP"/>
            </w:rPr>
            <w:tab/>
          </w:r>
          <w:r>
            <w:rPr>
              <w:noProof/>
            </w:rPr>
            <w:t>Urval</w:t>
          </w:r>
          <w:r>
            <w:rPr>
              <w:noProof/>
            </w:rPr>
            <w:tab/>
          </w:r>
          <w:r>
            <w:rPr>
              <w:noProof/>
            </w:rPr>
            <w:fldChar w:fldCharType="begin"/>
          </w:r>
          <w:r>
            <w:rPr>
              <w:noProof/>
            </w:rPr>
            <w:instrText xml:space="preserve"> PAGEREF _Toc264547963 \h </w:instrText>
          </w:r>
          <w:r>
            <w:rPr>
              <w:noProof/>
            </w:rPr>
          </w:r>
          <w:r>
            <w:rPr>
              <w:noProof/>
            </w:rPr>
            <w:fldChar w:fldCharType="separate"/>
          </w:r>
          <w:r>
            <w:rPr>
              <w:noProof/>
            </w:rPr>
            <w:t>28</w:t>
          </w:r>
          <w:r>
            <w:rPr>
              <w:noProof/>
            </w:rPr>
            <w:fldChar w:fldCharType="end"/>
          </w:r>
        </w:p>
        <w:p w14:paraId="775E50AF" w14:textId="77777777" w:rsidR="00140679" w:rsidRDefault="00140679">
          <w:pPr>
            <w:pStyle w:val="Innehll3"/>
            <w:tabs>
              <w:tab w:val="left" w:pos="1151"/>
              <w:tab w:val="right" w:leader="dot" w:pos="8664"/>
            </w:tabs>
            <w:rPr>
              <w:rFonts w:asciiTheme="minorHAnsi" w:eastAsiaTheme="minorEastAsia" w:hAnsiTheme="minorHAnsi" w:cstheme="minorBidi"/>
              <w:noProof/>
              <w:szCs w:val="24"/>
              <w:lang w:eastAsia="ja-JP"/>
            </w:rPr>
          </w:pPr>
          <w:r>
            <w:rPr>
              <w:noProof/>
            </w:rPr>
            <w:t>4.1.8</w:t>
          </w:r>
          <w:r>
            <w:rPr>
              <w:rFonts w:asciiTheme="minorHAnsi" w:eastAsiaTheme="minorEastAsia" w:hAnsiTheme="minorHAnsi" w:cstheme="minorBidi"/>
              <w:noProof/>
              <w:szCs w:val="24"/>
              <w:lang w:eastAsia="ja-JP"/>
            </w:rPr>
            <w:tab/>
          </w:r>
          <w:r>
            <w:rPr>
              <w:noProof/>
            </w:rPr>
            <w:t>HSAObjekt</w:t>
          </w:r>
          <w:r>
            <w:rPr>
              <w:noProof/>
            </w:rPr>
            <w:tab/>
          </w:r>
          <w:r>
            <w:rPr>
              <w:noProof/>
            </w:rPr>
            <w:fldChar w:fldCharType="begin"/>
          </w:r>
          <w:r>
            <w:rPr>
              <w:noProof/>
            </w:rPr>
            <w:instrText xml:space="preserve"> PAGEREF _Toc264547964 \h </w:instrText>
          </w:r>
          <w:r>
            <w:rPr>
              <w:noProof/>
            </w:rPr>
          </w:r>
          <w:r>
            <w:rPr>
              <w:noProof/>
            </w:rPr>
            <w:fldChar w:fldCharType="separate"/>
          </w:r>
          <w:r>
            <w:rPr>
              <w:noProof/>
            </w:rPr>
            <w:t>28</w:t>
          </w:r>
          <w:r>
            <w:rPr>
              <w:noProof/>
            </w:rPr>
            <w:fldChar w:fldCharType="end"/>
          </w:r>
        </w:p>
        <w:p w14:paraId="784A3877" w14:textId="77777777" w:rsidR="00140679" w:rsidRDefault="00140679">
          <w:pPr>
            <w:pStyle w:val="Innehll3"/>
            <w:tabs>
              <w:tab w:val="left" w:pos="1214"/>
              <w:tab w:val="right" w:leader="dot" w:pos="8664"/>
            </w:tabs>
            <w:rPr>
              <w:rFonts w:asciiTheme="minorHAnsi" w:eastAsiaTheme="minorEastAsia" w:hAnsiTheme="minorHAnsi" w:cstheme="minorBidi"/>
              <w:noProof/>
              <w:szCs w:val="24"/>
              <w:lang w:eastAsia="ja-JP"/>
            </w:rPr>
          </w:pPr>
          <w:r>
            <w:rPr>
              <w:noProof/>
            </w:rPr>
            <w:t>4.1.11</w:t>
          </w:r>
          <w:r>
            <w:rPr>
              <w:rFonts w:asciiTheme="minorHAnsi" w:eastAsiaTheme="minorEastAsia" w:hAnsiTheme="minorHAnsi" w:cstheme="minorBidi"/>
              <w:noProof/>
              <w:szCs w:val="24"/>
              <w:lang w:eastAsia="ja-JP"/>
            </w:rPr>
            <w:tab/>
          </w:r>
          <w:r>
            <w:rPr>
              <w:noProof/>
            </w:rPr>
            <w:t>Rapporterande system</w:t>
          </w:r>
          <w:r>
            <w:rPr>
              <w:noProof/>
            </w:rPr>
            <w:tab/>
          </w:r>
          <w:r>
            <w:rPr>
              <w:noProof/>
            </w:rPr>
            <w:fldChar w:fldCharType="begin"/>
          </w:r>
          <w:r>
            <w:rPr>
              <w:noProof/>
            </w:rPr>
            <w:instrText xml:space="preserve"> PAGEREF _Toc264547965 \h </w:instrText>
          </w:r>
          <w:r>
            <w:rPr>
              <w:noProof/>
            </w:rPr>
          </w:r>
          <w:r>
            <w:rPr>
              <w:noProof/>
            </w:rPr>
            <w:fldChar w:fldCharType="separate"/>
          </w:r>
          <w:r>
            <w:rPr>
              <w:noProof/>
            </w:rPr>
            <w:t>29</w:t>
          </w:r>
          <w:r>
            <w:rPr>
              <w:noProof/>
            </w:rPr>
            <w:fldChar w:fldCharType="end"/>
          </w:r>
        </w:p>
        <w:p w14:paraId="526526D7" w14:textId="77777777" w:rsidR="00140679" w:rsidRDefault="00140679">
          <w:pPr>
            <w:pStyle w:val="Innehll3"/>
            <w:tabs>
              <w:tab w:val="right" w:leader="dot" w:pos="8664"/>
            </w:tabs>
            <w:rPr>
              <w:rFonts w:asciiTheme="minorHAnsi" w:eastAsiaTheme="minorEastAsia" w:hAnsiTheme="minorHAnsi" w:cstheme="minorBidi"/>
              <w:noProof/>
              <w:szCs w:val="24"/>
              <w:lang w:eastAsia="ja-JP"/>
            </w:rPr>
          </w:pPr>
          <w:r w:rsidRPr="00223608">
            <w:rPr>
              <w:noProof/>
            </w:rPr>
            <w:t>Det system som producerar indikatorrapporten.</w:t>
          </w:r>
          <w:r>
            <w:rPr>
              <w:noProof/>
            </w:rPr>
            <w:tab/>
          </w:r>
          <w:r>
            <w:rPr>
              <w:noProof/>
            </w:rPr>
            <w:fldChar w:fldCharType="begin"/>
          </w:r>
          <w:r>
            <w:rPr>
              <w:noProof/>
            </w:rPr>
            <w:instrText xml:space="preserve"> PAGEREF _Toc264547966 \h </w:instrText>
          </w:r>
          <w:r>
            <w:rPr>
              <w:noProof/>
            </w:rPr>
          </w:r>
          <w:r>
            <w:rPr>
              <w:noProof/>
            </w:rPr>
            <w:fldChar w:fldCharType="separate"/>
          </w:r>
          <w:r>
            <w:rPr>
              <w:noProof/>
            </w:rPr>
            <w:t>29</w:t>
          </w:r>
          <w:r>
            <w:rPr>
              <w:noProof/>
            </w:rPr>
            <w:fldChar w:fldCharType="end"/>
          </w:r>
        </w:p>
        <w:p w14:paraId="0D8FD874" w14:textId="77777777" w:rsidR="00140679" w:rsidRDefault="00140679">
          <w:pPr>
            <w:pStyle w:val="Innehll3"/>
            <w:tabs>
              <w:tab w:val="left" w:pos="1245"/>
              <w:tab w:val="right" w:leader="dot" w:pos="8664"/>
            </w:tabs>
            <w:rPr>
              <w:rFonts w:asciiTheme="minorHAnsi" w:eastAsiaTheme="minorEastAsia" w:hAnsiTheme="minorHAnsi" w:cstheme="minorBidi"/>
              <w:noProof/>
              <w:szCs w:val="24"/>
              <w:lang w:eastAsia="ja-JP"/>
            </w:rPr>
          </w:pPr>
          <w:r>
            <w:rPr>
              <w:noProof/>
            </w:rPr>
            <w:t>4.1.12</w:t>
          </w:r>
          <w:r>
            <w:rPr>
              <w:rFonts w:asciiTheme="minorHAnsi" w:eastAsiaTheme="minorEastAsia" w:hAnsiTheme="minorHAnsi" w:cstheme="minorBidi"/>
              <w:noProof/>
              <w:szCs w:val="24"/>
              <w:lang w:eastAsia="ja-JP"/>
            </w:rPr>
            <w:tab/>
          </w:r>
          <w:r>
            <w:rPr>
              <w:noProof/>
            </w:rPr>
            <w:t>RapporterandeOrganisation</w:t>
          </w:r>
          <w:r>
            <w:rPr>
              <w:noProof/>
            </w:rPr>
            <w:tab/>
          </w:r>
          <w:r>
            <w:rPr>
              <w:noProof/>
            </w:rPr>
            <w:fldChar w:fldCharType="begin"/>
          </w:r>
          <w:r>
            <w:rPr>
              <w:noProof/>
            </w:rPr>
            <w:instrText xml:space="preserve"> PAGEREF _Toc264547967 \h </w:instrText>
          </w:r>
          <w:r>
            <w:rPr>
              <w:noProof/>
            </w:rPr>
          </w:r>
          <w:r>
            <w:rPr>
              <w:noProof/>
            </w:rPr>
            <w:fldChar w:fldCharType="separate"/>
          </w:r>
          <w:r>
            <w:rPr>
              <w:noProof/>
            </w:rPr>
            <w:t>29</w:t>
          </w:r>
          <w:r>
            <w:rPr>
              <w:noProof/>
            </w:rPr>
            <w:fldChar w:fldCharType="end"/>
          </w:r>
        </w:p>
        <w:p w14:paraId="626FA584" w14:textId="77777777" w:rsidR="00140679" w:rsidRDefault="00140679">
          <w:pPr>
            <w:pStyle w:val="Innehll3"/>
            <w:tabs>
              <w:tab w:val="left" w:pos="1244"/>
              <w:tab w:val="right" w:leader="dot" w:pos="8664"/>
            </w:tabs>
            <w:rPr>
              <w:rFonts w:asciiTheme="minorHAnsi" w:eastAsiaTheme="minorEastAsia" w:hAnsiTheme="minorHAnsi" w:cstheme="minorBidi"/>
              <w:noProof/>
              <w:szCs w:val="24"/>
              <w:lang w:eastAsia="ja-JP"/>
            </w:rPr>
          </w:pPr>
          <w:r>
            <w:rPr>
              <w:noProof/>
            </w:rPr>
            <w:t>4.1.13</w:t>
          </w:r>
          <w:r>
            <w:rPr>
              <w:rFonts w:asciiTheme="minorHAnsi" w:eastAsiaTheme="minorEastAsia" w:hAnsiTheme="minorHAnsi" w:cstheme="minorBidi"/>
              <w:noProof/>
              <w:szCs w:val="24"/>
              <w:lang w:eastAsia="ja-JP"/>
            </w:rPr>
            <w:tab/>
          </w:r>
          <w:r>
            <w:rPr>
              <w:noProof/>
            </w:rPr>
            <w:t>Målvärde</w:t>
          </w:r>
          <w:r>
            <w:rPr>
              <w:noProof/>
            </w:rPr>
            <w:tab/>
          </w:r>
          <w:r>
            <w:rPr>
              <w:noProof/>
            </w:rPr>
            <w:fldChar w:fldCharType="begin"/>
          </w:r>
          <w:r>
            <w:rPr>
              <w:noProof/>
            </w:rPr>
            <w:instrText xml:space="preserve"> PAGEREF _Toc264547968 \h </w:instrText>
          </w:r>
          <w:r>
            <w:rPr>
              <w:noProof/>
            </w:rPr>
          </w:r>
          <w:r>
            <w:rPr>
              <w:noProof/>
            </w:rPr>
            <w:fldChar w:fldCharType="separate"/>
          </w:r>
          <w:r>
            <w:rPr>
              <w:noProof/>
            </w:rPr>
            <w:t>29</w:t>
          </w:r>
          <w:r>
            <w:rPr>
              <w:noProof/>
            </w:rPr>
            <w:fldChar w:fldCharType="end"/>
          </w:r>
        </w:p>
        <w:p w14:paraId="702DAED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4.1.14</w:t>
          </w:r>
          <w:r>
            <w:rPr>
              <w:rFonts w:asciiTheme="minorHAnsi" w:eastAsiaTheme="minorEastAsia" w:hAnsiTheme="minorHAnsi" w:cstheme="minorBidi"/>
              <w:noProof/>
              <w:szCs w:val="24"/>
              <w:lang w:eastAsia="ja-JP"/>
            </w:rPr>
            <w:tab/>
          </w:r>
          <w:r>
            <w:rPr>
              <w:noProof/>
            </w:rPr>
            <w:t>IndikatorRapport</w:t>
          </w:r>
          <w:r>
            <w:rPr>
              <w:noProof/>
            </w:rPr>
            <w:tab/>
          </w:r>
          <w:r>
            <w:rPr>
              <w:noProof/>
            </w:rPr>
            <w:fldChar w:fldCharType="begin"/>
          </w:r>
          <w:r>
            <w:rPr>
              <w:noProof/>
            </w:rPr>
            <w:instrText xml:space="preserve"> PAGEREF _Toc264547969 \h </w:instrText>
          </w:r>
          <w:r>
            <w:rPr>
              <w:noProof/>
            </w:rPr>
          </w:r>
          <w:r>
            <w:rPr>
              <w:noProof/>
            </w:rPr>
            <w:fldChar w:fldCharType="separate"/>
          </w:r>
          <w:r>
            <w:rPr>
              <w:noProof/>
            </w:rPr>
            <w:t>31</w:t>
          </w:r>
          <w:r>
            <w:rPr>
              <w:noProof/>
            </w:rPr>
            <w:fldChar w:fldCharType="end"/>
          </w:r>
        </w:p>
        <w:p w14:paraId="2398570D"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4.1.16</w:t>
          </w:r>
          <w:r>
            <w:rPr>
              <w:rFonts w:asciiTheme="minorHAnsi" w:eastAsiaTheme="minorEastAsia" w:hAnsiTheme="minorHAnsi" w:cstheme="minorBidi"/>
              <w:noProof/>
              <w:szCs w:val="24"/>
              <w:lang w:eastAsia="ja-JP"/>
            </w:rPr>
            <w:tab/>
          </w:r>
          <w:r>
            <w:rPr>
              <w:noProof/>
            </w:rPr>
            <w:t>ResultatEnhet</w:t>
          </w:r>
          <w:r>
            <w:rPr>
              <w:noProof/>
            </w:rPr>
            <w:tab/>
          </w:r>
          <w:r>
            <w:rPr>
              <w:noProof/>
            </w:rPr>
            <w:fldChar w:fldCharType="begin"/>
          </w:r>
          <w:r>
            <w:rPr>
              <w:noProof/>
            </w:rPr>
            <w:instrText xml:space="preserve"> PAGEREF _Toc264547970 \h </w:instrText>
          </w:r>
          <w:r>
            <w:rPr>
              <w:noProof/>
            </w:rPr>
          </w:r>
          <w:r>
            <w:rPr>
              <w:noProof/>
            </w:rPr>
            <w:fldChar w:fldCharType="separate"/>
          </w:r>
          <w:r>
            <w:rPr>
              <w:noProof/>
            </w:rPr>
            <w:t>32</w:t>
          </w:r>
          <w:r>
            <w:rPr>
              <w:noProof/>
            </w:rPr>
            <w:fldChar w:fldCharType="end"/>
          </w:r>
        </w:p>
        <w:p w14:paraId="2650605F" w14:textId="77777777" w:rsidR="00140679" w:rsidRDefault="00140679">
          <w:pPr>
            <w:pStyle w:val="Innehll3"/>
            <w:tabs>
              <w:tab w:val="left" w:pos="1232"/>
              <w:tab w:val="right" w:leader="dot" w:pos="8664"/>
            </w:tabs>
            <w:rPr>
              <w:rFonts w:asciiTheme="minorHAnsi" w:eastAsiaTheme="minorEastAsia" w:hAnsiTheme="minorHAnsi" w:cstheme="minorBidi"/>
              <w:noProof/>
              <w:szCs w:val="24"/>
              <w:lang w:eastAsia="ja-JP"/>
            </w:rPr>
          </w:pPr>
          <w:r>
            <w:rPr>
              <w:noProof/>
            </w:rPr>
            <w:t>4.1.17</w:t>
          </w:r>
          <w:r>
            <w:rPr>
              <w:rFonts w:asciiTheme="minorHAnsi" w:eastAsiaTheme="minorEastAsia" w:hAnsiTheme="minorHAnsi" w:cstheme="minorBidi"/>
              <w:noProof/>
              <w:szCs w:val="24"/>
              <w:lang w:eastAsia="ja-JP"/>
            </w:rPr>
            <w:tab/>
          </w:r>
          <w:r>
            <w:rPr>
              <w:noProof/>
            </w:rPr>
            <w:t>IndikatorVärde</w:t>
          </w:r>
          <w:r>
            <w:rPr>
              <w:noProof/>
            </w:rPr>
            <w:tab/>
          </w:r>
          <w:r>
            <w:rPr>
              <w:noProof/>
            </w:rPr>
            <w:fldChar w:fldCharType="begin"/>
          </w:r>
          <w:r>
            <w:rPr>
              <w:noProof/>
            </w:rPr>
            <w:instrText xml:space="preserve"> PAGEREF _Toc264547971 \h </w:instrText>
          </w:r>
          <w:r>
            <w:rPr>
              <w:noProof/>
            </w:rPr>
          </w:r>
          <w:r>
            <w:rPr>
              <w:noProof/>
            </w:rPr>
            <w:fldChar w:fldCharType="separate"/>
          </w:r>
          <w:r>
            <w:rPr>
              <w:noProof/>
            </w:rPr>
            <w:t>33</w:t>
          </w:r>
          <w:r>
            <w:rPr>
              <w:noProof/>
            </w:rPr>
            <w:fldChar w:fldCharType="end"/>
          </w:r>
        </w:p>
        <w:p w14:paraId="748DDD66" w14:textId="77777777" w:rsidR="00140679" w:rsidRDefault="00140679">
          <w:pPr>
            <w:pStyle w:val="Innehll3"/>
            <w:tabs>
              <w:tab w:val="left" w:pos="1254"/>
              <w:tab w:val="right" w:leader="dot" w:pos="8664"/>
            </w:tabs>
            <w:rPr>
              <w:rFonts w:asciiTheme="minorHAnsi" w:eastAsiaTheme="minorEastAsia" w:hAnsiTheme="minorHAnsi" w:cstheme="minorBidi"/>
              <w:noProof/>
              <w:szCs w:val="24"/>
              <w:lang w:eastAsia="ja-JP"/>
            </w:rPr>
          </w:pPr>
          <w:r>
            <w:rPr>
              <w:noProof/>
            </w:rPr>
            <w:t>4.1.18</w:t>
          </w:r>
          <w:r>
            <w:rPr>
              <w:rFonts w:asciiTheme="minorHAnsi" w:eastAsiaTheme="minorEastAsia" w:hAnsiTheme="minorHAnsi" w:cstheme="minorBidi"/>
              <w:noProof/>
              <w:szCs w:val="24"/>
              <w:lang w:eastAsia="ja-JP"/>
            </w:rPr>
            <w:tab/>
          </w:r>
          <w:r>
            <w:rPr>
              <w:noProof/>
            </w:rPr>
            <w:t>Kvot</w:t>
          </w:r>
          <w:r>
            <w:rPr>
              <w:noProof/>
            </w:rPr>
            <w:tab/>
          </w:r>
          <w:r>
            <w:rPr>
              <w:noProof/>
            </w:rPr>
            <w:fldChar w:fldCharType="begin"/>
          </w:r>
          <w:r>
            <w:rPr>
              <w:noProof/>
            </w:rPr>
            <w:instrText xml:space="preserve"> PAGEREF _Toc264547972 \h </w:instrText>
          </w:r>
          <w:r>
            <w:rPr>
              <w:noProof/>
            </w:rPr>
          </w:r>
          <w:r>
            <w:rPr>
              <w:noProof/>
            </w:rPr>
            <w:fldChar w:fldCharType="separate"/>
          </w:r>
          <w:r>
            <w:rPr>
              <w:noProof/>
            </w:rPr>
            <w:t>36</w:t>
          </w:r>
          <w:r>
            <w:rPr>
              <w:noProof/>
            </w:rPr>
            <w:fldChar w:fldCharType="end"/>
          </w:r>
        </w:p>
        <w:p w14:paraId="0173777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4.1.19</w:t>
          </w:r>
          <w:r>
            <w:rPr>
              <w:rFonts w:asciiTheme="minorHAnsi" w:eastAsiaTheme="minorEastAsia" w:hAnsiTheme="minorHAnsi" w:cstheme="minorBidi"/>
              <w:noProof/>
              <w:szCs w:val="24"/>
              <w:lang w:eastAsia="ja-JP"/>
            </w:rPr>
            <w:tab/>
          </w:r>
          <w:r>
            <w:rPr>
              <w:noProof/>
            </w:rPr>
            <w:t>Mätvärde</w:t>
          </w:r>
          <w:r>
            <w:rPr>
              <w:noProof/>
            </w:rPr>
            <w:tab/>
          </w:r>
          <w:r>
            <w:rPr>
              <w:noProof/>
            </w:rPr>
            <w:fldChar w:fldCharType="begin"/>
          </w:r>
          <w:r>
            <w:rPr>
              <w:noProof/>
            </w:rPr>
            <w:instrText xml:space="preserve"> PAGEREF _Toc264547973 \h </w:instrText>
          </w:r>
          <w:r>
            <w:rPr>
              <w:noProof/>
            </w:rPr>
          </w:r>
          <w:r>
            <w:rPr>
              <w:noProof/>
            </w:rPr>
            <w:fldChar w:fldCharType="separate"/>
          </w:r>
          <w:r>
            <w:rPr>
              <w:noProof/>
            </w:rPr>
            <w:t>37</w:t>
          </w:r>
          <w:r>
            <w:rPr>
              <w:noProof/>
            </w:rPr>
            <w:fldChar w:fldCharType="end"/>
          </w:r>
        </w:p>
        <w:p w14:paraId="45B9AE06" w14:textId="77777777" w:rsidR="00140679" w:rsidRDefault="00140679">
          <w:pPr>
            <w:pStyle w:val="Innehll2"/>
            <w:tabs>
              <w:tab w:val="left" w:pos="774"/>
              <w:tab w:val="right" w:leader="dot" w:pos="8664"/>
            </w:tabs>
            <w:rPr>
              <w:rFonts w:asciiTheme="minorHAnsi" w:eastAsiaTheme="minorEastAsia" w:hAnsiTheme="minorHAnsi" w:cstheme="minorBidi"/>
              <w:noProof/>
              <w:szCs w:val="24"/>
              <w:lang w:eastAsia="ja-JP"/>
            </w:rPr>
          </w:pPr>
          <w:r>
            <w:rPr>
              <w:noProof/>
            </w:rPr>
            <w:t>4.2</w:t>
          </w:r>
          <w:r>
            <w:rPr>
              <w:rFonts w:asciiTheme="minorHAnsi" w:eastAsiaTheme="minorEastAsia" w:hAnsiTheme="minorHAnsi" w:cstheme="minorBidi"/>
              <w:noProof/>
              <w:szCs w:val="24"/>
              <w:lang w:eastAsia="ja-JP"/>
            </w:rPr>
            <w:tab/>
          </w:r>
          <w:r>
            <w:rPr>
              <w:noProof/>
            </w:rPr>
            <w:t>Sammanställning av terminologier, kodverk och identifierare</w:t>
          </w:r>
          <w:r>
            <w:rPr>
              <w:noProof/>
            </w:rPr>
            <w:tab/>
          </w:r>
          <w:r>
            <w:rPr>
              <w:noProof/>
            </w:rPr>
            <w:fldChar w:fldCharType="begin"/>
          </w:r>
          <w:r>
            <w:rPr>
              <w:noProof/>
            </w:rPr>
            <w:instrText xml:space="preserve"> PAGEREF _Toc264547974 \h </w:instrText>
          </w:r>
          <w:r>
            <w:rPr>
              <w:noProof/>
            </w:rPr>
          </w:r>
          <w:r>
            <w:rPr>
              <w:noProof/>
            </w:rPr>
            <w:fldChar w:fldCharType="separate"/>
          </w:r>
          <w:r>
            <w:rPr>
              <w:noProof/>
            </w:rPr>
            <w:t>39</w:t>
          </w:r>
          <w:r>
            <w:rPr>
              <w:noProof/>
            </w:rPr>
            <w:fldChar w:fldCharType="end"/>
          </w:r>
        </w:p>
        <w:p w14:paraId="7F55E7B4" w14:textId="77777777" w:rsidR="00140679" w:rsidRDefault="00140679">
          <w:pPr>
            <w:pStyle w:val="Innehll1"/>
            <w:tabs>
              <w:tab w:val="left" w:pos="367"/>
              <w:tab w:val="right" w:leader="dot" w:pos="8664"/>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Kravuppfyllnad</w:t>
          </w:r>
          <w:r>
            <w:rPr>
              <w:noProof/>
            </w:rPr>
            <w:tab/>
          </w:r>
          <w:r>
            <w:rPr>
              <w:noProof/>
            </w:rPr>
            <w:fldChar w:fldCharType="begin"/>
          </w:r>
          <w:r>
            <w:rPr>
              <w:noProof/>
            </w:rPr>
            <w:instrText xml:space="preserve"> PAGEREF _Toc264547975 \h </w:instrText>
          </w:r>
          <w:r>
            <w:rPr>
              <w:noProof/>
            </w:rPr>
          </w:r>
          <w:r>
            <w:rPr>
              <w:noProof/>
            </w:rPr>
            <w:fldChar w:fldCharType="separate"/>
          </w:r>
          <w:r>
            <w:rPr>
              <w:noProof/>
            </w:rPr>
            <w:t>44</w:t>
          </w:r>
          <w:r>
            <w:rPr>
              <w:noProof/>
            </w:rPr>
            <w:fldChar w:fldCharType="end"/>
          </w:r>
        </w:p>
        <w:p w14:paraId="1DA6F3A8" w14:textId="77777777" w:rsidR="00140679" w:rsidRDefault="00140679">
          <w:pPr>
            <w:pStyle w:val="Innehll2"/>
            <w:tabs>
              <w:tab w:val="left" w:pos="735"/>
              <w:tab w:val="right" w:leader="dot" w:pos="8664"/>
            </w:tabs>
            <w:rPr>
              <w:rFonts w:asciiTheme="minorHAnsi" w:eastAsiaTheme="minorEastAsia" w:hAnsiTheme="minorHAnsi" w:cstheme="minorBidi"/>
              <w:noProof/>
              <w:szCs w:val="24"/>
              <w:lang w:eastAsia="ja-JP"/>
            </w:rPr>
          </w:pPr>
          <w:r>
            <w:rPr>
              <w:noProof/>
              <w:lang w:eastAsia="sv-SE"/>
            </w:rPr>
            <w:t>5.1</w:t>
          </w:r>
          <w:r>
            <w:rPr>
              <w:rFonts w:asciiTheme="minorHAnsi" w:eastAsiaTheme="minorEastAsia" w:hAnsiTheme="minorHAnsi" w:cstheme="minorBidi"/>
              <w:noProof/>
              <w:szCs w:val="24"/>
              <w:lang w:eastAsia="ja-JP"/>
            </w:rPr>
            <w:tab/>
          </w:r>
          <w:r>
            <w:rPr>
              <w:noProof/>
              <w:lang w:eastAsia="sv-SE"/>
            </w:rPr>
            <w:t>Sökuttrycksnotation</w:t>
          </w:r>
          <w:r>
            <w:rPr>
              <w:noProof/>
            </w:rPr>
            <w:tab/>
          </w:r>
          <w:r>
            <w:rPr>
              <w:noProof/>
            </w:rPr>
            <w:fldChar w:fldCharType="begin"/>
          </w:r>
          <w:r>
            <w:rPr>
              <w:noProof/>
            </w:rPr>
            <w:instrText xml:space="preserve"> PAGEREF _Toc264547976 \h </w:instrText>
          </w:r>
          <w:r>
            <w:rPr>
              <w:noProof/>
            </w:rPr>
          </w:r>
          <w:r>
            <w:rPr>
              <w:noProof/>
            </w:rPr>
            <w:fldChar w:fldCharType="separate"/>
          </w:r>
          <w:r>
            <w:rPr>
              <w:noProof/>
            </w:rPr>
            <w:t>44</w:t>
          </w:r>
          <w:r>
            <w:rPr>
              <w:noProof/>
            </w:rPr>
            <w:fldChar w:fldCharType="end"/>
          </w:r>
        </w:p>
        <w:p w14:paraId="28DE32E6" w14:textId="77777777" w:rsidR="00140679" w:rsidRDefault="00140679">
          <w:pPr>
            <w:pStyle w:val="Innehll2"/>
            <w:tabs>
              <w:tab w:val="left" w:pos="766"/>
              <w:tab w:val="right" w:leader="dot" w:pos="8664"/>
            </w:tabs>
            <w:rPr>
              <w:rFonts w:asciiTheme="minorHAnsi" w:eastAsiaTheme="minorEastAsia" w:hAnsiTheme="minorHAnsi" w:cstheme="minorBidi"/>
              <w:noProof/>
              <w:szCs w:val="24"/>
              <w:lang w:eastAsia="ja-JP"/>
            </w:rPr>
          </w:pPr>
          <w:r>
            <w:rPr>
              <w:noProof/>
            </w:rPr>
            <w:t>5.2</w:t>
          </w:r>
          <w:r>
            <w:rPr>
              <w:rFonts w:asciiTheme="minorHAnsi" w:eastAsiaTheme="minorEastAsia" w:hAnsiTheme="minorHAnsi" w:cstheme="minorBidi"/>
              <w:noProof/>
              <w:szCs w:val="24"/>
              <w:lang w:eastAsia="ja-JP"/>
            </w:rPr>
            <w:tab/>
          </w:r>
          <w:r>
            <w:rPr>
              <w:noProof/>
            </w:rPr>
            <w:t>Administrera indikatorBeskrivning</w:t>
          </w:r>
          <w:r>
            <w:rPr>
              <w:noProof/>
            </w:rPr>
            <w:tab/>
          </w:r>
          <w:r>
            <w:rPr>
              <w:noProof/>
            </w:rPr>
            <w:fldChar w:fldCharType="begin"/>
          </w:r>
          <w:r>
            <w:rPr>
              <w:noProof/>
            </w:rPr>
            <w:instrText xml:space="preserve"> PAGEREF _Toc264547977 \h </w:instrText>
          </w:r>
          <w:r>
            <w:rPr>
              <w:noProof/>
            </w:rPr>
          </w:r>
          <w:r>
            <w:rPr>
              <w:noProof/>
            </w:rPr>
            <w:fldChar w:fldCharType="separate"/>
          </w:r>
          <w:r>
            <w:rPr>
              <w:noProof/>
            </w:rPr>
            <w:t>45</w:t>
          </w:r>
          <w:r>
            <w:rPr>
              <w:noProof/>
            </w:rPr>
            <w:fldChar w:fldCharType="end"/>
          </w:r>
        </w:p>
        <w:p w14:paraId="6F53643D" w14:textId="77777777" w:rsidR="00140679" w:rsidRDefault="00140679">
          <w:pPr>
            <w:pStyle w:val="Innehll2"/>
            <w:tabs>
              <w:tab w:val="left" w:pos="764"/>
              <w:tab w:val="right" w:leader="dot" w:pos="8664"/>
            </w:tabs>
            <w:rPr>
              <w:rFonts w:asciiTheme="minorHAnsi" w:eastAsiaTheme="minorEastAsia" w:hAnsiTheme="minorHAnsi" w:cstheme="minorBidi"/>
              <w:noProof/>
              <w:szCs w:val="24"/>
              <w:lang w:eastAsia="ja-JP"/>
            </w:rPr>
          </w:pPr>
          <w:r>
            <w:rPr>
              <w:noProof/>
            </w:rPr>
            <w:t>5.3</w:t>
          </w:r>
          <w:r>
            <w:rPr>
              <w:rFonts w:asciiTheme="minorHAnsi" w:eastAsiaTheme="minorEastAsia" w:hAnsiTheme="minorHAnsi" w:cstheme="minorBidi"/>
              <w:noProof/>
              <w:szCs w:val="24"/>
              <w:lang w:eastAsia="ja-JP"/>
            </w:rPr>
            <w:tab/>
          </w:r>
          <w:r>
            <w:rPr>
              <w:noProof/>
            </w:rPr>
            <w:t>Krav på hämtning av indikatorrapporter från SKLTjP</w:t>
          </w:r>
          <w:r>
            <w:rPr>
              <w:noProof/>
            </w:rPr>
            <w:tab/>
          </w:r>
          <w:r>
            <w:rPr>
              <w:noProof/>
            </w:rPr>
            <w:fldChar w:fldCharType="begin"/>
          </w:r>
          <w:r>
            <w:rPr>
              <w:noProof/>
            </w:rPr>
            <w:instrText xml:space="preserve"> PAGEREF _Toc264547978 \h </w:instrText>
          </w:r>
          <w:r>
            <w:rPr>
              <w:noProof/>
            </w:rPr>
          </w:r>
          <w:r>
            <w:rPr>
              <w:noProof/>
            </w:rPr>
            <w:fldChar w:fldCharType="separate"/>
          </w:r>
          <w:r>
            <w:rPr>
              <w:noProof/>
            </w:rPr>
            <w:t>51</w:t>
          </w:r>
          <w:r>
            <w:rPr>
              <w:noProof/>
            </w:rPr>
            <w:fldChar w:fldCharType="end"/>
          </w:r>
        </w:p>
        <w:p w14:paraId="6D396B53" w14:textId="77777777" w:rsidR="00140679" w:rsidRDefault="00140679">
          <w:pPr>
            <w:pStyle w:val="Innehll2"/>
            <w:tabs>
              <w:tab w:val="left" w:pos="767"/>
              <w:tab w:val="right" w:leader="dot" w:pos="8664"/>
            </w:tabs>
            <w:rPr>
              <w:rFonts w:asciiTheme="minorHAnsi" w:eastAsiaTheme="minorEastAsia" w:hAnsiTheme="minorHAnsi" w:cstheme="minorBidi"/>
              <w:noProof/>
              <w:szCs w:val="24"/>
              <w:lang w:eastAsia="ja-JP"/>
            </w:rPr>
          </w:pPr>
          <w:r>
            <w:rPr>
              <w:noProof/>
            </w:rPr>
            <w:t>5.4</w:t>
          </w:r>
          <w:r>
            <w:rPr>
              <w:rFonts w:asciiTheme="minorHAnsi" w:eastAsiaTheme="minorEastAsia" w:hAnsiTheme="minorHAnsi" w:cstheme="minorBidi"/>
              <w:noProof/>
              <w:szCs w:val="24"/>
              <w:lang w:eastAsia="ja-JP"/>
            </w:rPr>
            <w:tab/>
          </w:r>
          <w:r>
            <w:rPr>
              <w:noProof/>
            </w:rPr>
            <w:t>Krav från 1177-prototyp Valfrihetsinformation</w:t>
          </w:r>
          <w:r>
            <w:rPr>
              <w:noProof/>
            </w:rPr>
            <w:tab/>
          </w:r>
          <w:r>
            <w:rPr>
              <w:noProof/>
            </w:rPr>
            <w:fldChar w:fldCharType="begin"/>
          </w:r>
          <w:r>
            <w:rPr>
              <w:noProof/>
            </w:rPr>
            <w:instrText xml:space="preserve"> PAGEREF _Toc264547979 \h </w:instrText>
          </w:r>
          <w:r>
            <w:rPr>
              <w:noProof/>
            </w:rPr>
          </w:r>
          <w:r>
            <w:rPr>
              <w:noProof/>
            </w:rPr>
            <w:fldChar w:fldCharType="separate"/>
          </w:r>
          <w:r>
            <w:rPr>
              <w:noProof/>
            </w:rPr>
            <w:t>53</w:t>
          </w:r>
          <w:r>
            <w:rPr>
              <w:noProof/>
            </w:rPr>
            <w:fldChar w:fldCharType="end"/>
          </w:r>
        </w:p>
        <w:p w14:paraId="7DD3676A" w14:textId="77777777" w:rsidR="00793064" w:rsidRPr="007121BF" w:rsidRDefault="00793064">
          <w:r w:rsidRPr="005E2ACE">
            <w:fldChar w:fldCharType="end"/>
          </w:r>
        </w:p>
      </w:sdtContent>
    </w:sdt>
    <w:p w14:paraId="32334EC3" w14:textId="77777777" w:rsidR="00793064" w:rsidRPr="007121BF" w:rsidRDefault="00793064">
      <w:pPr>
        <w:spacing w:line="240" w:lineRule="auto"/>
        <w:rPr>
          <w:rFonts w:eastAsia="Times New Roman"/>
          <w:bCs/>
          <w:sz w:val="30"/>
          <w:szCs w:val="28"/>
        </w:rPr>
      </w:pPr>
      <w:r w:rsidRPr="007121BF">
        <w:br w:type="page"/>
      </w:r>
    </w:p>
    <w:p w14:paraId="75614F0D" w14:textId="77777777" w:rsidR="00BF5584" w:rsidRPr="007121BF" w:rsidRDefault="00933301" w:rsidP="001D7E63">
      <w:pPr>
        <w:pStyle w:val="Rubrik1"/>
        <w:tabs>
          <w:tab w:val="left" w:pos="567"/>
        </w:tabs>
      </w:pPr>
      <w:bookmarkStart w:id="1" w:name="_Toc264547942"/>
      <w:r w:rsidRPr="007121BF">
        <w:t>Introduktion</w:t>
      </w:r>
      <w:bookmarkEnd w:id="1"/>
      <w:r w:rsidR="004F25A9" w:rsidRPr="007121BF">
        <w:t xml:space="preserve"> </w:t>
      </w:r>
    </w:p>
    <w:p w14:paraId="3122991D" w14:textId="3394480C" w:rsidR="00933301" w:rsidRPr="007121BF" w:rsidRDefault="004F25A9" w:rsidP="00BF5584">
      <w:r w:rsidRPr="007121BF">
        <w:t>(</w:t>
      </w:r>
      <w:r w:rsidR="00A4634A">
        <w:t>Stor del av texten om projektet i bakgrunden skall lyftas ut ur</w:t>
      </w:r>
      <w:r w:rsidR="00A4634A" w:rsidRPr="007121BF">
        <w:t xml:space="preserve"> </w:t>
      </w:r>
      <w:r w:rsidR="00BF5584" w:rsidRPr="007121BF">
        <w:t xml:space="preserve">introduktionen </w:t>
      </w:r>
      <w:r w:rsidRPr="007121BF">
        <w:t xml:space="preserve">när informationsspecifikationen </w:t>
      </w:r>
      <w:r w:rsidR="00A4634A">
        <w:t>skall gå ut externt</w:t>
      </w:r>
      <w:r w:rsidRPr="007121BF">
        <w:t>)</w:t>
      </w:r>
    </w:p>
    <w:p w14:paraId="1758BCE3" w14:textId="77777777" w:rsidR="00BF5584" w:rsidRPr="007121BF" w:rsidRDefault="00BF5584" w:rsidP="00BF5584"/>
    <w:p w14:paraId="425311A7" w14:textId="77777777" w:rsidR="004F25A9" w:rsidRPr="007121BF" w:rsidRDefault="004F25A9" w:rsidP="004F25A9">
      <w:pPr>
        <w:pStyle w:val="Rubrik2"/>
      </w:pPr>
      <w:bookmarkStart w:id="2" w:name="_Toc264547943"/>
      <w:r w:rsidRPr="007121BF">
        <w:t>Om projektet</w:t>
      </w:r>
      <w:bookmarkEnd w:id="2"/>
      <w:r w:rsidRPr="007121BF">
        <w:t xml:space="preserve"> </w:t>
      </w:r>
    </w:p>
    <w:p w14:paraId="6E791593" w14:textId="0B6F04AD" w:rsidR="00A153DA" w:rsidRDefault="00A153DA" w:rsidP="004F25A9">
      <w:r>
        <w:t>Tjänstekontrakt för redovisning av</w:t>
      </w:r>
      <w:r w:rsidR="002E63C7">
        <w:t xml:space="preserve"> beräknade</w:t>
      </w:r>
      <w:r>
        <w:t xml:space="preserve"> </w:t>
      </w:r>
      <w:r w:rsidR="002E63C7">
        <w:t>kvalitetsindikatorer</w:t>
      </w:r>
    </w:p>
    <w:p w14:paraId="07D90E8F" w14:textId="66029084" w:rsidR="00BF5584" w:rsidRPr="00A063A2" w:rsidRDefault="00A153DA" w:rsidP="004F25A9">
      <w:r>
        <w:t xml:space="preserve">Domänen berör överföringen av beräknade kvalitetsindikatorer </w:t>
      </w:r>
      <w:r w:rsidR="004F25A9" w:rsidRPr="00A153DA">
        <w:t xml:space="preserve">från </w:t>
      </w:r>
      <w:r w:rsidR="002E63C7">
        <w:t>system för vårdkvalitetsuppföljning till externa system</w:t>
      </w:r>
      <w:r w:rsidR="004F25A9" w:rsidRPr="00A063A2">
        <w:t xml:space="preserve">. </w:t>
      </w:r>
    </w:p>
    <w:p w14:paraId="2D104417" w14:textId="77777777" w:rsidR="00BF5584" w:rsidRPr="00A063A2" w:rsidRDefault="00BF5584" w:rsidP="004F25A9"/>
    <w:p w14:paraId="5B036AFF" w14:textId="77777777" w:rsidR="004F25A9" w:rsidRPr="007121BF" w:rsidRDefault="004F25A9" w:rsidP="00BF5584"/>
    <w:p w14:paraId="2D2C971F" w14:textId="77777777" w:rsidR="004F25A9" w:rsidRPr="007121BF" w:rsidRDefault="004F25A9" w:rsidP="00BF5584">
      <w:pPr>
        <w:pStyle w:val="Rubrik3"/>
      </w:pPr>
      <w:bookmarkStart w:id="3" w:name="_Toc264547944"/>
      <w:r w:rsidRPr="007121BF">
        <w:t>Bakgrund</w:t>
      </w:r>
      <w:bookmarkEnd w:id="3"/>
    </w:p>
    <w:p w14:paraId="399680C9" w14:textId="7C5D5419" w:rsidR="002E63C7" w:rsidRDefault="002E63C7" w:rsidP="004F25A9">
      <w:r>
        <w:t xml:space="preserve">En kvalitetsindikator är ett mått som indikerar kvalitet i syfte att kunna göra jämförelser mellan verksamheter och/eller över tid. Inom sjukvården används kvalitetsindikatorer i stor utsträckning som ett verktyg för kvalitetsuppföljning. Information samlas i system för vårdkvalitetsuppföljning där typfallet är de många kvalitetsregister som samlar och aggregerar data för olika vårdkvalitetsaspekter. </w:t>
      </w:r>
    </w:p>
    <w:p w14:paraId="2EBFFC09" w14:textId="77777777" w:rsidR="002E63C7" w:rsidRDefault="002E63C7" w:rsidP="004F25A9"/>
    <w:p w14:paraId="3D8716AC" w14:textId="5E9A32A4" w:rsidR="00B91096" w:rsidRDefault="00B91096" w:rsidP="004F25A9">
      <w:r>
        <w:t xml:space="preserve">Kvalitetsindikatorer är beräknade kvalitetsmått, men beräknade kvalitetsmått innefattar även </w:t>
      </w:r>
      <w:r w:rsidRPr="00B91096">
        <w:t xml:space="preserve">andra nyckeltal </w:t>
      </w:r>
      <w:r>
        <w:t>och</w:t>
      </w:r>
      <w:r w:rsidRPr="00B91096">
        <w:t xml:space="preserve"> bakgrundsmått</w:t>
      </w:r>
      <w:r>
        <w:t xml:space="preserve"> som ej är kvalitetsindikatorer. </w:t>
      </w:r>
      <w:r w:rsidR="002E63C7">
        <w:t xml:space="preserve">Domänen stödjer kvalitetsindikatorer och andra typer av kvalitetsmått, men nedan används kvalitetsindikatorer för att beskriva innehåller i domänen. </w:t>
      </w:r>
    </w:p>
    <w:p w14:paraId="5A37402D" w14:textId="77777777" w:rsidR="00B91096" w:rsidRDefault="00B91096" w:rsidP="004F25A9"/>
    <w:p w14:paraId="22AE5BFA" w14:textId="35307E94" w:rsidR="004F25A9" w:rsidRPr="007121BF" w:rsidRDefault="00A153DA" w:rsidP="004F25A9">
      <w:r>
        <w:t xml:space="preserve">Användning av </w:t>
      </w:r>
      <w:r w:rsidR="002E63C7">
        <w:t>kvalitetsindikatorer</w:t>
      </w:r>
      <w:r>
        <w:t xml:space="preserve"> i</w:t>
      </w:r>
      <w:r w:rsidR="004F25A9" w:rsidRPr="007121BF">
        <w:t xml:space="preserve"> Svensk hälso- och sjukvård sker idag på flera olika sätt och genom olika medier/kanaler. </w:t>
      </w:r>
      <w:r>
        <w:t xml:space="preserve">En stor mängd kvalitetsindikatorer ingår i materialet för </w:t>
      </w:r>
      <w:r w:rsidR="004F25A9" w:rsidRPr="007121BF">
        <w:t>Socialstyrelsen och SverigesKommuner och Landsting årlig</w:t>
      </w:r>
      <w:r>
        <w:t>a</w:t>
      </w:r>
      <w:r w:rsidR="004F25A9" w:rsidRPr="007121BF">
        <w:t xml:space="preserve"> </w:t>
      </w:r>
      <w:r>
        <w:t xml:space="preserve">publicering </w:t>
      </w:r>
      <w:r w:rsidR="004F25A9" w:rsidRPr="007121BF">
        <w:rPr>
          <w:i/>
        </w:rPr>
        <w:t>Öppna jämförelser</w:t>
      </w:r>
      <w:r w:rsidR="004F25A9" w:rsidRPr="007121BF">
        <w:t xml:space="preserve"> inom olika områden inom Kommun och Landstingssfären. </w:t>
      </w:r>
      <w:r>
        <w:t>D</w:t>
      </w:r>
      <w:r w:rsidR="004F25A9" w:rsidRPr="007121BF">
        <w:t xml:space="preserve">et förekommer även </w:t>
      </w:r>
      <w:r w:rsidR="002E63C7">
        <w:t xml:space="preserve">regional </w:t>
      </w:r>
      <w:r>
        <w:t xml:space="preserve">rapportering av beräknade kvalitetsmått från </w:t>
      </w:r>
      <w:r w:rsidR="004F25A9" w:rsidRPr="007121BF">
        <w:t xml:space="preserve">regionala </w:t>
      </w:r>
      <w:r w:rsidR="002E63C7">
        <w:t>system för vårdkvalitetsuppföljning</w:t>
      </w:r>
      <w:r>
        <w:t xml:space="preserve"> </w:t>
      </w:r>
      <w:r w:rsidR="002E63C7">
        <w:t>med</w:t>
      </w:r>
      <w:r>
        <w:t xml:space="preserve"> </w:t>
      </w:r>
      <w:r w:rsidR="002E63C7">
        <w:t>lokalt definierade kvalitetsmått</w:t>
      </w:r>
      <w:r>
        <w:t xml:space="preserve">. </w:t>
      </w:r>
    </w:p>
    <w:p w14:paraId="3D031155" w14:textId="77777777" w:rsidR="00966950" w:rsidRPr="007121BF" w:rsidRDefault="00966950" w:rsidP="004F25A9"/>
    <w:p w14:paraId="5F40A220" w14:textId="11E14E08" w:rsidR="00966950" w:rsidRPr="007121BF" w:rsidRDefault="00966950" w:rsidP="004F25A9">
      <w:r w:rsidRPr="007121BF">
        <w:t>Informationsunderlaget aggregeras i olika källor för att presenteras som kvalitetsindikatorer. Aggregeringen måste ske i respektive källa eftersom det annars skulle krävas standardisering av hur underliggande, patient-bunden data samlas in. Av juridiska (PU-biträdesfrågan) och av infrastrukturskäl (stora informationsmängder skulle behöva överföras om aggregering ska ske centralt) är utgångspunkten att tjänstedomänen enbart hanterar färdigaggregerade kvalitetsindikatorer utan behov av biträdesavtal – d.v.s. information som är offentlig.</w:t>
      </w:r>
    </w:p>
    <w:p w14:paraId="39BCC238" w14:textId="4D988109" w:rsidR="00966950" w:rsidRPr="007121BF" w:rsidRDefault="00966950" w:rsidP="004F25A9">
      <w:r w:rsidRPr="007121BF">
        <w:t xml:space="preserve"> </w:t>
      </w:r>
    </w:p>
    <w:p w14:paraId="160B45E3" w14:textId="2ABB88EE" w:rsidR="004F25A9" w:rsidRPr="007121BF" w:rsidRDefault="004F25A9" w:rsidP="004F25A9">
      <w:r w:rsidRPr="007121BF">
        <w:t xml:space="preserve">Genom att dessa olika media/och kanaler vill ha tillgång till mått och resultat finns ett ökat tryck på olika producenter av data att rapportera sina uppgifter. I dag sker det på olika sätt för de olika konsumenterna. Det är den klassiska bilden av </w:t>
      </w:r>
      <w:r w:rsidR="00966950" w:rsidRPr="007121BF">
        <w:rPr>
          <w:i/>
        </w:rPr>
        <w:t>punkt-</w:t>
      </w:r>
      <w:r w:rsidRPr="007121BF">
        <w:rPr>
          <w:i/>
        </w:rPr>
        <w:t>til</w:t>
      </w:r>
      <w:r w:rsidR="00966950" w:rsidRPr="007121BF">
        <w:rPr>
          <w:i/>
        </w:rPr>
        <w:t>l-punkt</w:t>
      </w:r>
      <w:r w:rsidR="00966950" w:rsidRPr="007121BF">
        <w:t xml:space="preserve"> integrationer med varierande grad av automatisering, </w:t>
      </w:r>
    </w:p>
    <w:p w14:paraId="23345C09" w14:textId="77777777" w:rsidR="00966950" w:rsidRPr="007121BF" w:rsidRDefault="00966950" w:rsidP="004F25A9"/>
    <w:p w14:paraId="07EEC4D6" w14:textId="77777777" w:rsidR="00966950" w:rsidRPr="007121BF" w:rsidRDefault="004F25A9" w:rsidP="004F25A9">
      <w:r w:rsidRPr="007121BF">
        <w:t xml:space="preserve">De olika producenterna </w:t>
      </w:r>
      <w:r w:rsidR="00966950" w:rsidRPr="007121BF">
        <w:t xml:space="preserve">av kvalitetsindikatorer </w:t>
      </w:r>
      <w:r w:rsidRPr="007121BF">
        <w:t>är bland annat de upp emot 70 kvalitetsregister som finns i Sverige, men det är även utdatamiljöer i landstingen, så som ST</w:t>
      </w:r>
      <w:r w:rsidR="00966950" w:rsidRPr="007121BF">
        <w:t xml:space="preserve">ATT i Västra Götalandsregionen eller GUPS hos SLL, </w:t>
      </w:r>
      <w:r w:rsidRPr="007121BF">
        <w:t>liksom nationella databaser med information så som ”kostnad per patient” och ”väntetider” som hanteras via Sveriges kommuner och landsting</w:t>
      </w:r>
      <w:r w:rsidR="00966950" w:rsidRPr="007121BF">
        <w:t xml:space="preserve"> baserat på manuell inrapportering</w:t>
      </w:r>
      <w:r w:rsidRPr="007121BF">
        <w:t>.</w:t>
      </w:r>
    </w:p>
    <w:p w14:paraId="4984D48E" w14:textId="6E0203DB" w:rsidR="004F25A9" w:rsidRPr="007121BF" w:rsidRDefault="004F25A9" w:rsidP="004F25A9">
      <w:r w:rsidRPr="007121BF">
        <w:t xml:space="preserve"> </w:t>
      </w:r>
    </w:p>
    <w:p w14:paraId="07DB232E" w14:textId="1E0A59E2" w:rsidR="004F25A9" w:rsidRPr="007121BF" w:rsidRDefault="004F25A9" w:rsidP="004F25A9">
      <w:r w:rsidRPr="007121BF">
        <w:t xml:space="preserve">Konsumenter är de som efterfrågar dessa </w:t>
      </w:r>
      <w:r w:rsidR="00966950" w:rsidRPr="007121BF">
        <w:t>kvalitetsindikatorer</w:t>
      </w:r>
      <w:r w:rsidRPr="007121BF">
        <w:t xml:space="preserve"> beroende på målgrupp. Det kan till exempel vara för patienter och</w:t>
      </w:r>
      <w:r w:rsidR="00966950" w:rsidRPr="007121BF">
        <w:t xml:space="preserve"> anhöriga via 1177.se, eller regionala </w:t>
      </w:r>
      <w:r w:rsidRPr="007121BF">
        <w:t>portal</w:t>
      </w:r>
      <w:r w:rsidR="00966950" w:rsidRPr="007121BF">
        <w:t>er</w:t>
      </w:r>
      <w:r w:rsidRPr="007121BF">
        <w:t xml:space="preserve"> som </w:t>
      </w:r>
      <w:r w:rsidR="00966950" w:rsidRPr="007121BF">
        <w:t>redovisar kvalitetsindikatorer</w:t>
      </w:r>
      <w:r w:rsidRPr="007121BF">
        <w:t xml:space="preserve"> för ledningar på olika nivåer i landstingen för att stödja styrning, ledning och förbättringsarbete. </w:t>
      </w:r>
    </w:p>
    <w:p w14:paraId="0E26F2DE" w14:textId="77777777" w:rsidR="00966950" w:rsidRPr="007121BF" w:rsidRDefault="00966950" w:rsidP="004F25A9"/>
    <w:p w14:paraId="7CE15C25" w14:textId="4F02007C" w:rsidR="004F25A9" w:rsidRPr="007121BF" w:rsidRDefault="00966950" w:rsidP="004F25A9">
      <w:r w:rsidRPr="007121BF">
        <w:t>Behoven är därför stora av en gemensam arkitektur för informationsförsörjning rörande kvalitetsindikatorer. Flera parallella projekt bedrev relaterade aktiviteter. Dessa beslutades samordna sig kring en gemensam lösning:</w:t>
      </w:r>
    </w:p>
    <w:p w14:paraId="19F2BDBF" w14:textId="77777777" w:rsidR="00966950" w:rsidRPr="007121BF" w:rsidRDefault="00966950" w:rsidP="004F25A9"/>
    <w:p w14:paraId="6C98FFBC" w14:textId="77777777" w:rsidR="004F25A9" w:rsidRPr="007121BF" w:rsidRDefault="004F25A9" w:rsidP="004F25A9">
      <w:pPr>
        <w:pStyle w:val="Liststycke"/>
        <w:numPr>
          <w:ilvl w:val="0"/>
          <w:numId w:val="30"/>
        </w:numPr>
        <w:spacing w:line="240" w:lineRule="auto"/>
        <w:contextualSpacing w:val="0"/>
      </w:pPr>
      <w:r w:rsidRPr="007121BF">
        <w:t xml:space="preserve">Vården i siffror </w:t>
      </w:r>
    </w:p>
    <w:p w14:paraId="4497B8B9" w14:textId="77777777" w:rsidR="004F25A9" w:rsidRPr="007121BF" w:rsidRDefault="004F25A9" w:rsidP="004F25A9">
      <w:pPr>
        <w:pStyle w:val="Liststycke"/>
        <w:numPr>
          <w:ilvl w:val="0"/>
          <w:numId w:val="30"/>
        </w:numPr>
        <w:spacing w:line="240" w:lineRule="auto"/>
        <w:contextualSpacing w:val="0"/>
      </w:pPr>
      <w:r w:rsidRPr="007121BF">
        <w:t>Resultatdata för patienter</w:t>
      </w:r>
    </w:p>
    <w:p w14:paraId="0B965A91" w14:textId="77777777" w:rsidR="004F25A9" w:rsidRPr="007121BF" w:rsidRDefault="004F25A9" w:rsidP="004F25A9">
      <w:pPr>
        <w:pStyle w:val="Liststycke"/>
        <w:numPr>
          <w:ilvl w:val="0"/>
          <w:numId w:val="30"/>
        </w:numPr>
        <w:spacing w:line="240" w:lineRule="auto"/>
        <w:contextualSpacing w:val="0"/>
      </w:pPr>
      <w:r w:rsidRPr="007121BF">
        <w:t>Öppna jämförelser</w:t>
      </w:r>
    </w:p>
    <w:p w14:paraId="221D197C" w14:textId="77777777" w:rsidR="004F25A9" w:rsidRPr="007121BF" w:rsidRDefault="004F25A9" w:rsidP="004F25A9">
      <w:pPr>
        <w:pStyle w:val="Liststycke"/>
        <w:numPr>
          <w:ilvl w:val="0"/>
          <w:numId w:val="30"/>
        </w:numPr>
        <w:spacing w:line="240" w:lineRule="auto"/>
        <w:contextualSpacing w:val="0"/>
      </w:pPr>
      <w:r w:rsidRPr="007121BF">
        <w:t>Vårdvalsinformation</w:t>
      </w:r>
    </w:p>
    <w:p w14:paraId="51677559" w14:textId="2D9FE752" w:rsidR="004F25A9" w:rsidRPr="007121BF" w:rsidRDefault="004F25A9" w:rsidP="004F25A9">
      <w:r w:rsidRPr="007121BF">
        <w:t xml:space="preserve"> </w:t>
      </w:r>
    </w:p>
    <w:p w14:paraId="090DC63B" w14:textId="77777777" w:rsidR="004F25A9" w:rsidRPr="00A063A2" w:rsidRDefault="004F25A9" w:rsidP="004F25A9">
      <w:pPr>
        <w:rPr>
          <w:sz w:val="32"/>
        </w:rPr>
      </w:pPr>
    </w:p>
    <w:p w14:paraId="707A7250" w14:textId="77777777" w:rsidR="004F25A9" w:rsidRPr="007121BF" w:rsidRDefault="004F25A9" w:rsidP="00BF5584">
      <w:pPr>
        <w:pStyle w:val="Rubrik3"/>
      </w:pPr>
      <w:bookmarkStart w:id="4" w:name="_Toc264547945"/>
      <w:r w:rsidRPr="007121BF">
        <w:t>Vården i siffror samt Resultatdata för patienter</w:t>
      </w:r>
      <w:bookmarkEnd w:id="4"/>
    </w:p>
    <w:p w14:paraId="24805FB3" w14:textId="77777777" w:rsidR="004F25A9" w:rsidRPr="007121BF" w:rsidRDefault="004F25A9" w:rsidP="004F25A9">
      <w:r w:rsidRPr="007121BF">
        <w:t xml:space="preserve">Under fem år 2012-2016 satsar staten och vårdens huvudmän gemensamt drygt en och en halv miljard kronor på att utveckla de Nationella Kvalitetsregistren. Satsningen ska möjliggöra en realisering av den outnyttjade potentialen för vårdens utveckling, uppföljning och forskning. </w:t>
      </w:r>
    </w:p>
    <w:p w14:paraId="6BE41A96" w14:textId="77777777" w:rsidR="004F25A9" w:rsidRPr="007121BF" w:rsidRDefault="004F25A9" w:rsidP="004F25A9">
      <w:pPr>
        <w:rPr>
          <w:i/>
        </w:rPr>
      </w:pPr>
      <w:r w:rsidRPr="007121BF">
        <w:rPr>
          <w:i/>
        </w:rPr>
        <w:t>Visionen är att:</w:t>
      </w:r>
    </w:p>
    <w:p w14:paraId="28DCCE0D" w14:textId="77777777" w:rsidR="004F25A9" w:rsidRPr="007121BF" w:rsidRDefault="004F25A9" w:rsidP="004F25A9">
      <w:pPr>
        <w:rPr>
          <w:i/>
        </w:rPr>
      </w:pPr>
      <w:r w:rsidRPr="007121BF">
        <w:rPr>
          <w:i/>
        </w:rPr>
        <w:t>Nationella Kvalitetsregistren används integrerat och aktivt av svensk hälso- och sjukvård och omsorgsverksamhet för löpande lärande, förbättring, forskning samt ledning och kunskapsstyrning för att tillsammans med individen skapa bästa möjliga vård.</w:t>
      </w:r>
    </w:p>
    <w:p w14:paraId="39D98F61" w14:textId="77777777" w:rsidR="004F25A9" w:rsidRPr="007121BF" w:rsidRDefault="004F25A9" w:rsidP="004F25A9">
      <w:r w:rsidRPr="007121BF">
        <w:t xml:space="preserve">En mängd aktiviteter och projekt har initierats för att visionen och effektmålen för satsningen ska nås. Flera av dessa aktiviteter och effektmål rör redovisning av mått och resultat – så kallad utdata – från registren. Syftet är att kunna använda registren till just förbättringsarbete och kunskapsstyrning inom hälso-, sjukvårds och omsorgsverksamheten. Men även för öppenhet gentemot patienter och invånare. </w:t>
      </w:r>
    </w:p>
    <w:p w14:paraId="6A5E6117" w14:textId="77777777" w:rsidR="004F25A9" w:rsidRPr="007121BF" w:rsidRDefault="004F25A9" w:rsidP="004F25A9"/>
    <w:p w14:paraId="41BF9BED" w14:textId="77777777" w:rsidR="004F25A9" w:rsidRPr="00A063A2" w:rsidRDefault="004F25A9" w:rsidP="004F25A9">
      <w:r w:rsidRPr="007121BF">
        <w:t xml:space="preserve">Ett av de projekt som initierats under våren 2014 är Vården i siffror. </w:t>
      </w:r>
    </w:p>
    <w:p w14:paraId="6ECDB480" w14:textId="77777777" w:rsidR="004F25A9" w:rsidRPr="007121BF" w:rsidRDefault="004F25A9" w:rsidP="004F25A9">
      <w:r w:rsidRPr="007121BF">
        <w:rPr>
          <w:i/>
        </w:rPr>
        <w:t>Vården i siffror</w:t>
      </w:r>
      <w:r w:rsidRPr="007121BF">
        <w:t xml:space="preserve"> handlar om att kunna presentera resultat och mått från olika kvalitetsregister på en samlad yta för chefs- och ledningsnivåer i landstingen för att främja och skapa verktyg för kunskapsstyrning. </w:t>
      </w:r>
    </w:p>
    <w:p w14:paraId="649297CC" w14:textId="67DDA4AB" w:rsidR="004F25A9" w:rsidRPr="007121BF" w:rsidRDefault="004F25A9" w:rsidP="004F25A9">
      <w:r w:rsidRPr="007121BF">
        <w:t>Många verksamheter och enheter har ett flertal register att ta hänsyn till i sitt förbättringsarbete. Och även på högre ledningsnivå vill man kunna ta del av mått och resultat från ett flertal register på avidentifierad, aggregerad nivå. Därför är det viktigt att presentation av flera register kan ske samlat. I arbetet ingår att stötta register att implementera och leverera data via nationella tjänsteplattformen genom så kallade tjänstekontrakt. Ett register kan då, genom att tillgängliggöra ett antal indikatorer</w:t>
      </w:r>
      <w:r w:rsidR="00966950" w:rsidRPr="007121BF">
        <w:t xml:space="preserve"> via nationellt tjänstekontrakt</w:t>
      </w:r>
      <w:r w:rsidRPr="007121BF">
        <w:t>, leverera dessa till flera intressenter, utan att behöva göra speciallösningar, eller unika kopplingar till respektive system som vill kunna se mått och resultat från registret.  </w:t>
      </w:r>
    </w:p>
    <w:p w14:paraId="66D64C57"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Ingen persondata hanteras, vilket betyder att varken tjänstekontrakt eller ytan för ledningsnivån Vården i siffror, lyder under Patientdatalagen.</w:t>
      </w:r>
    </w:p>
    <w:p w14:paraId="463BA0A3"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 xml:space="preserve">För att kunna använda mått och resultat i förbättringsarbete krävs att det går att följa över tid, samt att mått och resultat kan presenteras med tätare intervall än årsvis. </w:t>
      </w:r>
    </w:p>
    <w:p w14:paraId="36C2E93C" w14:textId="00A5DB91" w:rsidR="004F25A9" w:rsidRPr="007121BF" w:rsidRDefault="004F25A9" w:rsidP="004D7C23">
      <w:pPr>
        <w:pStyle w:val="ecxmsonormal"/>
        <w:shd w:val="clear" w:color="auto" w:fill="FFFFFF"/>
        <w:spacing w:after="324" w:afterAutospacing="0" w:line="319" w:lineRule="atLeast"/>
        <w:rPr>
          <w:rFonts w:asciiTheme="minorHAnsi" w:hAnsiTheme="minorHAnsi" w:cstheme="minorBidi"/>
          <w:szCs w:val="22"/>
          <w:lang w:eastAsia="en-US"/>
        </w:rPr>
      </w:pPr>
      <w:r w:rsidRPr="00A063A2">
        <w:rPr>
          <w:rFonts w:asciiTheme="minorHAnsi" w:hAnsiTheme="minorHAnsi" w:cstheme="minorBidi"/>
          <w:szCs w:val="22"/>
          <w:lang w:eastAsia="en-US"/>
        </w:rPr>
        <w:t xml:space="preserve">Resultatdata för patienter, är ett av de effektmål som ingår i satsningen på nationella kvalitetsregister. Med hjälp av tjänstekontrakt för utdata möjliggörs visning av mått och resultat från kvalitetsregistren på 1177.se eller i andra media/kanaler. </w:t>
      </w:r>
    </w:p>
    <w:p w14:paraId="6E7A7118" w14:textId="77777777" w:rsidR="004F25A9" w:rsidRPr="007121BF" w:rsidRDefault="004F25A9" w:rsidP="00BF5584">
      <w:pPr>
        <w:pStyle w:val="Rubrik3"/>
      </w:pPr>
      <w:bookmarkStart w:id="5" w:name="_Toc264547946"/>
      <w:r w:rsidRPr="007121BF">
        <w:t>Öppna jämförelser</w:t>
      </w:r>
      <w:bookmarkEnd w:id="5"/>
    </w:p>
    <w:p w14:paraId="6A519ECD" w14:textId="77777777" w:rsidR="004F25A9" w:rsidRPr="007121BF" w:rsidRDefault="004F25A9" w:rsidP="004F25A9">
      <w:pPr>
        <w:shd w:val="clear" w:color="auto" w:fill="FFFFFF"/>
        <w:spacing w:line="345" w:lineRule="atLeast"/>
      </w:pPr>
      <w:r w:rsidRPr="007121BF">
        <w:t>SKL har publicerat Öppna jämförelser sedan 2006. De publicerade rapporterna har tagits emot med stort intresse av både SKL:s medlemmar och media. Områden som jämförs är bland annat hälso- och sjukvården, socialtjänsten, äldreomsorgen, grund- och gymnasieskolan, företagsklimatet, läkemedel samt trygghet och säkerhet.</w:t>
      </w:r>
    </w:p>
    <w:p w14:paraId="58460CB1"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p>
    <w:p w14:paraId="1261C390"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SKL gör en satsning för att öka tillgången till jämförbar information om kvalitet, resultat och kostnader. Målet är att stimulera jämförelser och att bidra till en större öppenhet när det gäller resultat och kostnader för den verksamhet som kommuner och landsting bedriver.</w:t>
      </w:r>
    </w:p>
    <w:p w14:paraId="4B9815F2" w14:textId="77777777" w:rsidR="004F25A9" w:rsidRPr="007121BF" w:rsidRDefault="004F25A9" w:rsidP="004F25A9">
      <w:pPr>
        <w:pStyle w:val="skltext"/>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Jämförelserna sporrar ambitionen att nå bättre resultat och visar dessutom goda exempel på hur man kan gå vidare. Öppen publicering av jämförelser främjar dessutom en mer faktabaserad debatt och kan på så sätt bidra till att stärka medborgar</w:t>
      </w:r>
      <w:r w:rsidRPr="007121BF">
        <w:rPr>
          <w:rFonts w:asciiTheme="minorHAnsi" w:eastAsiaTheme="minorHAnsi" w:hAnsiTheme="minorHAnsi" w:cstheme="minorBidi"/>
          <w:szCs w:val="22"/>
          <w:lang w:eastAsia="en-US"/>
        </w:rPr>
        <w:softHyphen/>
        <w:t>nas förtroende för verksamheterna.</w:t>
      </w:r>
    </w:p>
    <w:p w14:paraId="248ECC51" w14:textId="77777777" w:rsidR="004F25A9" w:rsidRPr="007121BF" w:rsidRDefault="004F25A9" w:rsidP="004F25A9">
      <w:pPr>
        <w:spacing w:line="240" w:lineRule="auto"/>
      </w:pPr>
    </w:p>
    <w:p w14:paraId="15410C61" w14:textId="77777777" w:rsidR="004F25A9" w:rsidRPr="007121BF" w:rsidRDefault="004F25A9" w:rsidP="004F25A9">
      <w:pPr>
        <w:spacing w:line="240" w:lineRule="auto"/>
      </w:pPr>
      <w:r w:rsidRPr="00A063A2">
        <w:t>Öppna jämförelser Hälso- och sjukvården tas gemensamt fram av Sveriges Kommuner och Landsting och Socialstyrelsen. I rapporten sammanställs indikatorer som speglar olika aspekter av hälso- och sjukvården, som medicinska resultat, patienterfarenheter, tillgänglighet och kostnader.</w:t>
      </w:r>
    </w:p>
    <w:p w14:paraId="7B84AD9E" w14:textId="77777777" w:rsidR="004F25A9" w:rsidRPr="007121BF" w:rsidRDefault="004F25A9" w:rsidP="004F25A9">
      <w:pPr>
        <w:spacing w:line="240" w:lineRule="auto"/>
      </w:pPr>
      <w:r w:rsidRPr="007121BF">
        <w:br/>
        <w:t>2013 års rapport innehåller 162 indikatorer för vilka landstingens resultat presenteras. Avsikten är framförallt att jämföra landstingen, men i många fall visas även utvecklingen för riket över tid. Ett flertal indikatorer redovisas även på sjukhus- eller kliniknivå.</w:t>
      </w:r>
    </w:p>
    <w:p w14:paraId="2C057212" w14:textId="77777777" w:rsidR="004F25A9" w:rsidRPr="007121BF" w:rsidRDefault="004F25A9" w:rsidP="004F25A9">
      <w:pPr>
        <w:spacing w:line="240" w:lineRule="auto"/>
      </w:pPr>
      <w:r w:rsidRPr="007121BF">
        <w:t> </w:t>
      </w:r>
    </w:p>
    <w:p w14:paraId="67F5F720" w14:textId="77777777" w:rsidR="004F25A9" w:rsidRPr="007121BF" w:rsidRDefault="004F25A9" w:rsidP="004F25A9">
      <w:r w:rsidRPr="007121BF">
        <w:t>Ett syfte med Öppna jämförelser är att:</w:t>
      </w:r>
    </w:p>
    <w:p w14:paraId="6216779D" w14:textId="77777777" w:rsidR="004F25A9" w:rsidRPr="007121BF" w:rsidRDefault="004F25A9" w:rsidP="004F25A9">
      <w:r w:rsidRPr="007121BF">
        <w:t xml:space="preserve">”Bidra till hälso- och sjukvårdens ledning och styrning” </w:t>
      </w:r>
    </w:p>
    <w:p w14:paraId="12F7BEF2" w14:textId="77777777" w:rsidR="004F25A9" w:rsidRPr="007121BF" w:rsidRDefault="004F25A9" w:rsidP="004F25A9">
      <w:r w:rsidRPr="007121BF">
        <w:t>men det finns även ett syfte kopplat till patienter och invånare:</w:t>
      </w:r>
    </w:p>
    <w:p w14:paraId="4564F586" w14:textId="77777777" w:rsidR="004F25A9" w:rsidRPr="007121BF" w:rsidRDefault="004F25A9" w:rsidP="004F25A9">
      <w:r w:rsidRPr="007121BF">
        <w:t xml:space="preserve"> ”Göra den gemensamt finansierade hälso- och sjukvården öppen för insyn. Allmänheten, både som medborgare och patienter, har rätt att få information om verksamhetens kvalitet och effektivitet. Öppna jämförelser ger underlag för den offentliga och politiska debatten om hälso- och sjukvården och förbättrar därmed även förutsättningarna för ansvarsutkrävande.” </w:t>
      </w:r>
    </w:p>
    <w:p w14:paraId="1E770BD7" w14:textId="77777777" w:rsidR="007D7386" w:rsidRPr="007121BF" w:rsidRDefault="007D7386" w:rsidP="004F25A9"/>
    <w:p w14:paraId="4D2BE494" w14:textId="61069758" w:rsidR="004F25A9" w:rsidRPr="007121BF" w:rsidRDefault="004F25A9" w:rsidP="004F25A9">
      <w:r w:rsidRPr="007121BF">
        <w:t xml:space="preserve">Således finns även inom ramen för arbetet med Öppna jämförelser, och de datakällor den baseras på, behov både av att kunna hämta in </w:t>
      </w:r>
      <w:r w:rsidR="007D7386" w:rsidRPr="007121BF">
        <w:t>kvalitetsindikatorer</w:t>
      </w:r>
      <w:r w:rsidRPr="007121BF">
        <w:t>, för att vara anpassat även till allmänhet</w:t>
      </w:r>
      <w:r w:rsidR="007D7386" w:rsidRPr="007121BF">
        <w:t>en</w:t>
      </w:r>
      <w:r w:rsidRPr="007121BF">
        <w:t xml:space="preserve">. Ett arbete pågår med att koppla dessa indikatorer dels till Vården i siffror, och dels till 1177.se. </w:t>
      </w:r>
    </w:p>
    <w:p w14:paraId="27ECE5DF" w14:textId="77777777" w:rsidR="004F25A9" w:rsidRPr="007121BF" w:rsidRDefault="004F25A9" w:rsidP="004F25A9"/>
    <w:p w14:paraId="463B6943" w14:textId="77777777" w:rsidR="004F25A9" w:rsidRPr="007121BF" w:rsidRDefault="004F25A9" w:rsidP="00BF5584">
      <w:pPr>
        <w:pStyle w:val="Rubrik3"/>
      </w:pPr>
      <w:bookmarkStart w:id="6" w:name="_Toc264547947"/>
      <w:r w:rsidRPr="007121BF">
        <w:t>Vårdvalsinformation</w:t>
      </w:r>
      <w:bookmarkEnd w:id="6"/>
    </w:p>
    <w:p w14:paraId="70421397" w14:textId="7C147045" w:rsidR="004F25A9" w:rsidRPr="007121BF" w:rsidRDefault="004F25A9" w:rsidP="004F25A9">
      <w:r w:rsidRPr="007121BF">
        <w:t xml:space="preserve">Det projekt inom vilket dessa tjänstekontrakt </w:t>
      </w:r>
      <w:r w:rsidR="00720CA2" w:rsidRPr="007121BF">
        <w:t>togs</w:t>
      </w:r>
      <w:r w:rsidRPr="007121BF">
        <w:t xml:space="preserve"> fram heter Vårdvalsinformation. </w:t>
      </w:r>
      <w:r w:rsidR="006562B2" w:rsidRPr="007121BF">
        <w:t>Pilotprojektets mål var</w:t>
      </w:r>
      <w:r w:rsidRPr="007121BF">
        <w:t xml:space="preserve"> att visa sex indikatorer från ett kvalitetsregister, samt en regional utdatamiljö, för en region, på 1177.se. </w:t>
      </w:r>
    </w:p>
    <w:p w14:paraId="586022C0" w14:textId="77777777" w:rsidR="004F25A9" w:rsidRPr="007121BF" w:rsidRDefault="004F25A9" w:rsidP="004F25A9"/>
    <w:p w14:paraId="0C145613" w14:textId="7F74F604" w:rsidR="00A153DA" w:rsidRPr="00A153DA" w:rsidRDefault="00BF5584" w:rsidP="006B0733">
      <w:pPr>
        <w:pStyle w:val="Rubrik2"/>
      </w:pPr>
      <w:bookmarkStart w:id="7" w:name="_Toc264547948"/>
      <w:r w:rsidRPr="007121BF">
        <w:t>Om k</w:t>
      </w:r>
      <w:r w:rsidR="00933301" w:rsidRPr="007121BF">
        <w:t>valitetsindikatorer</w:t>
      </w:r>
      <w:bookmarkEnd w:id="7"/>
    </w:p>
    <w:p w14:paraId="61DB42BE" w14:textId="50579CE4" w:rsidR="00933301" w:rsidRPr="00A063A2" w:rsidRDefault="006B0733" w:rsidP="00933301">
      <w:pPr>
        <w:rPr>
          <w:rFonts w:ascii="Times" w:eastAsia="Times New Roman" w:hAnsi="Times"/>
          <w:sz w:val="20"/>
          <w:szCs w:val="20"/>
          <w:lang w:eastAsia="sv-SE"/>
        </w:rPr>
      </w:pPr>
      <w:r>
        <w:t xml:space="preserve">En kvalitetsindikator är ett mått som indikerar kvaitet i syfte att kunna göra jämförelser mellan verksamheter och/eller över tid. Inom sjukvården används kvalitetsindikatorer i stor utsträckning som ett verktyg för kvalitetsuppföljning. </w:t>
      </w:r>
      <w:r w:rsidRPr="006B0733">
        <w:rPr>
          <w:rFonts w:ascii="Arial" w:eastAsia="Times New Roman" w:hAnsi="Arial" w:cs="Arial"/>
          <w:color w:val="333333"/>
          <w:sz w:val="20"/>
          <w:szCs w:val="20"/>
          <w:shd w:val="clear" w:color="auto" w:fill="FFFFFF"/>
          <w:lang w:eastAsia="sv-SE"/>
        </w:rPr>
        <w:t xml:space="preserve">Indikatorer </w:t>
      </w:r>
      <w:r>
        <w:rPr>
          <w:rFonts w:ascii="Arial" w:eastAsia="Times New Roman" w:hAnsi="Arial" w:cs="Arial"/>
          <w:color w:val="333333"/>
          <w:sz w:val="20"/>
          <w:szCs w:val="20"/>
          <w:shd w:val="clear" w:color="auto" w:fill="FFFFFF"/>
          <w:lang w:eastAsia="sv-SE"/>
        </w:rPr>
        <w:t>synliggör</w:t>
      </w:r>
      <w:r w:rsidRPr="006B0733">
        <w:rPr>
          <w:rFonts w:ascii="Arial" w:eastAsia="Times New Roman" w:hAnsi="Arial" w:cs="Arial"/>
          <w:color w:val="333333"/>
          <w:sz w:val="20"/>
          <w:szCs w:val="20"/>
          <w:shd w:val="clear" w:color="auto" w:fill="FFFFFF"/>
          <w:lang w:eastAsia="sv-SE"/>
        </w:rPr>
        <w:t xml:space="preserve"> kvaliteten eller förutsättningar för god kvalitet ur olika perspektiv.</w:t>
      </w:r>
      <w:r>
        <w:rPr>
          <w:rFonts w:ascii="Times" w:eastAsia="Times New Roman" w:hAnsi="Times"/>
          <w:sz w:val="20"/>
          <w:szCs w:val="20"/>
          <w:lang w:eastAsia="sv-SE"/>
        </w:rPr>
        <w:t xml:space="preserve"> </w:t>
      </w:r>
      <w:r w:rsidR="00933301" w:rsidRPr="007121BF">
        <w:t xml:space="preserve">En kvalitetsindikator kan mäta olika aspekter av sjukvården och en traditionell </w:t>
      </w:r>
      <w:r>
        <w:t>klassificering av mått</w:t>
      </w:r>
      <w:r w:rsidRPr="007121BF">
        <w:t xml:space="preserve"> </w:t>
      </w:r>
      <w:r w:rsidR="00933301" w:rsidRPr="007121BF">
        <w:t xml:space="preserve">är </w:t>
      </w:r>
      <w:r>
        <w:t>”</w:t>
      </w:r>
      <w:r w:rsidR="00933301" w:rsidRPr="007121BF">
        <w:t>struktur</w:t>
      </w:r>
      <w:r>
        <w:t>”</w:t>
      </w:r>
      <w:r w:rsidR="00933301" w:rsidRPr="007121BF">
        <w:t xml:space="preserve">, </w:t>
      </w:r>
      <w:r>
        <w:t>”</w:t>
      </w:r>
      <w:r w:rsidR="00933301" w:rsidRPr="007121BF">
        <w:t>process</w:t>
      </w:r>
      <w:r>
        <w:t>”</w:t>
      </w:r>
      <w:r w:rsidR="00933301" w:rsidRPr="007121BF">
        <w:t xml:space="preserve">, </w:t>
      </w:r>
      <w:r>
        <w:t>”</w:t>
      </w:r>
      <w:r w:rsidR="00933301" w:rsidRPr="007121BF">
        <w:t>utfall</w:t>
      </w:r>
      <w:r>
        <w:t>”</w:t>
      </w:r>
    </w:p>
    <w:p w14:paraId="339C4D77" w14:textId="77777777" w:rsidR="00933301" w:rsidRPr="007121BF" w:rsidRDefault="00933301" w:rsidP="00933301">
      <w:r w:rsidRPr="007121BF">
        <w:t>Strukturella indikatorer mäter främst tillgångar som indikerar kapacitet</w:t>
      </w:r>
    </w:p>
    <w:p w14:paraId="0E548AED" w14:textId="77777777" w:rsidR="00933301" w:rsidRPr="007121BF" w:rsidRDefault="00933301" w:rsidP="00933301">
      <w:r w:rsidRPr="007121BF">
        <w:t xml:space="preserve">Processmått mäter utförda aktiviteter som indikerar att man gör rätt saker och </w:t>
      </w:r>
    </w:p>
    <w:p w14:paraId="5C625E84" w14:textId="77777777" w:rsidR="00933301" w:rsidRPr="007121BF" w:rsidRDefault="00933301" w:rsidP="00933301">
      <w:r w:rsidRPr="007121BF">
        <w:t>Utfallsmått, många diagnosspecifika mått, mäter hälsa eller efterföljderna av vård</w:t>
      </w:r>
    </w:p>
    <w:p w14:paraId="44D0E58A" w14:textId="77777777" w:rsidR="00933301" w:rsidRPr="007121BF" w:rsidRDefault="00933301" w:rsidP="00933301"/>
    <w:p w14:paraId="1D02B514" w14:textId="5095AB5E" w:rsidR="00933301" w:rsidRPr="007121BF" w:rsidRDefault="00933301" w:rsidP="00933301">
      <w:r w:rsidRPr="007121BF">
        <w:t xml:space="preserve">För att datatekniskt representera en indikator i syfte att kommunicera mellan olika intressenter vad måttet innebär och för att förstå hur mått med indikatorn skall överföras är en </w:t>
      </w:r>
      <w:r w:rsidR="006B0733" w:rsidRPr="007121BF">
        <w:t>väsentlig</w:t>
      </w:r>
      <w:r w:rsidRPr="007121BF">
        <w:t xml:space="preserve"> skillnad mellan indikatorer dess mätenheten. I USA finns en HL7-standard för att beskriva kvalitetsindikatorer så att de skall vara maskinellt tolkningsbara</w:t>
      </w:r>
      <w:r w:rsidR="006B0733">
        <w:t>, kallad HQMF</w:t>
      </w:r>
      <w:r w:rsidRPr="007121BF">
        <w:t xml:space="preserve">. En drivkraft till att en sådan standard uppkommit är att man i USA </w:t>
      </w:r>
      <w:r w:rsidR="006B0733">
        <w:t>rapporterar</w:t>
      </w:r>
      <w:r w:rsidR="006B0733" w:rsidRPr="007121BF">
        <w:t xml:space="preserve"> </w:t>
      </w:r>
      <w:r w:rsidRPr="007121BF">
        <w:t>aggregerade data</w:t>
      </w:r>
      <w:r w:rsidR="006B0733">
        <w:t xml:space="preserve"> från sjukvårdens system</w:t>
      </w:r>
      <w:r w:rsidRPr="007121BF">
        <w:t xml:space="preserve">, till skillnad mot den svenska modellen där </w:t>
      </w:r>
      <w:r w:rsidR="006B0733">
        <w:t>informationen överförs</w:t>
      </w:r>
      <w:r w:rsidR="006B0733" w:rsidRPr="007121BF">
        <w:t xml:space="preserve"> </w:t>
      </w:r>
      <w:r w:rsidRPr="007121BF">
        <w:t xml:space="preserve">på individnivå. Med den amerikanska modellen behöver alla vårdgivare beräkna sina aggregerade data på exakt samma sätt och då uppstår behovet av extremt tydliga indikatordefinitioner. (Standarden för att rapportera indikatorer </w:t>
      </w:r>
      <w:r w:rsidR="006B0733">
        <w:t xml:space="preserve">i USA </w:t>
      </w:r>
      <w:r w:rsidRPr="007121BF">
        <w:t xml:space="preserve">heter QRDA. </w:t>
      </w:r>
    </w:p>
    <w:p w14:paraId="0BE980DB" w14:textId="77777777" w:rsidR="00933301" w:rsidRPr="007121BF" w:rsidRDefault="00933301" w:rsidP="00933301"/>
    <w:p w14:paraId="18011B11" w14:textId="18DC0B18" w:rsidR="00933301" w:rsidRPr="007121BF" w:rsidRDefault="00933301" w:rsidP="00933301">
      <w:r w:rsidRPr="007121BF">
        <w:t xml:space="preserve">Den stora skillnaden mellan indikatorer rent semantiskt </w:t>
      </w:r>
      <w:r w:rsidR="009D61AC">
        <w:t>är</w:t>
      </w:r>
      <w:r w:rsidR="009D61AC" w:rsidRPr="007121BF">
        <w:t xml:space="preserve"> </w:t>
      </w:r>
      <w:r w:rsidRPr="007121BF">
        <w:t xml:space="preserve">mellan mått som består av en täljare och nämnare och mått som består av ett uppmätt värde. </w:t>
      </w:r>
    </w:p>
    <w:p w14:paraId="7D7815EB" w14:textId="77777777" w:rsidR="00933301" w:rsidRPr="007121BF" w:rsidRDefault="00933301" w:rsidP="00933301">
      <w:r w:rsidRPr="007121BF">
        <w:t>Andelsmått –täljare och nämnare räknar samma sak och täljaren är en delmängd av nämnaren, t ex antal patienter som fått en vårdrelaterad infektion som andel av totala antalet patienter.</w:t>
      </w:r>
    </w:p>
    <w:p w14:paraId="02EDC1CD" w14:textId="77777777" w:rsidR="00933301" w:rsidRPr="007121BF" w:rsidRDefault="00933301" w:rsidP="00933301">
      <w:r w:rsidRPr="007121BF">
        <w:t>Kvotmått – övriga sorters kvoter men där det som räknas som täljare inte är en delmängd av nämnaren, t ex antal intensivvårdsplatser per 100 000 invånare</w:t>
      </w:r>
    </w:p>
    <w:p w14:paraId="76307876" w14:textId="77777777" w:rsidR="00933301" w:rsidRPr="007121BF" w:rsidRDefault="00933301" w:rsidP="00933301">
      <w:r w:rsidRPr="007121BF">
        <w:t>Mätvärde - Ett mätvärde är istället för en kvot ett beräknat värde för en grupp t ex snittväntetid, medianinkomst</w:t>
      </w:r>
    </w:p>
    <w:p w14:paraId="3C8A4067" w14:textId="4CA2584E" w:rsidR="00933301" w:rsidRPr="007121BF" w:rsidRDefault="00933301" w:rsidP="00933301">
      <w:r w:rsidRPr="007121BF">
        <w:t xml:space="preserve">Kohortmått En kohort är bara en summering av förekomster, t ex antal </w:t>
      </w:r>
      <w:r w:rsidR="006B0733">
        <w:t>rökare</w:t>
      </w:r>
      <w:r w:rsidRPr="007121BF">
        <w:t xml:space="preserve">. </w:t>
      </w:r>
    </w:p>
    <w:p w14:paraId="1ED591CD" w14:textId="77777777" w:rsidR="00933301" w:rsidRPr="007121BF" w:rsidRDefault="00933301" w:rsidP="00933301"/>
    <w:p w14:paraId="02472BE9" w14:textId="77777777" w:rsidR="00933301" w:rsidRPr="007121BF" w:rsidRDefault="00933301" w:rsidP="00933301"/>
    <w:p w14:paraId="7F6C333A" w14:textId="77777777" w:rsidR="00933301" w:rsidRPr="007121BF" w:rsidRDefault="00933301" w:rsidP="00933301">
      <w:r w:rsidRPr="005E2ACE">
        <w:rPr>
          <w:noProof/>
          <w:lang w:eastAsia="sv-SE"/>
        </w:rPr>
        <mc:AlternateContent>
          <mc:Choice Requires="wpg">
            <w:drawing>
              <wp:anchor distT="0" distB="0" distL="114300" distR="114300" simplePos="0" relativeHeight="251659264" behindDoc="0" locked="0" layoutInCell="1" allowOverlap="1" wp14:anchorId="5FC43B52" wp14:editId="7339A792">
                <wp:simplePos x="0" y="0"/>
                <wp:positionH relativeFrom="column">
                  <wp:posOffset>571500</wp:posOffset>
                </wp:positionH>
                <wp:positionV relativeFrom="paragraph">
                  <wp:posOffset>-114300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9" name="Grupp 9"/>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0" name="Ellips 10"/>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B40F08" w14:textId="77777777" w:rsidR="00C3121C" w:rsidRDefault="00C3121C" w:rsidP="00933301">
                              <w:pPr>
                                <w:jc w:val="center"/>
                              </w:pPr>
                              <w:r>
                                <w:t>Population</w:t>
                              </w:r>
                            </w:p>
                            <w:p w14:paraId="32B18BA9" w14:textId="77777777" w:rsidR="00C3121C" w:rsidRDefault="00C3121C" w:rsidP="00933301">
                              <w:pPr>
                                <w:jc w:val="center"/>
                              </w:pPr>
                            </w:p>
                            <w:p w14:paraId="60479F7E" w14:textId="77777777" w:rsidR="00C3121C" w:rsidRDefault="00C3121C" w:rsidP="00933301">
                              <w:pPr>
                                <w:jc w:val="center"/>
                              </w:pPr>
                            </w:p>
                            <w:p w14:paraId="36BEA174" w14:textId="77777777" w:rsidR="00C3121C" w:rsidRDefault="00C3121C" w:rsidP="00933301">
                              <w:pPr>
                                <w:jc w:val="center"/>
                              </w:pPr>
                            </w:p>
                            <w:p w14:paraId="4A44C292" w14:textId="77777777" w:rsidR="00C3121C" w:rsidRDefault="00C3121C" w:rsidP="00933301">
                              <w:pPr>
                                <w:jc w:val="center"/>
                              </w:pPr>
                            </w:p>
                            <w:p w14:paraId="4AE9364D"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457200" y="571500"/>
                            <a:ext cx="2857500" cy="1028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120A75" w14:textId="77777777" w:rsidR="00C3121C" w:rsidRDefault="00C3121C" w:rsidP="00933301">
                              <w:pPr>
                                <w:jc w:val="center"/>
                              </w:pPr>
                              <w:r>
                                <w:t>Nämnare</w:t>
                              </w:r>
                            </w:p>
                            <w:p w14:paraId="5E27FFD9" w14:textId="77777777" w:rsidR="00C3121C" w:rsidRDefault="00C3121C" w:rsidP="00933301">
                              <w:pPr>
                                <w:jc w:val="center"/>
                              </w:pPr>
                            </w:p>
                            <w:p w14:paraId="3F8EFD67"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 12"/>
                        <wps:cNvSpPr/>
                        <wps:spPr>
                          <a:xfrm>
                            <a:off x="1143000" y="102870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FF4527" w14:textId="77777777" w:rsidR="00C3121C" w:rsidRDefault="00C3121C"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9" o:spid="_x0000_s1026" style="position:absolute;margin-left:45pt;margin-top:-8.95pt;width:279pt;height:135pt;z-index:251659264"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">
                <v:oval id="Ellips 10"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385wwAA&#10;ANsAAAAPAAAAZHJzL2Rvd25yZXYueG1sRI9Bb8IwDIXvk/YfIiPtMkG6HRB0BIQmTZq4LfADTGPa&#10;jsTpmox2+/X4gMTN1nt+7/NqMwavLtSnNrKBl1kBiriKruXawGH/MV2AShnZoY9MBv4owWb9+LDC&#10;0sWBv+hic60khFOJBpqcu1LrVDUUMM1iRyzaKfYBs6x9rV2Pg4QHr1+LYq4DtiwNDXb03lB1tr/B&#10;gF16a63e7ZbH5+//U6St/1kMxjxNxu0bqExjvptv159O8IVe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J385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CB40F08" w14:textId="77777777" w:rsidR="002E63C7" w:rsidRDefault="002E63C7" w:rsidP="00933301">
                        <w:pPr>
                          <w:jc w:val="center"/>
                        </w:pPr>
                        <w:r>
                          <w:t>Population</w:t>
                        </w:r>
                      </w:p>
                      <w:p w14:paraId="32B18BA9" w14:textId="77777777" w:rsidR="002E63C7" w:rsidRDefault="002E63C7" w:rsidP="00933301">
                        <w:pPr>
                          <w:jc w:val="center"/>
                        </w:pPr>
                      </w:p>
                      <w:p w14:paraId="60479F7E" w14:textId="77777777" w:rsidR="002E63C7" w:rsidRDefault="002E63C7" w:rsidP="00933301">
                        <w:pPr>
                          <w:jc w:val="center"/>
                        </w:pPr>
                      </w:p>
                      <w:p w14:paraId="36BEA174" w14:textId="77777777" w:rsidR="002E63C7" w:rsidRDefault="002E63C7" w:rsidP="00933301">
                        <w:pPr>
                          <w:jc w:val="center"/>
                        </w:pPr>
                      </w:p>
                      <w:p w14:paraId="4A44C292" w14:textId="77777777" w:rsidR="002E63C7" w:rsidRDefault="002E63C7" w:rsidP="00933301">
                        <w:pPr>
                          <w:jc w:val="center"/>
                        </w:pPr>
                      </w:p>
                      <w:p w14:paraId="4AE9364D" w14:textId="77777777" w:rsidR="002E63C7" w:rsidRDefault="002E63C7" w:rsidP="00933301">
                        <w:pPr>
                          <w:jc w:val="center"/>
                        </w:pPr>
                      </w:p>
                    </w:txbxContent>
                  </v:textbox>
                </v:oval>
                <v:oval id="Ellips 11" o:spid="_x0000_s1028" style="position:absolute;left:457200;top:571500;width:2857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9qiwAAA&#10;ANsAAAAPAAAAZHJzL2Rvd25yZXYueG1sRE/NisIwEL4L+w5hhL3ImroH0WoUWVgQb2Z9gNlmbKvJ&#10;pNtEW316Iyx4m4/vd5br3llxpTbUnhVMxhkI4sKbmksFh5/vjxmIEJENWs+k4EYB1qu3wRJz4zve&#10;01XHUqQQDjkqqGJscilDUZHDMPYNceKOvnUYE2xLaVrsUriz8jPLptJhzamhwoa+KirO+uIU6LnV&#10;Wsvdbv47Ot2Pnjb2b9Yp9T7sNwsQkfr4Ev+7tybNn8Dzl3SA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a9qi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5B120A75" w14:textId="77777777" w:rsidR="002E63C7" w:rsidRDefault="002E63C7" w:rsidP="00933301">
                        <w:pPr>
                          <w:jc w:val="center"/>
                        </w:pPr>
                        <w:r>
                          <w:t>Nämnare</w:t>
                        </w:r>
                      </w:p>
                      <w:p w14:paraId="5E27FFD9" w14:textId="77777777" w:rsidR="002E63C7" w:rsidRDefault="002E63C7" w:rsidP="00933301">
                        <w:pPr>
                          <w:jc w:val="center"/>
                        </w:pPr>
                      </w:p>
                      <w:p w14:paraId="3F8EFD67" w14:textId="77777777" w:rsidR="002E63C7" w:rsidRDefault="002E63C7" w:rsidP="00933301">
                        <w:pPr>
                          <w:jc w:val="center"/>
                        </w:pPr>
                      </w:p>
                    </w:txbxContent>
                  </v:textbox>
                </v:oval>
                <v:oval id="Ellips 12" o:spid="_x0000_s1029" style="position:absolute;left:1143000;top:10287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TVwQAA&#10;ANsAAAAPAAAAZHJzL2Rvd25yZXYueG1sRE/NasJAEL4X+g7LFHoputFDMWk2IoJQvLn1AcbsmKTd&#10;nU2zq0n79G6h4G0+vt8p15Oz4kpD6DwrWMwzEMS1Nx03Co4fu9kKRIjIBq1nUvBDAdbV40OJhfEj&#10;H+iqYyNSCIcCFbQx9oWUoW7JYZj7njhxZz84jAkOjTQDjincWbnMslfpsOPU0GJP25bqL31xCnRu&#10;tdZyv89PL5+/Z08b+70alXp+mjZvICJN8S7+d7+bNH8Jf7+kA2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E1c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5EFF4527" w14:textId="77777777" w:rsidR="002E63C7" w:rsidRDefault="002E63C7" w:rsidP="00933301">
                        <w:pPr>
                          <w:jc w:val="center"/>
                        </w:pPr>
                        <w:r>
                          <w:t>Täljare</w:t>
                        </w:r>
                      </w:p>
                    </w:txbxContent>
                  </v:textbox>
                </v:oval>
                <w10:wrap type="through"/>
              </v:group>
            </w:pict>
          </mc:Fallback>
        </mc:AlternateContent>
      </w:r>
    </w:p>
    <w:p w14:paraId="74F63101" w14:textId="77777777" w:rsidR="00933301" w:rsidRPr="007121BF" w:rsidRDefault="00933301" w:rsidP="00933301"/>
    <w:p w14:paraId="23C2EABA" w14:textId="77777777" w:rsidR="00933301" w:rsidRPr="007121BF" w:rsidRDefault="00933301" w:rsidP="00933301"/>
    <w:p w14:paraId="07B3A2B0" w14:textId="77777777" w:rsidR="00933301" w:rsidRPr="007121BF" w:rsidRDefault="00933301" w:rsidP="00933301"/>
    <w:p w14:paraId="1174E77F" w14:textId="77777777" w:rsidR="00933301" w:rsidRPr="007121BF" w:rsidRDefault="00933301" w:rsidP="00933301"/>
    <w:p w14:paraId="4CE1B765" w14:textId="77777777" w:rsidR="00933301" w:rsidRPr="007121BF" w:rsidRDefault="00933301" w:rsidP="00933301"/>
    <w:p w14:paraId="0A4589BE" w14:textId="77777777" w:rsidR="00933301" w:rsidRPr="007121BF" w:rsidRDefault="00933301" w:rsidP="00933301"/>
    <w:p w14:paraId="28C1EEA7" w14:textId="77777777" w:rsidR="00933301" w:rsidRPr="007121BF" w:rsidRDefault="00933301" w:rsidP="00933301"/>
    <w:p w14:paraId="32ED5216" w14:textId="77777777" w:rsidR="00933301" w:rsidRPr="007121BF" w:rsidRDefault="00933301" w:rsidP="00933301"/>
    <w:p w14:paraId="5572F287" w14:textId="77777777" w:rsidR="00933301" w:rsidRPr="007121BF" w:rsidRDefault="00933301" w:rsidP="00933301"/>
    <w:p w14:paraId="35CF0B65" w14:textId="77777777" w:rsidR="00933301" w:rsidRPr="007121BF" w:rsidRDefault="00933301" w:rsidP="00933301">
      <w:r w:rsidRPr="007121BF">
        <w:t>Figur 1: Andelsmått</w:t>
      </w:r>
    </w:p>
    <w:p w14:paraId="62F5002D" w14:textId="77777777" w:rsidR="00933301" w:rsidRPr="007121BF" w:rsidRDefault="00933301" w:rsidP="00933301"/>
    <w:p w14:paraId="6C149A0F" w14:textId="77777777" w:rsidR="00933301" w:rsidRPr="007121BF" w:rsidRDefault="00933301" w:rsidP="00933301"/>
    <w:p w14:paraId="6D6717E0" w14:textId="77777777" w:rsidR="00933301" w:rsidRPr="007121BF" w:rsidRDefault="00933301" w:rsidP="00933301">
      <w:r w:rsidRPr="005E2ACE">
        <w:rPr>
          <w:noProof/>
          <w:lang w:eastAsia="sv-SE"/>
        </w:rPr>
        <mc:AlternateContent>
          <mc:Choice Requires="wpg">
            <w:drawing>
              <wp:anchor distT="0" distB="0" distL="114300" distR="114300" simplePos="0" relativeHeight="251658240" behindDoc="0" locked="0" layoutInCell="1" allowOverlap="1" wp14:anchorId="44EEB297" wp14:editId="05DE7F48">
                <wp:simplePos x="0" y="0"/>
                <wp:positionH relativeFrom="column">
                  <wp:posOffset>571500</wp:posOffset>
                </wp:positionH>
                <wp:positionV relativeFrom="paragraph">
                  <wp:posOffset>64135</wp:posOffset>
                </wp:positionV>
                <wp:extent cx="3543300" cy="1715135"/>
                <wp:effectExtent l="50800" t="25400" r="88900" b="113665"/>
                <wp:wrapThrough wrapText="bothSides">
                  <wp:wrapPolygon edited="0">
                    <wp:start x="8052" y="-320"/>
                    <wp:lineTo x="1084" y="0"/>
                    <wp:lineTo x="1084" y="5118"/>
                    <wp:lineTo x="-310" y="5118"/>
                    <wp:lineTo x="-310" y="14075"/>
                    <wp:lineTo x="310" y="15354"/>
                    <wp:lineTo x="310" y="16954"/>
                    <wp:lineTo x="4026" y="20472"/>
                    <wp:lineTo x="4026" y="20792"/>
                    <wp:lineTo x="7897" y="22392"/>
                    <wp:lineTo x="8361" y="22712"/>
                    <wp:lineTo x="13316" y="22712"/>
                    <wp:lineTo x="13471" y="22392"/>
                    <wp:lineTo x="17652" y="20472"/>
                    <wp:lineTo x="17806" y="20472"/>
                    <wp:lineTo x="21368" y="15674"/>
                    <wp:lineTo x="21368" y="15354"/>
                    <wp:lineTo x="21987" y="10556"/>
                    <wp:lineTo x="21987" y="10236"/>
                    <wp:lineTo x="21058" y="6718"/>
                    <wp:lineTo x="20594" y="3839"/>
                    <wp:lineTo x="15329" y="0"/>
                    <wp:lineTo x="13626" y="-320"/>
                    <wp:lineTo x="8052" y="-320"/>
                  </wp:wrapPolygon>
                </wp:wrapThrough>
                <wp:docPr id="13" name="Grupp 13"/>
                <wp:cNvGraphicFramePr/>
                <a:graphic xmlns:a="http://schemas.openxmlformats.org/drawingml/2006/main">
                  <a:graphicData uri="http://schemas.microsoft.com/office/word/2010/wordprocessingGroup">
                    <wpg:wgp>
                      <wpg:cNvGrpSpPr/>
                      <wpg:grpSpPr>
                        <a:xfrm>
                          <a:off x="0" y="0"/>
                          <a:ext cx="3543300" cy="1715135"/>
                          <a:chOff x="0" y="0"/>
                          <a:chExt cx="3543300" cy="1715135"/>
                        </a:xfrm>
                      </wpg:grpSpPr>
                      <wps:wsp>
                        <wps:cNvPr id="14" name="Ellips 14"/>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70EC16" w14:textId="77777777" w:rsidR="00C3121C" w:rsidRDefault="00C3121C" w:rsidP="00933301">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 15"/>
                        <wps:cNvSpPr/>
                        <wps:spPr>
                          <a:xfrm>
                            <a:off x="114300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8E3403E" w14:textId="77777777" w:rsidR="00C3121C" w:rsidRDefault="00C3121C"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 16"/>
                        <wps:cNvSpPr/>
                        <wps:spPr>
                          <a:xfrm>
                            <a:off x="1143000" y="1029335"/>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1C38E" w14:textId="77777777" w:rsidR="00C3121C" w:rsidRDefault="00C3121C" w:rsidP="00933301">
                              <w:pPr>
                                <w:jc w:val="center"/>
                              </w:pPr>
                              <w:r>
                                <w:t>Nämnare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3" o:spid="_x0000_s1030" style="position:absolute;margin-left:45pt;margin-top:5.05pt;width:279pt;height:135.05pt;z-index:251658240" coordsize="3543300,1715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">
                <v:oval id="Ellips 14" o:spid="_x0000_s1031"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Hk6wAAA&#10;ANsAAAAPAAAAZHJzL2Rvd25yZXYueG1sRE/NagIxEL4XfIcwgpdSs5VS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HHk6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F70EC16" w14:textId="77777777" w:rsidR="002E63C7" w:rsidRDefault="002E63C7" w:rsidP="00933301">
                        <w:pPr>
                          <w:jc w:val="center"/>
                        </w:pPr>
                        <w:r>
                          <w:t>Population</w:t>
                        </w:r>
                      </w:p>
                    </w:txbxContent>
                  </v:textbox>
                </v:oval>
                <v:oval id="Ellips 15" o:spid="_x0000_s1032" style="position:absolute;left: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NyhwAAA&#10;ANsAAAAPAAAAZHJzL2Rvd25yZXYueG1sRE/NagIxEL4XfIcwgpdSsxVa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UNyh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18E3403E" w14:textId="77777777" w:rsidR="002E63C7" w:rsidRDefault="002E63C7" w:rsidP="00933301">
                        <w:pPr>
                          <w:jc w:val="center"/>
                        </w:pPr>
                        <w:r>
                          <w:t>Täljare</w:t>
                        </w:r>
                      </w:p>
                    </w:txbxContent>
                  </v:textbox>
                </v:oval>
                <v:oval id="Ellips 16" o:spid="_x0000_s1033" style="position:absolute;left:1143000;top:1029335;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kLWwQAA&#10;ANsAAAAPAAAAZHJzL2Rvd25yZXYueG1sRE/NasJAEL4XfIdlCl5K3ehBNM1GpFAQb659gGl2TNLu&#10;zsbsaqJP3y0Ivc3H9zvFZnRWXKkPrWcF81kGgrjypuVawefx43UFIkRkg9YzKbhRgE05eSowN37g&#10;A111rEUK4ZCjgibGLpcyVA05DDPfESfu5HuHMcG+lqbHIYU7KxdZtpQOW04NDXb03lD1oy9OgV5b&#10;rbXc79dfL9/3k6etPa8GpabP4/YNRKQx/osf7p1J85fw90s6QJ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IJC1s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4AF1C38E" w14:textId="77777777" w:rsidR="002E63C7" w:rsidRDefault="002E63C7" w:rsidP="00933301">
                        <w:pPr>
                          <w:jc w:val="center"/>
                        </w:pPr>
                        <w:r>
                          <w:t>Nämnare</w:t>
                        </w:r>
                      </w:p>
                    </w:txbxContent>
                  </v:textbox>
                </v:oval>
                <w10:wrap type="through"/>
              </v:group>
            </w:pict>
          </mc:Fallback>
        </mc:AlternateContent>
      </w:r>
    </w:p>
    <w:p w14:paraId="270BD1E8" w14:textId="77777777" w:rsidR="00933301" w:rsidRPr="007121BF" w:rsidRDefault="00933301" w:rsidP="00933301"/>
    <w:p w14:paraId="0B80698E" w14:textId="77777777" w:rsidR="00933301" w:rsidRPr="007121BF" w:rsidRDefault="00933301" w:rsidP="00933301"/>
    <w:p w14:paraId="585E2FDF" w14:textId="77777777" w:rsidR="00933301" w:rsidRPr="007121BF" w:rsidRDefault="00933301" w:rsidP="00933301"/>
    <w:p w14:paraId="305F5C33" w14:textId="77777777" w:rsidR="00933301" w:rsidRPr="007121BF" w:rsidRDefault="00933301" w:rsidP="00933301"/>
    <w:p w14:paraId="5560D05E" w14:textId="77777777" w:rsidR="00933301" w:rsidRPr="007121BF" w:rsidRDefault="00933301" w:rsidP="00933301"/>
    <w:p w14:paraId="7E2676B1" w14:textId="77777777" w:rsidR="00933301" w:rsidRPr="007121BF" w:rsidRDefault="00933301" w:rsidP="00933301"/>
    <w:p w14:paraId="24A46E9F" w14:textId="77777777" w:rsidR="00933301" w:rsidRPr="007121BF" w:rsidRDefault="00933301" w:rsidP="00933301"/>
    <w:p w14:paraId="5334893A" w14:textId="77777777" w:rsidR="00933301" w:rsidRPr="007121BF" w:rsidRDefault="00933301" w:rsidP="00933301"/>
    <w:p w14:paraId="21814A24" w14:textId="77777777" w:rsidR="00933301" w:rsidRPr="007121BF" w:rsidRDefault="00933301" w:rsidP="00933301"/>
    <w:p w14:paraId="78061945" w14:textId="77777777" w:rsidR="00933301" w:rsidRPr="007121BF" w:rsidRDefault="00933301" w:rsidP="00933301"/>
    <w:p w14:paraId="1D04763D" w14:textId="77777777" w:rsidR="00933301" w:rsidRPr="007121BF" w:rsidRDefault="00933301" w:rsidP="00933301">
      <w:r w:rsidRPr="007121BF">
        <w:t>Figur 2: Kvotmått</w:t>
      </w:r>
    </w:p>
    <w:p w14:paraId="4F38B38A" w14:textId="77777777" w:rsidR="003E5D83" w:rsidRPr="007121BF" w:rsidRDefault="003E5D83" w:rsidP="00933301"/>
    <w:p w14:paraId="4D4C8382" w14:textId="77777777" w:rsidR="00933301" w:rsidRPr="007121BF" w:rsidRDefault="00933301" w:rsidP="00933301">
      <w:r w:rsidRPr="005E2ACE">
        <w:rPr>
          <w:noProof/>
          <w:lang w:eastAsia="sv-SE"/>
        </w:rPr>
        <mc:AlternateContent>
          <mc:Choice Requires="wpg">
            <w:drawing>
              <wp:anchor distT="0" distB="0" distL="114300" distR="114300" simplePos="0" relativeHeight="251660288" behindDoc="0" locked="0" layoutInCell="1" allowOverlap="1" wp14:anchorId="62340FBF" wp14:editId="43C5AEB8">
                <wp:simplePos x="0" y="0"/>
                <wp:positionH relativeFrom="column">
                  <wp:posOffset>685800</wp:posOffset>
                </wp:positionH>
                <wp:positionV relativeFrom="paragraph">
                  <wp:posOffset>5715</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17" name="Grupp 17"/>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8" name="Ellips 18"/>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74B350" w14:textId="77777777" w:rsidR="00C3121C" w:rsidRDefault="00C3121C" w:rsidP="00933301">
                              <w:pPr>
                                <w:jc w:val="center"/>
                              </w:pPr>
                              <w:r>
                                <w:t>Population</w:t>
                              </w:r>
                            </w:p>
                            <w:p w14:paraId="330FF667" w14:textId="77777777" w:rsidR="00C3121C" w:rsidRDefault="00C3121C" w:rsidP="00933301">
                              <w:pPr>
                                <w:jc w:val="center"/>
                              </w:pPr>
                            </w:p>
                            <w:p w14:paraId="066CAE4E" w14:textId="77777777" w:rsidR="00C3121C" w:rsidRDefault="00C3121C" w:rsidP="00933301">
                              <w:pPr>
                                <w:jc w:val="center"/>
                              </w:pPr>
                            </w:p>
                            <w:p w14:paraId="1267947F" w14:textId="77777777" w:rsidR="00C3121C" w:rsidRDefault="00C3121C" w:rsidP="00933301">
                              <w:pPr>
                                <w:jc w:val="center"/>
                              </w:pPr>
                            </w:p>
                            <w:p w14:paraId="2AB87B6B"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 19"/>
                        <wps:cNvSpPr/>
                        <wps:spPr>
                          <a:xfrm>
                            <a:off x="457200" y="685800"/>
                            <a:ext cx="25146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A37E44" w14:textId="77777777" w:rsidR="00C3121C" w:rsidRDefault="00C3121C" w:rsidP="00933301">
                              <w:pPr>
                                <w:jc w:val="center"/>
                              </w:pPr>
                              <w:r>
                                <w:t>Det som ska  beräknas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7" o:spid="_x0000_s1034" style="position:absolute;margin-left:54pt;margin-top:.45pt;width:279pt;height:135pt;z-index:251660288"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">
                <v:oval id="Ellips 18" o:spid="_x0000_s1035"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XM/wwAA&#10;ANsAAAAPAAAAZHJzL2Rvd25yZXYueG1sRI9Bb8IwDIXvk/YfIiPtMkG6HRB0BIQmTZq4LfADTGPa&#10;jsTpmox2+/X4gMTN1nt+7/NqMwavLtSnNrKBl1kBiriKruXawGH/MV2AShnZoY9MBv4owWb9+LDC&#10;0sWBv+hic60khFOJBpqcu1LrVDUUMM1iRyzaKfYBs6x9rV2Pg4QHr1+LYq4DtiwNDXb03lB1tr/B&#10;gF16a63e7ZbH5+//U6St/1kMxjxNxu0bqExjvptv159O8AVW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XM/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774B350" w14:textId="77777777" w:rsidR="002E63C7" w:rsidRDefault="002E63C7" w:rsidP="00933301">
                        <w:pPr>
                          <w:jc w:val="center"/>
                        </w:pPr>
                        <w:r>
                          <w:t>Population</w:t>
                        </w:r>
                      </w:p>
                      <w:p w14:paraId="330FF667" w14:textId="77777777" w:rsidR="002E63C7" w:rsidRDefault="002E63C7" w:rsidP="00933301">
                        <w:pPr>
                          <w:jc w:val="center"/>
                        </w:pPr>
                      </w:p>
                      <w:p w14:paraId="066CAE4E" w14:textId="77777777" w:rsidR="002E63C7" w:rsidRDefault="002E63C7" w:rsidP="00933301">
                        <w:pPr>
                          <w:jc w:val="center"/>
                        </w:pPr>
                      </w:p>
                      <w:p w14:paraId="1267947F" w14:textId="77777777" w:rsidR="002E63C7" w:rsidRDefault="002E63C7" w:rsidP="00933301">
                        <w:pPr>
                          <w:jc w:val="center"/>
                        </w:pPr>
                      </w:p>
                      <w:p w14:paraId="2AB87B6B" w14:textId="77777777" w:rsidR="002E63C7" w:rsidRDefault="002E63C7" w:rsidP="00933301">
                        <w:pPr>
                          <w:jc w:val="center"/>
                        </w:pPr>
                      </w:p>
                    </w:txbxContent>
                  </v:textbox>
                </v:oval>
                <v:oval id="Ellips 19" o:spid="_x0000_s1036" style="position:absolute;left:457200;top:685800;width:2514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dakwAAA&#10;ANsAAAAPAAAAZHJzL2Rvd25yZXYueG1sRE/NagIxEL4XfIcwQi9Fs+1B3NUoIhTEW2MfYNyMu6vJ&#10;ZN1Ed9unbwSht/n4fme5HpwVd+pC41nB+zQDQVx603Cl4PvwOZmDCBHZoPVMCn4owHo1elliYXzP&#10;X3TXsRIphEOBCuoY20LKUNbkMEx9S5y4k+8cxgS7SpoO+xTurPzIspl02HBqqLGlbU3lRd+cAp1b&#10;rbXc7/Pj2/n35Gljr/NeqdfxsFmAiDTEf/HTvTNpfg6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Hdak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EA37E44" w14:textId="77777777" w:rsidR="002E63C7" w:rsidRDefault="002E63C7" w:rsidP="00933301">
                        <w:pPr>
                          <w:jc w:val="center"/>
                        </w:pPr>
                        <w:r>
                          <w:t>Det som ska  beräknas</w:t>
                        </w:r>
                      </w:p>
                    </w:txbxContent>
                  </v:textbox>
                </v:oval>
                <w10:wrap type="through"/>
              </v:group>
            </w:pict>
          </mc:Fallback>
        </mc:AlternateContent>
      </w:r>
    </w:p>
    <w:p w14:paraId="0B5DEBEB" w14:textId="77777777" w:rsidR="00933301" w:rsidRPr="007121BF" w:rsidRDefault="00933301" w:rsidP="00933301"/>
    <w:p w14:paraId="2D305A1C" w14:textId="77777777" w:rsidR="00933301" w:rsidRPr="007121BF" w:rsidRDefault="00933301" w:rsidP="00933301"/>
    <w:p w14:paraId="32FD9F71" w14:textId="77777777" w:rsidR="00933301" w:rsidRPr="007121BF" w:rsidRDefault="00933301" w:rsidP="00933301"/>
    <w:p w14:paraId="46DA7F87" w14:textId="77777777" w:rsidR="00933301" w:rsidRPr="007121BF" w:rsidRDefault="00933301" w:rsidP="00933301"/>
    <w:p w14:paraId="475B30D7" w14:textId="77777777" w:rsidR="00933301" w:rsidRPr="007121BF" w:rsidRDefault="00933301" w:rsidP="00933301"/>
    <w:p w14:paraId="106D76EF" w14:textId="77777777" w:rsidR="00933301" w:rsidRPr="007121BF" w:rsidRDefault="00933301" w:rsidP="00933301"/>
    <w:p w14:paraId="52786599" w14:textId="77777777" w:rsidR="00933301" w:rsidRPr="007121BF" w:rsidRDefault="00933301" w:rsidP="00933301"/>
    <w:p w14:paraId="6FDE6FF4" w14:textId="77777777" w:rsidR="00933301" w:rsidRPr="007121BF" w:rsidRDefault="00933301" w:rsidP="00933301"/>
    <w:p w14:paraId="4379C785" w14:textId="77777777" w:rsidR="00933301" w:rsidRPr="007121BF" w:rsidRDefault="00933301" w:rsidP="00933301"/>
    <w:p w14:paraId="31E8181A" w14:textId="77777777" w:rsidR="00933301" w:rsidRPr="007121BF" w:rsidRDefault="00933301" w:rsidP="00933301"/>
    <w:p w14:paraId="2FF16EAB" w14:textId="77777777" w:rsidR="00933301" w:rsidRPr="007121BF" w:rsidRDefault="00933301" w:rsidP="00933301">
      <w:r w:rsidRPr="007121BF">
        <w:t>Figur 3: Mätvärden</w:t>
      </w:r>
    </w:p>
    <w:p w14:paraId="5C2F6C10" w14:textId="77777777" w:rsidR="00933301" w:rsidRPr="007121BF" w:rsidRDefault="00933301" w:rsidP="00933301"/>
    <w:p w14:paraId="225188C4" w14:textId="77777777" w:rsidR="00933301" w:rsidRPr="007121BF" w:rsidRDefault="00933301" w:rsidP="00933301"/>
    <w:p w14:paraId="2CF890B6" w14:textId="6F8C8C66" w:rsidR="00933301" w:rsidRPr="007121BF" w:rsidRDefault="00983B48" w:rsidP="00933301">
      <w:r w:rsidRPr="005E2ACE">
        <w:rPr>
          <w:noProof/>
          <w:lang w:eastAsia="sv-SE"/>
        </w:rPr>
        <mc:AlternateContent>
          <mc:Choice Requires="wps">
            <w:drawing>
              <wp:anchor distT="0" distB="0" distL="114300" distR="114300" simplePos="0" relativeHeight="251661312" behindDoc="0" locked="0" layoutInCell="1" allowOverlap="1" wp14:anchorId="7DF324A7" wp14:editId="4C0D550D">
                <wp:simplePos x="0" y="0"/>
                <wp:positionH relativeFrom="column">
                  <wp:posOffset>571500</wp:posOffset>
                </wp:positionH>
                <wp:positionV relativeFrom="paragraph">
                  <wp:posOffset>147320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21" name="Ellips 21"/>
                <wp:cNvGraphicFramePr/>
                <a:graphic xmlns:a="http://schemas.openxmlformats.org/drawingml/2006/main">
                  <a:graphicData uri="http://schemas.microsoft.com/office/word/2010/wordprocessingShape">
                    <wps:wsp>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3DA337" w14:textId="77777777" w:rsidR="00C3121C" w:rsidRDefault="00C3121C" w:rsidP="00933301">
                            <w:pPr>
                              <w:jc w:val="center"/>
                            </w:pPr>
                            <w:r>
                              <w:t>Population</w:t>
                            </w:r>
                          </w:p>
                          <w:p w14:paraId="2EAB3AE4" w14:textId="77777777" w:rsidR="00C3121C" w:rsidRDefault="00C3121C" w:rsidP="00933301">
                            <w:pPr>
                              <w:jc w:val="center"/>
                            </w:pPr>
                          </w:p>
                          <w:p w14:paraId="79FF025C" w14:textId="77777777" w:rsidR="00C3121C" w:rsidRDefault="00C3121C" w:rsidP="00933301">
                            <w:pPr>
                              <w:jc w:val="center"/>
                            </w:pPr>
                          </w:p>
                          <w:p w14:paraId="470A72D7" w14:textId="77777777" w:rsidR="00C3121C" w:rsidRDefault="00C3121C" w:rsidP="00933301">
                            <w:pPr>
                              <w:jc w:val="center"/>
                            </w:pPr>
                          </w:p>
                          <w:p w14:paraId="76E47FD6"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21" o:spid="_x0000_s1037" style="position:absolute;margin-left:45pt;margin-top:11.6pt;width:27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433DA337" w14:textId="77777777" w:rsidR="002E63C7" w:rsidRDefault="002E63C7" w:rsidP="00933301">
                      <w:pPr>
                        <w:jc w:val="center"/>
                      </w:pPr>
                      <w:r>
                        <w:t>Population</w:t>
                      </w:r>
                    </w:p>
                    <w:p w14:paraId="2EAB3AE4" w14:textId="77777777" w:rsidR="002E63C7" w:rsidRDefault="002E63C7" w:rsidP="00933301">
                      <w:pPr>
                        <w:jc w:val="center"/>
                      </w:pPr>
                    </w:p>
                    <w:p w14:paraId="79FF025C" w14:textId="77777777" w:rsidR="002E63C7" w:rsidRDefault="002E63C7" w:rsidP="00933301">
                      <w:pPr>
                        <w:jc w:val="center"/>
                      </w:pPr>
                    </w:p>
                    <w:p w14:paraId="470A72D7" w14:textId="77777777" w:rsidR="002E63C7" w:rsidRDefault="002E63C7" w:rsidP="00933301">
                      <w:pPr>
                        <w:jc w:val="center"/>
                      </w:pPr>
                    </w:p>
                    <w:p w14:paraId="76E47FD6" w14:textId="77777777" w:rsidR="002E63C7" w:rsidRDefault="002E63C7" w:rsidP="00933301">
                      <w:pPr>
                        <w:jc w:val="center"/>
                      </w:pPr>
                    </w:p>
                  </w:txbxContent>
                </v:textbox>
                <w10:wrap type="through"/>
              </v:oval>
            </w:pict>
          </mc:Fallback>
        </mc:AlternateContent>
      </w:r>
    </w:p>
    <w:p w14:paraId="56D450DC" w14:textId="77777777" w:rsidR="00933301" w:rsidRPr="007121BF" w:rsidRDefault="00933301" w:rsidP="00933301">
      <w:pPr>
        <w:rPr>
          <w:color w:val="4F81BD" w:themeColor="accent1"/>
        </w:rPr>
      </w:pPr>
    </w:p>
    <w:p w14:paraId="2A2EF159" w14:textId="77777777" w:rsidR="00933301" w:rsidRPr="007121BF" w:rsidRDefault="00933301" w:rsidP="00933301"/>
    <w:p w14:paraId="65EDAC9C" w14:textId="77777777" w:rsidR="00933301" w:rsidRPr="007121BF" w:rsidRDefault="00933301" w:rsidP="00933301"/>
    <w:p w14:paraId="6A03CF3C" w14:textId="77777777" w:rsidR="00933301" w:rsidRPr="007121BF" w:rsidRDefault="00933301" w:rsidP="00933301"/>
    <w:p w14:paraId="2F322696" w14:textId="4935E3FF" w:rsidR="00933301" w:rsidRPr="007121BF" w:rsidRDefault="00933301" w:rsidP="00933301"/>
    <w:p w14:paraId="31FF10A6" w14:textId="77777777" w:rsidR="00933301" w:rsidRPr="007121BF" w:rsidRDefault="00933301" w:rsidP="00933301"/>
    <w:p w14:paraId="212E8713" w14:textId="77777777" w:rsidR="00933301" w:rsidRPr="007121BF" w:rsidRDefault="00933301" w:rsidP="00933301"/>
    <w:p w14:paraId="1100A46B" w14:textId="77777777" w:rsidR="00933301" w:rsidRPr="007121BF" w:rsidRDefault="00933301" w:rsidP="00933301"/>
    <w:p w14:paraId="60B05F68" w14:textId="77777777" w:rsidR="00933301" w:rsidRPr="007121BF" w:rsidRDefault="00933301" w:rsidP="00933301"/>
    <w:p w14:paraId="6948FE02" w14:textId="77777777" w:rsidR="003E5D83" w:rsidRPr="007121BF" w:rsidRDefault="003E5D83" w:rsidP="00933301"/>
    <w:p w14:paraId="30457BC7" w14:textId="77777777" w:rsidR="00933301" w:rsidRPr="007121BF" w:rsidRDefault="00933301" w:rsidP="00933301">
      <w:r w:rsidRPr="007121BF">
        <w:t>Figur 4: Kohortmått</w:t>
      </w:r>
    </w:p>
    <w:p w14:paraId="74AA4E17" w14:textId="77777777" w:rsidR="00933301" w:rsidRPr="007121BF" w:rsidRDefault="00933301" w:rsidP="00933301"/>
    <w:p w14:paraId="4482CF87" w14:textId="77777777" w:rsidR="00933301" w:rsidRPr="007121BF" w:rsidRDefault="00933301" w:rsidP="00933301"/>
    <w:p w14:paraId="69603B97" w14:textId="77777777" w:rsidR="00933301" w:rsidRPr="007121BF" w:rsidRDefault="00BF5584" w:rsidP="00933301">
      <w:pPr>
        <w:pStyle w:val="Rubrik2"/>
      </w:pPr>
      <w:bookmarkStart w:id="8" w:name="_Toc264547949"/>
      <w:r w:rsidRPr="007121BF">
        <w:t>Om ö</w:t>
      </w:r>
      <w:r w:rsidR="00933301" w:rsidRPr="007121BF">
        <w:t>ppna data</w:t>
      </w:r>
      <w:bookmarkEnd w:id="8"/>
    </w:p>
    <w:p w14:paraId="212D4472" w14:textId="19358440" w:rsidR="008B3FCF" w:rsidRPr="007121BF" w:rsidRDefault="008B3FCF" w:rsidP="003E5D83">
      <w:r w:rsidRPr="007121BF">
        <w:t>Kvalitetsindikatorer – så som de definieras här – är att betrakta som offentlig data. Därför är den också lämplig att tillgängliggöra som öppen data via API:er på någon öppen-data-plattform. Tjänstekontrakten i denna domän ska därför vara ändamålsenliga att användas för att synkronisera kvalitetsindikatorer och indikatorbeskrivningar (metadata) mellan redovisande system (t. ex. kvalitetsregister eller regionala uppföljningsdatabaser) och öppen-data-plattformars datalager.</w:t>
      </w:r>
    </w:p>
    <w:p w14:paraId="0CDE2991" w14:textId="77777777" w:rsidR="008B3FCF" w:rsidRPr="007121BF" w:rsidRDefault="008B3FCF" w:rsidP="003E5D83"/>
    <w:p w14:paraId="2BDB0FFC" w14:textId="6BAB20AD" w:rsidR="003E5D83" w:rsidRPr="007121BF" w:rsidRDefault="007349EB" w:rsidP="003E5D83">
      <w:r w:rsidRPr="007121BF">
        <w:t>För att kvalitetsindikatorer och deras beskrivningar</w:t>
      </w:r>
      <w:r w:rsidR="003E5D83" w:rsidRPr="007121BF">
        <w:t xml:space="preserve"> skal</w:t>
      </w:r>
      <w:r w:rsidR="00095ADB" w:rsidRPr="007121BF">
        <w:t>l</w:t>
      </w:r>
      <w:r w:rsidRPr="007121BF">
        <w:t xml:space="preserve"> kunna överföras till öppen-</w:t>
      </w:r>
      <w:r w:rsidR="003E5D83" w:rsidRPr="007121BF">
        <w:t>data</w:t>
      </w:r>
      <w:r w:rsidRPr="007121BF">
        <w:t>-plattformar ska de uppfylla kraven från</w:t>
      </w:r>
      <w:r w:rsidR="003E5D83" w:rsidRPr="007121BF">
        <w:t xml:space="preserve"> Socialstyrelsen: </w:t>
      </w:r>
    </w:p>
    <w:p w14:paraId="0E010141" w14:textId="77777777" w:rsidR="003E5D83" w:rsidRPr="007121BF" w:rsidRDefault="003E5D83" w:rsidP="003E5D83"/>
    <w:p w14:paraId="5799D1C2"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Öppna data är information som är tillgänglig utan inskränkningar. Den kostar inget och det ska inte finnas några immaterialrättsliga hinder.</w:t>
      </w:r>
    </w:p>
    <w:p w14:paraId="4310F3B1"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Några ofta använda grundkrav på öppna data är:</w:t>
      </w:r>
    </w:p>
    <w:p w14:paraId="7C619C92" w14:textId="04FD9055"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Komplett</w:t>
      </w:r>
      <w:r w:rsidRPr="007121BF">
        <w:rPr>
          <w:rFonts w:ascii="Arial" w:eastAsia="Times New Roman" w:hAnsi="Arial" w:cs="Arial"/>
          <w:color w:val="333333"/>
        </w:rPr>
        <w:t>: Information som inte innehåller personuppgifter eller lyder under sekretess görs tillgänglig i så stor omfattning som möjligt. Detta gäller särskilt databaser med material som skulle kunna vidareförädlas.</w:t>
      </w:r>
      <w:r w:rsidR="007349EB" w:rsidRPr="007121BF">
        <w:rPr>
          <w:rFonts w:ascii="Arial" w:eastAsia="Times New Roman" w:hAnsi="Arial" w:cs="Arial"/>
          <w:color w:val="333333"/>
        </w:rPr>
        <w:t xml:space="preserve"> [</w:t>
      </w:r>
      <w:r w:rsidR="007349EB" w:rsidRPr="007121BF">
        <w:rPr>
          <w:rFonts w:ascii="Arial" w:eastAsia="Times New Roman" w:hAnsi="Arial" w:cs="Arial"/>
          <w:i/>
          <w:color w:val="333333"/>
        </w:rPr>
        <w:t>krav på informationsägarnas policyer och på meddelandemodellerna</w:t>
      </w:r>
      <w:r w:rsidR="007349EB" w:rsidRPr="007121BF">
        <w:rPr>
          <w:rFonts w:ascii="Arial" w:eastAsia="Times New Roman" w:hAnsi="Arial" w:cs="Arial"/>
          <w:color w:val="333333"/>
        </w:rPr>
        <w:t>]</w:t>
      </w:r>
    </w:p>
    <w:p w14:paraId="47C093FC" w14:textId="7DADD0DD"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Aktuell</w:t>
      </w:r>
      <w:r w:rsidRPr="007121BF">
        <w:rPr>
          <w:rFonts w:ascii="Arial" w:eastAsia="Times New Roman" w:hAnsi="Arial" w:cs="Arial"/>
          <w:color w:val="333333"/>
        </w:rPr>
        <w:t xml:space="preserve">: Information ska tillgängliggöras så snabbt som möjligt så att värdet av den inte försvinner. Det bör finnas mekanismer för att automatiskt kunna </w:t>
      </w:r>
      <w:r w:rsidR="007349EB" w:rsidRPr="007121BF">
        <w:rPr>
          <w:rFonts w:ascii="Arial" w:eastAsia="Times New Roman" w:hAnsi="Arial" w:cs="Arial"/>
          <w:color w:val="333333"/>
        </w:rPr>
        <w:t>få information om uppdateringar [</w:t>
      </w:r>
      <w:r w:rsidR="007349EB" w:rsidRPr="007121BF">
        <w:rPr>
          <w:rFonts w:ascii="Arial" w:eastAsia="Times New Roman" w:hAnsi="Arial" w:cs="Arial"/>
          <w:i/>
          <w:color w:val="333333"/>
        </w:rPr>
        <w:t>SLA-krav på tjänstekontrakten</w:t>
      </w:r>
      <w:r w:rsidR="007349EB" w:rsidRPr="007121BF">
        <w:rPr>
          <w:rFonts w:ascii="Arial" w:eastAsia="Times New Roman" w:hAnsi="Arial" w:cs="Arial"/>
          <w:color w:val="333333"/>
        </w:rPr>
        <w:t>]</w:t>
      </w:r>
    </w:p>
    <w:p w14:paraId="41FA09A2" w14:textId="6B030626"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Tillgänglig</w:t>
      </w:r>
      <w:r w:rsidRPr="007121BF">
        <w:rPr>
          <w:rFonts w:ascii="Arial" w:eastAsia="Times New Roman" w:hAnsi="Arial" w:cs="Arial"/>
          <w:color w:val="333333"/>
        </w:rPr>
        <w:t>: Information görs tillgänglig för så många användare som möjligt för så många ändamål som möjligt.</w:t>
      </w:r>
      <w:r w:rsidR="00876572" w:rsidRPr="007121BF">
        <w:rPr>
          <w:rFonts w:ascii="Arial" w:eastAsia="Times New Roman" w:hAnsi="Arial" w:cs="Arial"/>
          <w:color w:val="333333"/>
        </w:rPr>
        <w:t xml:space="preserve"> [</w:t>
      </w:r>
      <w:r w:rsidR="00876572" w:rsidRPr="007121BF">
        <w:rPr>
          <w:rFonts w:ascii="Arial" w:eastAsia="Times New Roman" w:hAnsi="Arial" w:cs="Arial"/>
          <w:i/>
          <w:color w:val="333333"/>
        </w:rPr>
        <w:t>SLA- och process-krav på öppen-dataplattformarna och deras förvaltningar</w:t>
      </w:r>
      <w:r w:rsidR="00876572" w:rsidRPr="007121BF">
        <w:rPr>
          <w:rFonts w:ascii="Arial" w:eastAsia="Times New Roman" w:hAnsi="Arial" w:cs="Arial"/>
          <w:color w:val="333333"/>
        </w:rPr>
        <w:t>]</w:t>
      </w:r>
    </w:p>
    <w:p w14:paraId="30505296" w14:textId="77B10087"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Maskinläsbar</w:t>
      </w:r>
      <w:r w:rsidRPr="007121BF">
        <w:rPr>
          <w:rFonts w:ascii="Arial" w:eastAsia="Times New Roman" w:hAnsi="Arial" w:cs="Arial"/>
          <w:color w:val="333333"/>
        </w:rPr>
        <w:t>: Informationen är strukturerad på ett sätt som möjliggör maskinell bearbetning och samkörning med andra register.</w:t>
      </w:r>
      <w:r w:rsidR="006F053C" w:rsidRPr="007121BF">
        <w:rPr>
          <w:rFonts w:ascii="Arial" w:eastAsia="Times New Roman" w:hAnsi="Arial" w:cs="Arial"/>
          <w:color w:val="333333"/>
        </w:rPr>
        <w:t xml:space="preserve"> [</w:t>
      </w:r>
      <w:r w:rsidR="006F053C" w:rsidRPr="007121BF">
        <w:rPr>
          <w:rFonts w:ascii="Arial" w:eastAsia="Times New Roman" w:hAnsi="Arial" w:cs="Arial"/>
          <w:i/>
          <w:color w:val="333333"/>
        </w:rPr>
        <w:t>Krav på att tjänstekontrakten möjliggör överföring av strukturerad information som kan transformeras till de tekniska format öppendata-plattformarna använder</w:t>
      </w:r>
      <w:r w:rsidR="006F053C" w:rsidRPr="007121BF">
        <w:rPr>
          <w:rFonts w:ascii="Arial" w:eastAsia="Times New Roman" w:hAnsi="Arial" w:cs="Arial"/>
          <w:color w:val="333333"/>
        </w:rPr>
        <w:t>]</w:t>
      </w:r>
    </w:p>
    <w:p w14:paraId="147D09F4" w14:textId="61F7551B"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Fri</w:t>
      </w:r>
      <w:r w:rsidRPr="007121BF">
        <w:rPr>
          <w:rFonts w:ascii="Arial" w:eastAsia="Times New Roman" w:hAnsi="Arial" w:cs="Arial"/>
          <w:color w:val="333333"/>
        </w:rPr>
        <w:t>: Informationen är tillgänglig för alla utan krav på betalning, eller inskränkningar i form av licensvillkor och registreringsförfaranden.</w:t>
      </w:r>
      <w:r w:rsidR="00C648B8" w:rsidRPr="007121BF">
        <w:rPr>
          <w:rFonts w:ascii="Arial" w:eastAsia="Times New Roman" w:hAnsi="Arial" w:cs="Arial"/>
          <w:color w:val="333333"/>
        </w:rPr>
        <w:t>[</w:t>
      </w:r>
      <w:r w:rsidR="00C648B8" w:rsidRPr="007121BF">
        <w:rPr>
          <w:rFonts w:ascii="Arial" w:eastAsia="Times New Roman" w:hAnsi="Arial" w:cs="Arial"/>
          <w:i/>
          <w:color w:val="333333"/>
        </w:rPr>
        <w:t>Krav på informationsägarnas policyer och på öppen-data-plattformarnas förvaltningar</w:t>
      </w:r>
      <w:r w:rsidR="00C648B8" w:rsidRPr="007121BF">
        <w:rPr>
          <w:rFonts w:ascii="Arial" w:eastAsia="Times New Roman" w:hAnsi="Arial" w:cs="Arial"/>
          <w:color w:val="333333"/>
        </w:rPr>
        <w:t>]</w:t>
      </w:r>
    </w:p>
    <w:p w14:paraId="1BF397BB" w14:textId="19F934FA"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I ett öppet format</w:t>
      </w:r>
      <w:r w:rsidRPr="007121BF">
        <w:rPr>
          <w:rFonts w:ascii="Arial" w:eastAsia="Times New Roman" w:hAnsi="Arial" w:cs="Arial"/>
          <w:color w:val="333333"/>
        </w:rPr>
        <w:t>: Det format informationen lämnas i följer en öppen standard, alternativt är dokumentationen till formatet fritt tillgänglig och fri från patentlicensvillkor.</w:t>
      </w:r>
      <w:r w:rsidR="0057677D" w:rsidRPr="007121BF">
        <w:rPr>
          <w:rFonts w:ascii="Arial" w:eastAsia="Times New Roman" w:hAnsi="Arial" w:cs="Arial"/>
          <w:color w:val="333333"/>
        </w:rPr>
        <w:t xml:space="preserve"> [</w:t>
      </w:r>
      <w:r w:rsidR="0057677D" w:rsidRPr="007121BF">
        <w:rPr>
          <w:rFonts w:ascii="Arial" w:eastAsia="Times New Roman" w:hAnsi="Arial" w:cs="Arial"/>
          <w:i/>
          <w:color w:val="333333"/>
        </w:rPr>
        <w:t>Krav på öppen-data-plattformarnas utformning</w:t>
      </w:r>
      <w:r w:rsidR="0057677D" w:rsidRPr="007121BF">
        <w:rPr>
          <w:rFonts w:ascii="Arial" w:eastAsia="Times New Roman" w:hAnsi="Arial" w:cs="Arial"/>
          <w:color w:val="333333"/>
        </w:rPr>
        <w:t>]</w:t>
      </w:r>
    </w:p>
    <w:p w14:paraId="774B041B" w14:textId="67A21254" w:rsidR="003E5D83" w:rsidRDefault="00C501F5">
      <w:pPr>
        <w:spacing w:line="240" w:lineRule="auto"/>
      </w:pPr>
      <w:r w:rsidRPr="007121BF">
        <w:t>Tjänstedomänens SLA-krav utgår ifrån att tjänstekontrakten syfte är att möjliggöra synkronisering av indikatorinformation med en eller ett fåtal öppen-dataplattformar som i sin tur erbjuder höga SLA:ar för högfrekventa online-slagningar från en mängd informationskonsumenter som förlitar sig på tillgänglighet i realtid.</w:t>
      </w:r>
    </w:p>
    <w:p w14:paraId="6D277A06" w14:textId="4DF7E9EA" w:rsidR="0050537C" w:rsidRDefault="0050537C">
      <w:pPr>
        <w:spacing w:line="240" w:lineRule="auto"/>
      </w:pPr>
      <w:r>
        <w:br w:type="page"/>
      </w:r>
    </w:p>
    <w:p w14:paraId="3AD58D9A" w14:textId="77777777" w:rsidR="0050537C" w:rsidRPr="007121BF" w:rsidRDefault="0050537C">
      <w:pPr>
        <w:spacing w:line="240" w:lineRule="auto"/>
        <w:rPr>
          <w:rFonts w:eastAsia="Times New Roman"/>
          <w:bCs/>
          <w:sz w:val="30"/>
          <w:szCs w:val="28"/>
        </w:rPr>
      </w:pPr>
      <w:bookmarkStart w:id="9" w:name="_GoBack"/>
      <w:bookmarkEnd w:id="9"/>
    </w:p>
    <w:p w14:paraId="2E4846C9" w14:textId="77777777" w:rsidR="00D76C34" w:rsidRPr="007121BF" w:rsidRDefault="00D76C34" w:rsidP="009E6472">
      <w:pPr>
        <w:pStyle w:val="Rubrik1"/>
      </w:pPr>
      <w:bookmarkStart w:id="10" w:name="_Toc264547975"/>
      <w:bookmarkEnd w:id="0"/>
      <w:r w:rsidRPr="007121BF">
        <w:t>Kravuppfyllnad</w:t>
      </w:r>
      <w:bookmarkEnd w:id="10"/>
    </w:p>
    <w:p w14:paraId="25D04A76" w14:textId="77777777" w:rsidR="00D76C34" w:rsidRPr="007121BF" w:rsidRDefault="00DF52AD" w:rsidP="002B0E98">
      <w:pPr>
        <w:rPr>
          <w:color w:val="4F81BD" w:themeColor="accent1"/>
        </w:rPr>
      </w:pPr>
      <w:r w:rsidRPr="007121BF">
        <w:rPr>
          <w:color w:val="4F81BD" w:themeColor="accent1"/>
        </w:rPr>
        <w:t>Här redovisas per användningsfall</w:t>
      </w:r>
      <w:r w:rsidR="00D76C34" w:rsidRPr="007121BF">
        <w:rPr>
          <w:color w:val="4F81BD" w:themeColor="accent1"/>
        </w:rPr>
        <w:t xml:space="preserve"> hur modellen stödjer informationshanteringsbehovet</w:t>
      </w:r>
    </w:p>
    <w:p w14:paraId="42C5689C" w14:textId="77777777" w:rsidR="00D76C34" w:rsidRPr="007121BF" w:rsidRDefault="00D76C34" w:rsidP="002B0E98">
      <w:pPr>
        <w:rPr>
          <w:color w:val="4F81BD" w:themeColor="accent1"/>
        </w:rPr>
      </w:pPr>
    </w:p>
    <w:p w14:paraId="2A4AF70C" w14:textId="77777777" w:rsidR="00D76C34" w:rsidRPr="007121BF" w:rsidRDefault="00D76C34" w:rsidP="002B0E98">
      <w:pPr>
        <w:rPr>
          <w:color w:val="4F81BD" w:themeColor="accent1"/>
        </w:rPr>
      </w:pPr>
      <w:r w:rsidRPr="007121BF">
        <w:rPr>
          <w:color w:val="4F81BD" w:themeColor="accent1"/>
        </w:rPr>
        <w:t xml:space="preserve">Från SAD har detta gjorts genom övergripande sekvensdiagram, bättre skriva det som sökuttryck mot modellen. </w:t>
      </w:r>
      <w:r w:rsidR="00E61E05" w:rsidRPr="007121BF">
        <w:rPr>
          <w:color w:val="4F81BD" w:themeColor="accent1"/>
        </w:rPr>
        <w:t xml:space="preserve">Viktigast är härledande resonemang. </w:t>
      </w:r>
    </w:p>
    <w:p w14:paraId="18F4610D" w14:textId="77777777" w:rsidR="00DF52AD" w:rsidRPr="007121BF" w:rsidRDefault="00DF52AD" w:rsidP="002B0E98">
      <w:pPr>
        <w:rPr>
          <w:rFonts w:ascii="Arial" w:eastAsia="Times New Roman" w:hAnsi="Arial" w:cs="Arial"/>
          <w:sz w:val="20"/>
          <w:szCs w:val="20"/>
          <w:lang w:eastAsia="sv-SE"/>
        </w:rPr>
      </w:pPr>
    </w:p>
    <w:p w14:paraId="723BF375" w14:textId="77777777" w:rsidR="00DF5C53" w:rsidRPr="007121BF" w:rsidRDefault="00DF5C53" w:rsidP="00DF5C53">
      <w:pPr>
        <w:pStyle w:val="Rubrik2"/>
        <w:rPr>
          <w:lang w:eastAsia="sv-SE"/>
        </w:rPr>
      </w:pPr>
      <w:bookmarkStart w:id="11" w:name="_Toc264547976"/>
      <w:r w:rsidRPr="007121BF">
        <w:rPr>
          <w:lang w:eastAsia="sv-SE"/>
        </w:rPr>
        <w:t>Sökuttrycksnotation</w:t>
      </w:r>
      <w:bookmarkEnd w:id="11"/>
    </w:p>
    <w:p w14:paraId="00F7B124" w14:textId="77777777" w:rsidR="00DF52AD" w:rsidRPr="007121BF" w:rsidRDefault="00DF52AD" w:rsidP="002B0E98">
      <w:pPr>
        <w:rPr>
          <w:rFonts w:ascii="Arial" w:eastAsia="Times New Roman" w:hAnsi="Arial" w:cs="Arial"/>
          <w:sz w:val="20"/>
          <w:szCs w:val="20"/>
          <w:lang w:eastAsia="sv-SE"/>
        </w:rPr>
      </w:pPr>
      <w:r w:rsidRPr="007121BF">
        <w:rPr>
          <w:rFonts w:ascii="Arial" w:eastAsia="Times New Roman" w:hAnsi="Arial" w:cs="Arial"/>
          <w:sz w:val="20"/>
          <w:szCs w:val="20"/>
          <w:lang w:eastAsia="sv-SE"/>
        </w:rPr>
        <w:t>När en direkt motsvarighet till en efterfrågad informationsmängd anges detta genom ett uttryck som består av Klass.Attribut eller KlassA.Relation.KlassB.Attribut. Vid villkorade uttyck sätts villkoret inom klamrar, ex</w:t>
      </w:r>
      <w:r w:rsidR="00DF5C53" w:rsidRPr="007121BF">
        <w:rPr>
          <w:rFonts w:ascii="Arial" w:eastAsia="Times New Roman" w:hAnsi="Arial" w:cs="Arial"/>
          <w:sz w:val="20"/>
          <w:szCs w:val="20"/>
          <w:lang w:eastAsia="sv-SE"/>
        </w:rPr>
        <w:t>empel Klass[AttributA=”värde”].A</w:t>
      </w:r>
      <w:r w:rsidRPr="007121BF">
        <w:rPr>
          <w:rFonts w:ascii="Arial" w:eastAsia="Times New Roman" w:hAnsi="Arial" w:cs="Arial"/>
          <w:sz w:val="20"/>
          <w:szCs w:val="20"/>
          <w:lang w:eastAsia="sv-SE"/>
        </w:rPr>
        <w:t>ttribut</w:t>
      </w:r>
      <w:r w:rsidR="00DF5C53" w:rsidRPr="007121BF">
        <w:rPr>
          <w:rFonts w:ascii="Arial" w:eastAsia="Times New Roman" w:hAnsi="Arial" w:cs="Arial"/>
          <w:sz w:val="20"/>
          <w:szCs w:val="20"/>
          <w:lang w:eastAsia="sv-SE"/>
        </w:rPr>
        <w:t>B</w:t>
      </w:r>
      <w:r w:rsidRPr="007121BF">
        <w:rPr>
          <w:rFonts w:ascii="Arial" w:eastAsia="Times New Roman" w:hAnsi="Arial" w:cs="Arial"/>
          <w:sz w:val="20"/>
          <w:szCs w:val="20"/>
          <w:lang w:eastAsia="sv-SE"/>
        </w:rPr>
        <w:t xml:space="preserve"> betyder att </w:t>
      </w:r>
      <w:r w:rsidR="00DF5C53" w:rsidRPr="007121BF">
        <w:rPr>
          <w:rFonts w:ascii="Arial" w:eastAsia="Times New Roman" w:hAnsi="Arial" w:cs="Arial"/>
          <w:sz w:val="20"/>
          <w:szCs w:val="20"/>
          <w:lang w:eastAsia="sv-SE"/>
        </w:rPr>
        <w:t xml:space="preserve">Klass.AttributB visas endast där Klass.AttributA har ett visst värde.  </w:t>
      </w:r>
    </w:p>
    <w:p w14:paraId="39535944" w14:textId="77777777" w:rsidR="00DF52AD" w:rsidRPr="007121BF" w:rsidRDefault="00DF52AD" w:rsidP="002B0E98">
      <w:pPr>
        <w:rPr>
          <w:color w:val="4F81BD" w:themeColor="accent1"/>
        </w:rPr>
      </w:pPr>
    </w:p>
    <w:p w14:paraId="4D945F78" w14:textId="77777777" w:rsidR="00D76C34" w:rsidRPr="007121BF" w:rsidRDefault="00D76C34" w:rsidP="002B0E98">
      <w:pPr>
        <w:rPr>
          <w:color w:val="4F81BD" w:themeColor="accent1"/>
        </w:rPr>
      </w:pPr>
    </w:p>
    <w:p w14:paraId="501F54C3" w14:textId="77777777" w:rsidR="00D76C34" w:rsidRPr="007121BF" w:rsidRDefault="00CF034E" w:rsidP="009E6472">
      <w:pPr>
        <w:pStyle w:val="Rubrik2"/>
      </w:pPr>
      <w:bookmarkStart w:id="12" w:name="_Toc264547977"/>
      <w:r w:rsidRPr="007121BF">
        <w:t>Administrera indikatorBeskrivning</w:t>
      </w:r>
      <w:bookmarkEnd w:id="12"/>
    </w:p>
    <w:p w14:paraId="5D039255" w14:textId="77777777" w:rsidR="00CF034E" w:rsidRPr="007121BF" w:rsidRDefault="00CF034E" w:rsidP="00CF034E">
      <w:r w:rsidRPr="005E2ACE">
        <w:rPr>
          <w:noProof/>
          <w:lang w:eastAsia="sv-SE"/>
        </w:rPr>
        <w:drawing>
          <wp:inline distT="0" distB="0" distL="0" distR="0" wp14:anchorId="7A563D8A" wp14:editId="5983DAA1">
            <wp:extent cx="4241800" cy="5393055"/>
            <wp:effectExtent l="0" t="0" r="0" b="0"/>
            <wp:docPr id="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800" cy="5393055"/>
                    </a:xfrm>
                    <a:prstGeom prst="rect">
                      <a:avLst/>
                    </a:prstGeom>
                    <a:noFill/>
                    <a:ln>
                      <a:noFill/>
                    </a:ln>
                  </pic:spPr>
                </pic:pic>
              </a:graphicData>
            </a:graphic>
          </wp:inline>
        </w:drawing>
      </w:r>
    </w:p>
    <w:p w14:paraId="6D11AA62" w14:textId="77777777" w:rsidR="00CF034E" w:rsidRPr="007121BF" w:rsidRDefault="00CF034E" w:rsidP="00CF034E"/>
    <w:p w14:paraId="59C253D5" w14:textId="77777777" w:rsidR="00B61E43" w:rsidRPr="007121BF" w:rsidRDefault="00B61E43" w:rsidP="00CF034E">
      <w:r w:rsidRPr="007121BF">
        <w:t xml:space="preserve">Krav kopplade till administration av indikatorbeskrivning: </w:t>
      </w:r>
    </w:p>
    <w:p w14:paraId="0F16F151" w14:textId="77777777" w:rsidR="00CF034E" w:rsidRPr="007121BF" w:rsidRDefault="00CF034E" w:rsidP="00CF034E">
      <w:r w:rsidRPr="007121BF">
        <w:t xml:space="preserve"> </w:t>
      </w:r>
    </w:p>
    <w:p w14:paraId="7E346938" w14:textId="77777777" w:rsidR="00CF034E" w:rsidRPr="007121BF" w:rsidRDefault="00CF034E" w:rsidP="00CF034E">
      <w:r w:rsidRPr="007121BF">
        <w:t xml:space="preserve">För att definiera en indikator för ÖppnaIndikatorer efteffrågsas följande attribut: </w:t>
      </w:r>
    </w:p>
    <w:tbl>
      <w:tblPr>
        <w:tblW w:w="8744" w:type="dxa"/>
        <w:tblInd w:w="70" w:type="dxa"/>
        <w:tblCellMar>
          <w:left w:w="70" w:type="dxa"/>
          <w:right w:w="70" w:type="dxa"/>
        </w:tblCellMar>
        <w:tblLook w:val="04A0" w:firstRow="1" w:lastRow="0" w:firstColumn="1" w:lastColumn="0" w:noHBand="0" w:noVBand="1"/>
      </w:tblPr>
      <w:tblGrid>
        <w:gridCol w:w="4361"/>
        <w:gridCol w:w="4383"/>
      </w:tblGrid>
      <w:tr w:rsidR="00FB040C" w:rsidRPr="007121BF" w14:paraId="50D1C561" w14:textId="77777777" w:rsidTr="00FB040C">
        <w:trPr>
          <w:trHeight w:val="450"/>
        </w:trPr>
        <w:tc>
          <w:tcPr>
            <w:tcW w:w="5371" w:type="dxa"/>
            <w:tcBorders>
              <w:top w:val="nil"/>
              <w:left w:val="nil"/>
              <w:bottom w:val="nil"/>
              <w:right w:val="nil"/>
            </w:tcBorders>
            <w:shd w:val="clear" w:color="auto" w:fill="auto"/>
            <w:noWrap/>
            <w:vAlign w:val="center"/>
            <w:hideMark/>
          </w:tcPr>
          <w:p w14:paraId="3BB57D69" w14:textId="77777777" w:rsidR="00FB040C" w:rsidRPr="00A063A2" w:rsidRDefault="00FB040C"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 xml:space="preserve">Om indikatorn är ny fyll i information nedan: </w:t>
            </w:r>
          </w:p>
        </w:tc>
        <w:tc>
          <w:tcPr>
            <w:tcW w:w="3373" w:type="dxa"/>
            <w:tcBorders>
              <w:top w:val="nil"/>
              <w:left w:val="nil"/>
              <w:bottom w:val="nil"/>
              <w:right w:val="nil"/>
            </w:tcBorders>
          </w:tcPr>
          <w:p w14:paraId="3C98E68F" w14:textId="77777777" w:rsidR="00FB040C" w:rsidRPr="00A063A2" w:rsidRDefault="00B61E43"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Uppfyllnad</w:t>
            </w:r>
            <w:r w:rsidR="00FB040C" w:rsidRPr="00A063A2">
              <w:rPr>
                <w:rFonts w:ascii="Tahoma" w:eastAsia="Times New Roman" w:hAnsi="Tahoma" w:cs="Tahoma"/>
                <w:bCs/>
                <w:sz w:val="28"/>
                <w:szCs w:val="28"/>
                <w:lang w:eastAsia="sv-SE"/>
              </w:rPr>
              <w:t xml:space="preserve"> i informat</w:t>
            </w:r>
            <w:r w:rsidRPr="00A063A2">
              <w:rPr>
                <w:rFonts w:ascii="Tahoma" w:eastAsia="Times New Roman" w:hAnsi="Tahoma" w:cs="Tahoma"/>
                <w:bCs/>
                <w:sz w:val="28"/>
                <w:szCs w:val="28"/>
                <w:lang w:eastAsia="sv-SE"/>
              </w:rPr>
              <w:t>i</w:t>
            </w:r>
            <w:r w:rsidR="00FB040C" w:rsidRPr="00A063A2">
              <w:rPr>
                <w:rFonts w:ascii="Tahoma" w:eastAsia="Times New Roman" w:hAnsi="Tahoma" w:cs="Tahoma"/>
                <w:bCs/>
                <w:sz w:val="28"/>
                <w:szCs w:val="28"/>
                <w:lang w:eastAsia="sv-SE"/>
              </w:rPr>
              <w:t>onsmodell</w:t>
            </w:r>
          </w:p>
        </w:tc>
      </w:tr>
      <w:tr w:rsidR="00FB040C" w:rsidRPr="007121BF" w14:paraId="34819C24" w14:textId="77777777" w:rsidTr="00FB040C">
        <w:trPr>
          <w:trHeight w:val="240"/>
        </w:trPr>
        <w:tc>
          <w:tcPr>
            <w:tcW w:w="5371" w:type="dxa"/>
            <w:tcBorders>
              <w:top w:val="nil"/>
              <w:left w:val="nil"/>
              <w:bottom w:val="nil"/>
              <w:right w:val="nil"/>
            </w:tcBorders>
            <w:shd w:val="clear" w:color="auto" w:fill="auto"/>
            <w:noWrap/>
            <w:vAlign w:val="bottom"/>
            <w:hideMark/>
          </w:tcPr>
          <w:p w14:paraId="1A8DF461" w14:textId="77777777" w:rsidR="00FB040C"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(används bland annat som underlag för indikatorbeskrivning)</w:t>
            </w:r>
          </w:p>
        </w:tc>
        <w:tc>
          <w:tcPr>
            <w:tcW w:w="3373" w:type="dxa"/>
            <w:tcBorders>
              <w:top w:val="nil"/>
              <w:left w:val="nil"/>
              <w:bottom w:val="nil"/>
              <w:right w:val="nil"/>
            </w:tcBorders>
          </w:tcPr>
          <w:p w14:paraId="52E4F46B"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4D36A738" w14:textId="77777777" w:rsidTr="00FB040C">
        <w:trPr>
          <w:trHeight w:val="240"/>
        </w:trPr>
        <w:tc>
          <w:tcPr>
            <w:tcW w:w="5371" w:type="dxa"/>
            <w:tcBorders>
              <w:top w:val="nil"/>
              <w:left w:val="nil"/>
              <w:bottom w:val="nil"/>
              <w:right w:val="nil"/>
            </w:tcBorders>
            <w:shd w:val="clear" w:color="auto" w:fill="auto"/>
            <w:noWrap/>
            <w:vAlign w:val="bottom"/>
            <w:hideMark/>
          </w:tcPr>
          <w:p w14:paraId="6B4FE0CD" w14:textId="77777777" w:rsidR="00FB040C" w:rsidRPr="007121BF" w:rsidRDefault="00FB040C" w:rsidP="00CF034E">
            <w:pPr>
              <w:spacing w:line="240" w:lineRule="auto"/>
              <w:rPr>
                <w:rFonts w:ascii="Arial" w:eastAsia="Times New Roman" w:hAnsi="Arial" w:cs="Arial"/>
                <w:sz w:val="20"/>
                <w:szCs w:val="20"/>
                <w:lang w:eastAsia="sv-SE"/>
              </w:rPr>
            </w:pPr>
          </w:p>
        </w:tc>
        <w:tc>
          <w:tcPr>
            <w:tcW w:w="3373" w:type="dxa"/>
            <w:tcBorders>
              <w:top w:val="nil"/>
              <w:left w:val="nil"/>
              <w:bottom w:val="single" w:sz="4" w:space="0" w:color="auto"/>
              <w:right w:val="nil"/>
            </w:tcBorders>
          </w:tcPr>
          <w:p w14:paraId="726FFC80"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013C764B" w14:textId="77777777" w:rsidTr="00FB040C">
        <w:trPr>
          <w:trHeight w:val="2600"/>
        </w:trPr>
        <w:tc>
          <w:tcPr>
            <w:tcW w:w="5371" w:type="dxa"/>
            <w:tcBorders>
              <w:top w:val="single" w:sz="4" w:space="0" w:color="auto"/>
              <w:left w:val="single" w:sz="4" w:space="0" w:color="auto"/>
              <w:bottom w:val="single" w:sz="4" w:space="0" w:color="auto"/>
              <w:right w:val="single" w:sz="4" w:space="0" w:color="auto"/>
            </w:tcBorders>
            <w:shd w:val="clear" w:color="000000" w:fill="FFC000"/>
            <w:hideMark/>
          </w:tcPr>
          <w:p w14:paraId="44B9FEC3"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Beskrivning och syfte </w:t>
            </w:r>
            <w:r w:rsidRPr="007121BF">
              <w:rPr>
                <w:rFonts w:ascii="Tahoma" w:eastAsia="Times New Roman" w:hAnsi="Tahoma" w:cs="Tahoma"/>
                <w:sz w:val="20"/>
                <w:szCs w:val="20"/>
                <w:lang w:eastAsia="sv-SE"/>
              </w:rPr>
              <w:t>Vad avser indikatorn att mäta? (i korthet) Hur ska indikatorn tolkas? Tolkningsproblem? Varför ska indikatorn mätas?</w:t>
            </w:r>
            <w:r w:rsidRPr="00A063A2">
              <w:rPr>
                <w:rFonts w:ascii="Tahoma" w:eastAsia="Times New Roman" w:hAnsi="Tahoma" w:cs="Tahoma"/>
                <w:bCs/>
                <w:sz w:val="20"/>
                <w:szCs w:val="20"/>
                <w:lang w:eastAsia="sv-SE"/>
              </w:rPr>
              <w:br/>
            </w:r>
            <w:r w:rsidRPr="007121BF">
              <w:rPr>
                <w:rFonts w:ascii="Tahoma" w:eastAsia="Times New Roman" w:hAnsi="Tahoma" w:cs="Tahoma"/>
                <w:sz w:val="20"/>
                <w:szCs w:val="20"/>
                <w:lang w:eastAsia="sv-SE"/>
              </w:rPr>
              <w:t>Vilket stöd finns för denna indikator?</w:t>
            </w:r>
            <w:r w:rsidRPr="007121BF">
              <w:rPr>
                <w:rFonts w:ascii="Tahoma" w:eastAsia="Times New Roman" w:hAnsi="Tahoma" w:cs="Tahoma"/>
                <w:sz w:val="20"/>
                <w:szCs w:val="20"/>
                <w:lang w:eastAsia="sv-SE"/>
              </w:rPr>
              <w:br/>
              <w:t>Riktlinjer, vetenskaplig, laglig grund eller annan grund.</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E6F5C80" w14:textId="77777777" w:rsidR="00FB040C" w:rsidRPr="007121BF" w:rsidRDefault="00AA7900"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w:t>
            </w:r>
            <w:r w:rsidR="00247948" w:rsidRPr="007121BF">
              <w:rPr>
                <w:rFonts w:ascii="Tahoma" w:eastAsia="Times New Roman" w:hAnsi="Tahoma" w:cs="Tahoma"/>
                <w:bCs/>
                <w:sz w:val="20"/>
                <w:szCs w:val="20"/>
                <w:lang w:eastAsia="sv-SE"/>
              </w:rPr>
              <w:t>katorBeskrivning.beskrivning/syfte</w:t>
            </w:r>
          </w:p>
        </w:tc>
      </w:tr>
      <w:tr w:rsidR="00FB040C" w:rsidRPr="007121BF" w14:paraId="64B4AA12" w14:textId="77777777" w:rsidTr="00FB040C">
        <w:trPr>
          <w:trHeight w:val="780"/>
        </w:trPr>
        <w:tc>
          <w:tcPr>
            <w:tcW w:w="5371" w:type="dxa"/>
            <w:tcBorders>
              <w:top w:val="nil"/>
              <w:left w:val="single" w:sz="4" w:space="0" w:color="auto"/>
              <w:bottom w:val="single" w:sz="4" w:space="0" w:color="auto"/>
              <w:right w:val="single" w:sz="4" w:space="0" w:color="auto"/>
            </w:tcBorders>
            <w:shd w:val="clear" w:color="000000" w:fill="FFC000"/>
            <w:hideMark/>
          </w:tcPr>
          <w:p w14:paraId="0792BBEB"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Måttenhet                         </w:t>
            </w:r>
            <w:r w:rsidRPr="007121BF">
              <w:rPr>
                <w:rFonts w:ascii="Tahoma" w:eastAsia="Times New Roman" w:hAnsi="Tahoma" w:cs="Tahoma"/>
                <w:sz w:val="20"/>
                <w:szCs w:val="20"/>
                <w:lang w:eastAsia="sv-SE"/>
              </w:rPr>
              <w:t>T ex "Procent", "Index",  "Per invånare", "Kronor".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33FE158"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A063A2">
              <w:rPr>
                <w:rFonts w:ascii="Tahoma" w:eastAsia="Times New Roman" w:hAnsi="Tahoma" w:cs="Tahoma"/>
                <w:bCs/>
                <w:sz w:val="20"/>
                <w:szCs w:val="20"/>
                <w:lang w:eastAsia="sv-SE"/>
              </w:rPr>
              <w:t xml:space="preserve"> .m</w:t>
            </w:r>
            <w:r w:rsidRPr="00A063A2">
              <w:rPr>
                <w:rFonts w:ascii="Tahoma" w:eastAsia="Times New Roman" w:hAnsi="Tahoma" w:cs="Tahoma"/>
                <w:bCs/>
                <w:sz w:val="20"/>
                <w:szCs w:val="20"/>
                <w:lang w:eastAsia="sv-SE"/>
              </w:rPr>
              <w:t>åttEnhetDefinition</w:t>
            </w:r>
          </w:p>
        </w:tc>
      </w:tr>
      <w:tr w:rsidR="00FB040C" w:rsidRPr="007121BF" w14:paraId="68D31FD1" w14:textId="77777777" w:rsidTr="00FB040C">
        <w:trPr>
          <w:trHeight w:val="1005"/>
        </w:trPr>
        <w:tc>
          <w:tcPr>
            <w:tcW w:w="5371" w:type="dxa"/>
            <w:tcBorders>
              <w:top w:val="nil"/>
              <w:left w:val="single" w:sz="4" w:space="0" w:color="auto"/>
              <w:bottom w:val="single" w:sz="4" w:space="0" w:color="auto"/>
              <w:right w:val="single" w:sz="4" w:space="0" w:color="auto"/>
            </w:tcBorders>
            <w:shd w:val="clear" w:color="000000" w:fill="FFC000"/>
            <w:hideMark/>
          </w:tcPr>
          <w:p w14:paraId="01ED6679"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Typ av indikator </w:t>
            </w:r>
            <w:r w:rsidRPr="007121BF">
              <w:rPr>
                <w:rFonts w:ascii="Tahoma" w:eastAsia="Times New Roman" w:hAnsi="Tahoma" w:cs="Tahoma"/>
                <w:sz w:val="20"/>
                <w:szCs w:val="20"/>
                <w:lang w:eastAsia="sv-SE"/>
              </w:rPr>
              <w:t>(struktur-, process- eller resultatindikator)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B80D75F"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typasSom</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IndikatorTyp.typAvIndikator</w:t>
            </w:r>
          </w:p>
        </w:tc>
      </w:tr>
      <w:tr w:rsidR="00FB040C" w:rsidRPr="007121BF" w14:paraId="72EF4E27" w14:textId="77777777" w:rsidTr="00FB040C">
        <w:trPr>
          <w:trHeight w:val="720"/>
        </w:trPr>
        <w:tc>
          <w:tcPr>
            <w:tcW w:w="5371" w:type="dxa"/>
            <w:tcBorders>
              <w:top w:val="nil"/>
              <w:left w:val="single" w:sz="4" w:space="0" w:color="auto"/>
              <w:bottom w:val="single" w:sz="4" w:space="0" w:color="auto"/>
              <w:right w:val="single" w:sz="4" w:space="0" w:color="auto"/>
            </w:tcBorders>
            <w:shd w:val="clear" w:color="000000" w:fill="FFC000"/>
            <w:hideMark/>
          </w:tcPr>
          <w:p w14:paraId="067890A0"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Täljare</w:t>
            </w:r>
            <w:r w:rsidRPr="007121BF">
              <w:rPr>
                <w:rFonts w:ascii="Arial" w:eastAsia="Times New Roman" w:hAnsi="Arial" w:cs="Arial"/>
                <w:sz w:val="20"/>
                <w:szCs w:val="20"/>
                <w:lang w:eastAsia="sv-SE"/>
              </w:rPr>
              <w:t xml:space="preserve"> (ofta antal fall):</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A511068"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IndikatorBeskrivning.täljarDefinition</w:t>
            </w:r>
          </w:p>
        </w:tc>
      </w:tr>
      <w:tr w:rsidR="00FB040C" w:rsidRPr="007121BF" w14:paraId="626F790A" w14:textId="77777777" w:rsidTr="00FB040C">
        <w:trPr>
          <w:trHeight w:val="960"/>
        </w:trPr>
        <w:tc>
          <w:tcPr>
            <w:tcW w:w="5371" w:type="dxa"/>
            <w:tcBorders>
              <w:top w:val="nil"/>
              <w:left w:val="single" w:sz="4" w:space="0" w:color="auto"/>
              <w:bottom w:val="single" w:sz="4" w:space="0" w:color="auto"/>
              <w:right w:val="single" w:sz="4" w:space="0" w:color="auto"/>
            </w:tcBorders>
            <w:shd w:val="clear" w:color="000000" w:fill="FFC000"/>
            <w:hideMark/>
          </w:tcPr>
          <w:p w14:paraId="61962F58"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 xml:space="preserve">Nämnare </w:t>
            </w:r>
            <w:r w:rsidRPr="007121BF">
              <w:rPr>
                <w:rFonts w:ascii="Arial" w:eastAsia="Times New Roman" w:hAnsi="Arial" w:cs="Arial"/>
                <w:sz w:val="20"/>
                <w:szCs w:val="20"/>
                <w:lang w:eastAsia="sv-SE"/>
              </w:rPr>
              <w:t>(Observationer tex patienter, operationer):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9A32280"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IndikatorBeskrivning.nämnarDefinition</w:t>
            </w:r>
          </w:p>
        </w:tc>
      </w:tr>
      <w:tr w:rsidR="00FB040C" w:rsidRPr="007121BF" w14:paraId="66E4D940" w14:textId="77777777" w:rsidTr="00FB040C">
        <w:trPr>
          <w:trHeight w:val="2850"/>
        </w:trPr>
        <w:tc>
          <w:tcPr>
            <w:tcW w:w="5371" w:type="dxa"/>
            <w:tcBorders>
              <w:top w:val="nil"/>
              <w:left w:val="single" w:sz="4" w:space="0" w:color="auto"/>
              <w:bottom w:val="single" w:sz="4" w:space="0" w:color="auto"/>
              <w:right w:val="single" w:sz="4" w:space="0" w:color="auto"/>
            </w:tcBorders>
            <w:shd w:val="clear" w:color="000000" w:fill="FFC000"/>
            <w:hideMark/>
          </w:tcPr>
          <w:p w14:paraId="69836E17"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Teknisk beskrivning     </w:t>
            </w:r>
            <w:r w:rsidRPr="007121BF">
              <w:rPr>
                <w:rFonts w:ascii="Arial" w:eastAsia="Times New Roman" w:hAnsi="Arial" w:cs="Arial"/>
                <w:sz w:val="20"/>
                <w:szCs w:val="20"/>
                <w:lang w:eastAsia="sv-SE"/>
              </w:rPr>
              <w:t xml:space="preserve"> Vilka fall/patienter ingår? Åldersavgränsningar.      Diagnos-, åtgärdskoder, ATC-koder. Ålders- el annan standardisering. Statistisk metod - ev. kommentar. Viktigare definitioner - förklaringar.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7223530D" w14:textId="77777777" w:rsidR="005E47FA" w:rsidRPr="00A063A2" w:rsidRDefault="005E47FA"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Uppdelat över ett flertal parametrar, samt i den beskrivningen </w:t>
            </w:r>
          </w:p>
          <w:p w14:paraId="50360CBD" w14:textId="77777777" w:rsidR="00FB040C" w:rsidRPr="00A063A2" w:rsidRDefault="00247948"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DefinitionAvUnderkategorier</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Urval.kod</w:t>
            </w:r>
          </w:p>
          <w:p w14:paraId="4493819B" w14:textId="77777777" w:rsidR="00247948" w:rsidRPr="00A063A2" w:rsidRDefault="00247948" w:rsidP="00CF034E">
            <w:pPr>
              <w:spacing w:line="240" w:lineRule="auto"/>
              <w:rPr>
                <w:rFonts w:ascii="Arial" w:eastAsia="Times New Roman" w:hAnsi="Arial" w:cs="Arial"/>
                <w:bCs/>
                <w:sz w:val="20"/>
                <w:szCs w:val="20"/>
                <w:lang w:eastAsia="sv-SE"/>
              </w:rPr>
            </w:pPr>
          </w:p>
          <w:p w14:paraId="69DFF411"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IndikatorBeskrivning.i</w:t>
            </w:r>
            <w:r w:rsidR="00247948" w:rsidRPr="00A063A2">
              <w:rPr>
                <w:rFonts w:ascii="Arial" w:eastAsia="Times New Roman" w:hAnsi="Arial" w:cs="Arial"/>
                <w:bCs/>
                <w:sz w:val="20"/>
                <w:szCs w:val="20"/>
                <w:lang w:eastAsia="sv-SE"/>
              </w:rPr>
              <w:t>nklusionsKriteria (referens till Urval)</w:t>
            </w:r>
          </w:p>
          <w:p w14:paraId="4FA32B6F" w14:textId="77777777" w:rsidR="00247948" w:rsidRPr="00A063A2" w:rsidRDefault="00247948" w:rsidP="00CF034E">
            <w:pPr>
              <w:spacing w:line="240" w:lineRule="auto"/>
              <w:rPr>
                <w:rFonts w:ascii="Arial" w:eastAsia="Times New Roman" w:hAnsi="Arial" w:cs="Arial"/>
                <w:bCs/>
                <w:sz w:val="20"/>
                <w:szCs w:val="20"/>
                <w:lang w:eastAsia="sv-SE"/>
              </w:rPr>
            </w:pPr>
          </w:p>
          <w:p w14:paraId="41C61372" w14:textId="77777777" w:rsidR="00247948" w:rsidRPr="00A063A2" w:rsidRDefault="00DF5C53"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IndikatorBeskrivning.e</w:t>
            </w:r>
            <w:r w:rsidR="00247948" w:rsidRPr="00A063A2">
              <w:rPr>
                <w:rFonts w:ascii="Arial" w:eastAsia="Times New Roman" w:hAnsi="Arial" w:cs="Arial"/>
                <w:bCs/>
                <w:sz w:val="20"/>
                <w:szCs w:val="20"/>
                <w:lang w:eastAsia="sv-SE"/>
              </w:rPr>
              <w:t>xk</w:t>
            </w:r>
            <w:r w:rsidRPr="00A063A2">
              <w:rPr>
                <w:rFonts w:ascii="Arial" w:eastAsia="Times New Roman" w:hAnsi="Arial" w:cs="Arial"/>
                <w:bCs/>
                <w:sz w:val="20"/>
                <w:szCs w:val="20"/>
                <w:lang w:eastAsia="sv-SE"/>
              </w:rPr>
              <w:t xml:space="preserve">lusionsKriteria (referens till </w:t>
            </w:r>
            <w:r w:rsidR="00247948" w:rsidRPr="00A063A2">
              <w:rPr>
                <w:rFonts w:ascii="Arial" w:eastAsia="Times New Roman" w:hAnsi="Arial" w:cs="Arial"/>
                <w:bCs/>
                <w:sz w:val="20"/>
                <w:szCs w:val="20"/>
                <w:lang w:eastAsia="sv-SE"/>
              </w:rPr>
              <w:t>Urval)</w:t>
            </w:r>
          </w:p>
        </w:tc>
      </w:tr>
      <w:tr w:rsidR="00FB040C" w:rsidRPr="007121BF" w14:paraId="5C68DD3B" w14:textId="77777777" w:rsidTr="00FB040C">
        <w:trPr>
          <w:trHeight w:val="2160"/>
        </w:trPr>
        <w:tc>
          <w:tcPr>
            <w:tcW w:w="5371" w:type="dxa"/>
            <w:tcBorders>
              <w:top w:val="nil"/>
              <w:left w:val="single" w:sz="4" w:space="0" w:color="auto"/>
              <w:bottom w:val="single" w:sz="4" w:space="0" w:color="auto"/>
              <w:right w:val="single" w:sz="4" w:space="0" w:color="auto"/>
            </w:tcBorders>
            <w:shd w:val="clear" w:color="000000" w:fill="FFC000"/>
            <w:hideMark/>
          </w:tcPr>
          <w:p w14:paraId="746F481C" w14:textId="77777777" w:rsidR="007937AF"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Datakvalitet och felkällor   </w:t>
            </w:r>
          </w:p>
          <w:p w14:paraId="6C2E4E8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(kliniker). </w:t>
            </w:r>
          </w:p>
          <w:p w14:paraId="4787BB0E"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Täckningsgrad/bortfall av patienter. </w:t>
            </w:r>
          </w:p>
          <w:p w14:paraId="3D1FE77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Bortfall i uppföljningsvariabel. </w:t>
            </w:r>
          </w:p>
          <w:p w14:paraId="0BFFC934"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Möjliga mät/registreringsfel. </w:t>
            </w:r>
          </w:p>
          <w:p w14:paraId="6ED684DD" w14:textId="77777777" w:rsidR="00FB040C" w:rsidRPr="00A063A2" w:rsidRDefault="00FB040C"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Viktigare tolkningsproblem.</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36B3FC3C" w14:textId="77777777" w:rsidR="007937AF" w:rsidRPr="00A063A2" w:rsidRDefault="007937AF" w:rsidP="007937AF">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Täckningsgrad kliniker:</w:t>
            </w:r>
          </w:p>
          <w:p w14:paraId="31E05DA5" w14:textId="77777777" w:rsidR="007937AF" w:rsidRPr="007121BF" w:rsidRDefault="007937AF"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av patienter. </w:t>
            </w:r>
          </w:p>
          <w:p w14:paraId="0775403D" w14:textId="77777777" w:rsidR="007937AF" w:rsidRPr="00A063A2" w:rsidRDefault="007937AF"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Bortfall i uppföljningsvariabel.</w:t>
            </w:r>
          </w:p>
          <w:p w14:paraId="382E079A"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IndikatorBeskrivning.b</w:t>
            </w:r>
            <w:r w:rsidR="00247948" w:rsidRPr="00A063A2">
              <w:rPr>
                <w:rFonts w:ascii="Arial" w:eastAsia="Times New Roman" w:hAnsi="Arial" w:cs="Arial"/>
                <w:bCs/>
                <w:sz w:val="20"/>
                <w:szCs w:val="20"/>
                <w:lang w:eastAsia="sv-SE"/>
              </w:rPr>
              <w:t>eskrivning/syfte</w:t>
            </w:r>
          </w:p>
          <w:p w14:paraId="58E67590" w14:textId="77777777" w:rsidR="00247948" w:rsidRPr="00A063A2" w:rsidRDefault="00247948" w:rsidP="00CF034E">
            <w:pPr>
              <w:spacing w:line="240" w:lineRule="auto"/>
              <w:rPr>
                <w:rFonts w:ascii="Arial" w:eastAsia="Times New Roman" w:hAnsi="Arial" w:cs="Arial"/>
                <w:bCs/>
                <w:sz w:val="20"/>
                <w:szCs w:val="20"/>
                <w:lang w:eastAsia="sv-SE"/>
              </w:rPr>
            </w:pPr>
          </w:p>
          <w:p w14:paraId="1C38EE41" w14:textId="77777777" w:rsidR="00FB040C" w:rsidRPr="00A063A2" w:rsidRDefault="001C110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Ges även av</w:t>
            </w:r>
            <w:r w:rsidR="00247948" w:rsidRPr="00A063A2">
              <w:rPr>
                <w:rFonts w:ascii="Arial" w:eastAsia="Times New Roman" w:hAnsi="Arial" w:cs="Arial"/>
                <w:bCs/>
                <w:sz w:val="20"/>
                <w:szCs w:val="20"/>
                <w:lang w:eastAsia="sv-SE"/>
              </w:rPr>
              <w:t>:</w:t>
            </w:r>
          </w:p>
          <w:p w14:paraId="4F18FE64"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IndikatorRapport.t</w:t>
            </w:r>
            <w:r w:rsidR="00247948" w:rsidRPr="00A063A2">
              <w:rPr>
                <w:rFonts w:ascii="Arial" w:eastAsia="Times New Roman" w:hAnsi="Arial" w:cs="Arial"/>
                <w:bCs/>
                <w:sz w:val="20"/>
                <w:szCs w:val="20"/>
                <w:lang w:eastAsia="sv-SE"/>
              </w:rPr>
              <w:t>xkluderade</w:t>
            </w:r>
          </w:p>
          <w:p w14:paraId="0CE426CF"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 .IndikatorVärde.t</w:t>
            </w:r>
            <w:r w:rsidR="00247948" w:rsidRPr="00A063A2">
              <w:rPr>
                <w:rFonts w:ascii="Arial" w:eastAsia="Times New Roman" w:hAnsi="Arial" w:cs="Arial"/>
                <w:bCs/>
                <w:sz w:val="20"/>
                <w:szCs w:val="20"/>
                <w:lang w:eastAsia="sv-SE"/>
              </w:rPr>
              <w:t>äckningsgrad</w:t>
            </w:r>
          </w:p>
          <w:p w14:paraId="27B19CEE" w14:textId="77777777" w:rsidR="007937AF" w:rsidRPr="00A063A2" w:rsidRDefault="007937AF" w:rsidP="00CF034E">
            <w:pPr>
              <w:spacing w:line="240" w:lineRule="auto"/>
              <w:rPr>
                <w:rFonts w:ascii="Arial" w:eastAsia="Times New Roman" w:hAnsi="Arial" w:cs="Arial"/>
                <w:bCs/>
                <w:sz w:val="20"/>
                <w:szCs w:val="20"/>
                <w:lang w:eastAsia="sv-SE"/>
              </w:rPr>
            </w:pPr>
          </w:p>
          <w:p w14:paraId="63DE261C" w14:textId="77777777" w:rsidR="007937AF" w:rsidRPr="00A063A2" w:rsidRDefault="007937AF" w:rsidP="007937AF">
            <w:pPr>
              <w:spacing w:line="240" w:lineRule="auto"/>
              <w:rPr>
                <w:rFonts w:ascii="Arial" w:eastAsia="Times New Roman" w:hAnsi="Arial" w:cs="Arial"/>
                <w:bCs/>
                <w:sz w:val="20"/>
                <w:szCs w:val="20"/>
                <w:lang w:eastAsia="sv-SE"/>
              </w:rPr>
            </w:pPr>
          </w:p>
        </w:tc>
      </w:tr>
      <w:tr w:rsidR="00FB040C" w:rsidRPr="007121BF" w14:paraId="70D64E60" w14:textId="77777777" w:rsidTr="00FB040C">
        <w:trPr>
          <w:trHeight w:val="2295"/>
        </w:trPr>
        <w:tc>
          <w:tcPr>
            <w:tcW w:w="5371" w:type="dxa"/>
            <w:tcBorders>
              <w:top w:val="nil"/>
              <w:left w:val="single" w:sz="4" w:space="0" w:color="auto"/>
              <w:bottom w:val="single" w:sz="4" w:space="0" w:color="auto"/>
              <w:right w:val="single" w:sz="4" w:space="0" w:color="auto"/>
            </w:tcBorders>
            <w:shd w:val="clear" w:color="000000" w:fill="FFC000"/>
            <w:hideMark/>
          </w:tcPr>
          <w:p w14:paraId="3DFC113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Data för landsting/region</w:t>
            </w:r>
            <w:r w:rsidRPr="007121BF">
              <w:rPr>
                <w:rFonts w:ascii="Arial" w:eastAsia="Times New Roman" w:hAnsi="Arial" w:cs="Arial"/>
                <w:sz w:val="20"/>
                <w:szCs w:val="20"/>
                <w:lang w:eastAsia="sv-SE"/>
              </w:rPr>
              <w:t xml:space="preserve">  Avses patientens hemortslandsting eller klinikens/mottagningens geografiska lokalisering till länen?                 </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A2CB988" w14:textId="77777777" w:rsidR="00FB040C" w:rsidRPr="00A063A2" w:rsidRDefault="00247948"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IndikatorBeskrivning.regionstillhörighetsberäkning</w:t>
            </w:r>
          </w:p>
        </w:tc>
      </w:tr>
      <w:tr w:rsidR="00FB040C" w:rsidRPr="007121BF" w14:paraId="3743C8EC" w14:textId="77777777" w:rsidTr="00FB040C">
        <w:trPr>
          <w:trHeight w:val="1065"/>
        </w:trPr>
        <w:tc>
          <w:tcPr>
            <w:tcW w:w="5371" w:type="dxa"/>
            <w:tcBorders>
              <w:top w:val="nil"/>
              <w:left w:val="single" w:sz="4" w:space="0" w:color="auto"/>
              <w:bottom w:val="single" w:sz="4" w:space="0" w:color="auto"/>
              <w:right w:val="nil"/>
            </w:tcBorders>
            <w:shd w:val="clear" w:color="000000" w:fill="FFC000"/>
            <w:hideMark/>
          </w:tcPr>
          <w:p w14:paraId="6889AD0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Datakälla/or  </w:t>
            </w:r>
            <w:r w:rsidRPr="007121BF">
              <w:rPr>
                <w:rFonts w:ascii="Arial" w:eastAsia="Times New Roman" w:hAnsi="Arial" w:cs="Arial"/>
                <w:sz w:val="20"/>
                <w:szCs w:val="20"/>
                <w:lang w:eastAsia="sv-SE"/>
              </w:rPr>
              <w:t xml:space="preserve">            Samtliga källor anges</w:t>
            </w:r>
          </w:p>
        </w:tc>
        <w:tc>
          <w:tcPr>
            <w:tcW w:w="3373" w:type="dxa"/>
            <w:tcBorders>
              <w:top w:val="single" w:sz="4" w:space="0" w:color="auto"/>
              <w:left w:val="single" w:sz="4" w:space="0" w:color="auto"/>
              <w:bottom w:val="single" w:sz="4" w:space="0" w:color="auto"/>
              <w:right w:val="nil"/>
            </w:tcBorders>
            <w:shd w:val="clear" w:color="000000" w:fill="FFC000"/>
          </w:tcPr>
          <w:p w14:paraId="04BF3AEA" w14:textId="77777777" w:rsidR="00FB040C" w:rsidRPr="00A063A2" w:rsidRDefault="00C61DDE" w:rsidP="00C61DD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Undantaget, skall detta </w:t>
            </w:r>
            <w:r w:rsidR="00B61E43" w:rsidRPr="00A063A2">
              <w:rPr>
                <w:rFonts w:ascii="Arial" w:eastAsia="Times New Roman" w:hAnsi="Arial" w:cs="Arial"/>
                <w:bCs/>
                <w:sz w:val="20"/>
                <w:szCs w:val="20"/>
                <w:lang w:eastAsia="sv-SE"/>
              </w:rPr>
              <w:t xml:space="preserve">verkligen </w:t>
            </w:r>
            <w:r w:rsidRPr="00A063A2">
              <w:rPr>
                <w:rFonts w:ascii="Arial" w:eastAsia="Times New Roman" w:hAnsi="Arial" w:cs="Arial"/>
                <w:bCs/>
                <w:sz w:val="20"/>
                <w:szCs w:val="20"/>
                <w:lang w:eastAsia="sv-SE"/>
              </w:rPr>
              <w:t xml:space="preserve">hållas reda på i IndikatorBeskrivningen, eller ska man fråga efter en indikator och se från vilka </w:t>
            </w:r>
            <w:r w:rsidR="00B61E43" w:rsidRPr="00A063A2">
              <w:rPr>
                <w:rFonts w:ascii="Arial" w:eastAsia="Times New Roman" w:hAnsi="Arial" w:cs="Arial"/>
                <w:bCs/>
                <w:sz w:val="20"/>
                <w:szCs w:val="20"/>
                <w:lang w:eastAsia="sv-SE"/>
              </w:rPr>
              <w:t xml:space="preserve">källor </w:t>
            </w:r>
            <w:r w:rsidRPr="00A063A2">
              <w:rPr>
                <w:rFonts w:ascii="Arial" w:eastAsia="Times New Roman" w:hAnsi="Arial" w:cs="Arial"/>
                <w:bCs/>
                <w:sz w:val="20"/>
                <w:szCs w:val="20"/>
                <w:lang w:eastAsia="sv-SE"/>
              </w:rPr>
              <w:t>man får napp</w:t>
            </w:r>
            <w:r w:rsidR="00B61E43" w:rsidRPr="00A063A2">
              <w:rPr>
                <w:rFonts w:ascii="Arial" w:eastAsia="Times New Roman" w:hAnsi="Arial" w:cs="Arial"/>
                <w:bCs/>
                <w:sz w:val="20"/>
                <w:szCs w:val="20"/>
                <w:lang w:eastAsia="sv-SE"/>
              </w:rPr>
              <w:t xml:space="preserve"> från eller motsvarande mekanism</w:t>
            </w:r>
            <w:r w:rsidRPr="00A063A2">
              <w:rPr>
                <w:rFonts w:ascii="Arial" w:eastAsia="Times New Roman" w:hAnsi="Arial" w:cs="Arial"/>
                <w:bCs/>
                <w:sz w:val="20"/>
                <w:szCs w:val="20"/>
                <w:lang w:eastAsia="sv-SE"/>
              </w:rPr>
              <w:t>?</w:t>
            </w:r>
          </w:p>
        </w:tc>
      </w:tr>
      <w:tr w:rsidR="00FB040C" w:rsidRPr="007121BF" w14:paraId="2D509753" w14:textId="77777777" w:rsidTr="00FB040C">
        <w:trPr>
          <w:trHeight w:val="1590"/>
        </w:trPr>
        <w:tc>
          <w:tcPr>
            <w:tcW w:w="5371" w:type="dxa"/>
            <w:tcBorders>
              <w:top w:val="nil"/>
              <w:left w:val="single" w:sz="4" w:space="0" w:color="auto"/>
              <w:bottom w:val="single" w:sz="4" w:space="0" w:color="auto"/>
              <w:right w:val="nil"/>
            </w:tcBorders>
            <w:shd w:val="clear" w:color="000000" w:fill="FFC000"/>
            <w:hideMark/>
          </w:tcPr>
          <w:p w14:paraId="3E7FDC21"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Övrig kommentar</w:t>
            </w:r>
          </w:p>
        </w:tc>
        <w:tc>
          <w:tcPr>
            <w:tcW w:w="3373" w:type="dxa"/>
            <w:tcBorders>
              <w:top w:val="single" w:sz="4" w:space="0" w:color="auto"/>
              <w:left w:val="single" w:sz="4" w:space="0" w:color="auto"/>
              <w:bottom w:val="single" w:sz="4" w:space="0" w:color="auto"/>
              <w:right w:val="nil"/>
            </w:tcBorders>
            <w:shd w:val="clear" w:color="000000" w:fill="FFC000"/>
          </w:tcPr>
          <w:p w14:paraId="4A2CA206" w14:textId="77777777" w:rsidR="00FB040C" w:rsidRPr="00A063A2" w:rsidRDefault="00C61DD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Ej implementerat. Vad är syftet med kommentaren? </w:t>
            </w:r>
          </w:p>
        </w:tc>
      </w:tr>
    </w:tbl>
    <w:p w14:paraId="07CA0826" w14:textId="77777777" w:rsidR="00CF034E" w:rsidRPr="007121BF" w:rsidRDefault="00CF034E" w:rsidP="00CF034E"/>
    <w:p w14:paraId="6CA747BC" w14:textId="77777777" w:rsidR="00CF034E" w:rsidRPr="007121BF" w:rsidRDefault="00CF034E" w:rsidP="00CF034E"/>
    <w:p w14:paraId="6877DE65" w14:textId="77777777" w:rsidR="00CF034E" w:rsidRPr="007121BF" w:rsidRDefault="00B61E43" w:rsidP="00CF034E">
      <w:r w:rsidRPr="007121BF">
        <w:t xml:space="preserve">Krav från projektets samanställda </w:t>
      </w:r>
      <w:r w:rsidR="00E45535" w:rsidRPr="007121BF">
        <w:t>”Ark över indikatorers beskrivningar” v 1.1</w:t>
      </w:r>
    </w:p>
    <w:tbl>
      <w:tblPr>
        <w:tblW w:w="8759" w:type="dxa"/>
        <w:tblInd w:w="55" w:type="dxa"/>
        <w:tblCellMar>
          <w:left w:w="70" w:type="dxa"/>
          <w:right w:w="70" w:type="dxa"/>
        </w:tblCellMar>
        <w:tblLook w:val="04A0" w:firstRow="1" w:lastRow="0" w:firstColumn="1" w:lastColumn="0" w:noHBand="0" w:noVBand="1"/>
      </w:tblPr>
      <w:tblGrid>
        <w:gridCol w:w="1928"/>
        <w:gridCol w:w="1764"/>
        <w:gridCol w:w="5067"/>
      </w:tblGrid>
      <w:tr w:rsidR="00B85512" w:rsidRPr="007121BF" w14:paraId="32600996"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tcPr>
          <w:p w14:paraId="599BC67F" w14:textId="77777777" w:rsidR="00B85512" w:rsidRPr="00A063A2" w:rsidRDefault="00B85512"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Begrepp i krav</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481ACF00" w14:textId="77777777" w:rsidR="00B85512" w:rsidRPr="007121BF" w:rsidRDefault="00B85512" w:rsidP="00CF034E">
            <w:pPr>
              <w:spacing w:line="240" w:lineRule="auto"/>
              <w:rPr>
                <w:rFonts w:ascii="Calibri" w:eastAsia="Times New Roman" w:hAnsi="Calibri"/>
                <w:color w:val="000000"/>
                <w:sz w:val="16"/>
                <w:szCs w:val="16"/>
              </w:rPr>
            </w:pPr>
            <w:r w:rsidRPr="00A063A2">
              <w:rPr>
                <w:rFonts w:ascii="Calibri" w:eastAsia="Times New Roman" w:hAnsi="Calibri"/>
                <w:bCs/>
                <w:i/>
                <w:iCs/>
                <w:color w:val="000000"/>
                <w:sz w:val="20"/>
                <w:szCs w:val="20"/>
                <w:lang w:eastAsia="sv-SE"/>
              </w:rPr>
              <w:t>Exempel/förtydligande</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47841D2C" w14:textId="77777777" w:rsidR="00B85512" w:rsidRPr="00A063A2" w:rsidRDefault="00E45535"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Uppfyllnad</w:t>
            </w:r>
            <w:r w:rsidR="00B85512" w:rsidRPr="00A063A2">
              <w:rPr>
                <w:rFonts w:ascii="Calibri" w:eastAsia="Times New Roman" w:hAnsi="Calibri"/>
                <w:bCs/>
                <w:i/>
                <w:iCs/>
                <w:color w:val="000000"/>
                <w:sz w:val="20"/>
                <w:szCs w:val="20"/>
                <w:lang w:eastAsia="sv-SE"/>
              </w:rPr>
              <w:t xml:space="preserve"> informationsmodell</w:t>
            </w:r>
          </w:p>
        </w:tc>
      </w:tr>
      <w:tr w:rsidR="00B85512" w:rsidRPr="007121BF" w14:paraId="0440B5A8"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hideMark/>
          </w:tcPr>
          <w:p w14:paraId="295C88D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Nyckel</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5DFAC00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100001</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77A4B1A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IndikatorBeskrivning.indikatorId</w:t>
            </w:r>
          </w:p>
        </w:tc>
      </w:tr>
      <w:tr w:rsidR="00B85512" w:rsidRPr="007121BF" w14:paraId="17E1614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1859AE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Namn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D94D54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Måluppfyllelse för blodsockervärde vid diabetes – primärvård</w:t>
            </w:r>
          </w:p>
        </w:tc>
        <w:tc>
          <w:tcPr>
            <w:tcW w:w="5067" w:type="dxa"/>
            <w:tcBorders>
              <w:top w:val="nil"/>
              <w:left w:val="single" w:sz="4" w:space="0" w:color="auto"/>
              <w:bottom w:val="single" w:sz="4" w:space="0" w:color="auto"/>
              <w:right w:val="single" w:sz="4" w:space="0" w:color="auto"/>
            </w:tcBorders>
            <w:shd w:val="clear" w:color="000000" w:fill="C4D79B"/>
          </w:tcPr>
          <w:p w14:paraId="11C6EF9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Indikatorbeskrivning.titel</w:t>
            </w:r>
          </w:p>
        </w:tc>
      </w:tr>
      <w:tr w:rsidR="00B85512" w:rsidRPr="007121BF" w14:paraId="3C5A19D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C5E6F5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Mått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E2F29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Andel patienter med diabetes i primärvård som når mål för blodsockervärde (HbA1c &lt; 52 mmol/mol). Procent.</w:t>
            </w:r>
          </w:p>
        </w:tc>
        <w:tc>
          <w:tcPr>
            <w:tcW w:w="5067" w:type="dxa"/>
            <w:tcBorders>
              <w:top w:val="nil"/>
              <w:left w:val="single" w:sz="4" w:space="0" w:color="auto"/>
              <w:bottom w:val="single" w:sz="4" w:space="0" w:color="auto"/>
              <w:right w:val="single" w:sz="4" w:space="0" w:color="auto"/>
            </w:tcBorders>
            <w:shd w:val="clear" w:color="000000" w:fill="C4D79B"/>
          </w:tcPr>
          <w:p w14:paraId="5681605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Indikatorbeskrivning.mätEnhetDefinition</w:t>
            </w:r>
          </w:p>
        </w:tc>
      </w:tr>
      <w:tr w:rsidR="00B85512" w:rsidRPr="007121BF" w14:paraId="34E9BD39"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9E0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Beskrivning och syfte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4CB17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HbA1c är ett blodprov där blodsockervärdet mäts. Målet för HbA1c är lägre än 52 mmol/mol enligt Socialstyrelsens nationella riktlinjer men i dessa betonas också att behandlingen ska individualiseras.</w:t>
            </w:r>
            <w:r w:rsidRPr="007121BF">
              <w:rPr>
                <w:rFonts w:ascii="Calibri" w:eastAsia="Times New Roman" w:hAnsi="Calibri"/>
                <w:color w:val="FF0000"/>
                <w:sz w:val="16"/>
                <w:szCs w:val="16"/>
              </w:rPr>
              <w:t xml:space="preserve"> I måttet ingår patienter yngre än 80 år.</w:t>
            </w:r>
          </w:p>
        </w:tc>
        <w:tc>
          <w:tcPr>
            <w:tcW w:w="5067" w:type="dxa"/>
            <w:tcBorders>
              <w:top w:val="nil"/>
              <w:left w:val="single" w:sz="4" w:space="0" w:color="auto"/>
              <w:bottom w:val="single" w:sz="4" w:space="0" w:color="auto"/>
              <w:right w:val="single" w:sz="4" w:space="0" w:color="auto"/>
            </w:tcBorders>
            <w:shd w:val="clear" w:color="000000" w:fill="C4D79B"/>
          </w:tcPr>
          <w:p w14:paraId="6E4A569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Indikatorbeskrivning.beskrivning/syfte</w:t>
            </w:r>
          </w:p>
        </w:tc>
      </w:tr>
      <w:tr w:rsidR="00B85512" w:rsidRPr="007121BF" w14:paraId="1A6FDC05"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60CF4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Högt eller lågt värde önskvärt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13307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Hög / Låg</w:t>
            </w:r>
          </w:p>
        </w:tc>
        <w:tc>
          <w:tcPr>
            <w:tcW w:w="5067" w:type="dxa"/>
            <w:tcBorders>
              <w:top w:val="nil"/>
              <w:left w:val="single" w:sz="4" w:space="0" w:color="auto"/>
              <w:bottom w:val="single" w:sz="4" w:space="0" w:color="auto"/>
              <w:right w:val="single" w:sz="4" w:space="0" w:color="auto"/>
            </w:tcBorders>
            <w:shd w:val="clear" w:color="000000" w:fill="C4D79B"/>
          </w:tcPr>
          <w:p w14:paraId="0D37381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 högtÄrBra</w:t>
            </w:r>
          </w:p>
        </w:tc>
      </w:tr>
      <w:tr w:rsidR="00B85512" w:rsidRPr="007121BF" w14:paraId="39DC3B6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5863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Typ av indikator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9ED8A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Resultatindikator</w:t>
            </w:r>
          </w:p>
        </w:tc>
        <w:tc>
          <w:tcPr>
            <w:tcW w:w="5067" w:type="dxa"/>
            <w:tcBorders>
              <w:top w:val="nil"/>
              <w:left w:val="single" w:sz="4" w:space="0" w:color="auto"/>
              <w:bottom w:val="single" w:sz="4" w:space="0" w:color="auto"/>
              <w:right w:val="single" w:sz="4" w:space="0" w:color="auto"/>
            </w:tcBorders>
            <w:shd w:val="clear" w:color="000000" w:fill="C4D79B"/>
          </w:tcPr>
          <w:p w14:paraId="58EDE7A3" w14:textId="77777777" w:rsidR="00B85512" w:rsidRPr="007121BF" w:rsidRDefault="00DF5C5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Indikatorbeskrivning.typasSom.</w:t>
            </w:r>
            <w:r w:rsidR="00B85512" w:rsidRPr="007121BF">
              <w:rPr>
                <w:rFonts w:ascii="Calibri" w:eastAsia="Times New Roman" w:hAnsi="Calibri"/>
                <w:bCs/>
                <w:i/>
                <w:iCs/>
                <w:color w:val="000000"/>
                <w:sz w:val="20"/>
                <w:szCs w:val="20"/>
                <w:lang w:eastAsia="sv-SE"/>
              </w:rPr>
              <w:t>IndikatorTyp.typAvIndikator</w:t>
            </w:r>
          </w:p>
        </w:tc>
      </w:tr>
      <w:tr w:rsidR="00B85512" w:rsidRPr="007121BF" w14:paraId="7DCACCE1"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E06497"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Teknisk beskrivning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B7FE43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4624F3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Uppdelat över ett flertal parametrar, samt i den beskrivningen </w:t>
            </w:r>
          </w:p>
          <w:p w14:paraId="4A85F74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IndikatorBeskrivning.DefinitionAvUnderkategorier.u</w:t>
            </w:r>
            <w:r w:rsidR="00B85512" w:rsidRPr="007121BF">
              <w:rPr>
                <w:rFonts w:ascii="Arial" w:eastAsia="Times New Roman" w:hAnsi="Arial" w:cs="Arial"/>
                <w:bCs/>
                <w:sz w:val="20"/>
                <w:szCs w:val="20"/>
                <w:lang w:eastAsia="sv-SE"/>
              </w:rPr>
              <w:t>rval.kod</w:t>
            </w:r>
          </w:p>
          <w:p w14:paraId="106B3F46" w14:textId="77777777" w:rsidR="00B85512" w:rsidRPr="007121BF" w:rsidRDefault="00B85512" w:rsidP="007937AF">
            <w:pPr>
              <w:spacing w:line="240" w:lineRule="auto"/>
              <w:rPr>
                <w:rFonts w:ascii="Arial" w:eastAsia="Times New Roman" w:hAnsi="Arial" w:cs="Arial"/>
                <w:bCs/>
                <w:sz w:val="20"/>
                <w:szCs w:val="20"/>
                <w:lang w:eastAsia="sv-SE"/>
              </w:rPr>
            </w:pPr>
          </w:p>
          <w:p w14:paraId="7D671EEB"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(refe</w:t>
            </w:r>
            <w:r w:rsidRPr="007121BF">
              <w:rPr>
                <w:rFonts w:ascii="Arial" w:eastAsia="Times New Roman" w:hAnsi="Arial" w:cs="Arial"/>
                <w:bCs/>
                <w:sz w:val="20"/>
                <w:szCs w:val="20"/>
                <w:lang w:eastAsia="sv-SE"/>
              </w:rPr>
              <w:t>rens till Indikatorbeskrivning.AvgränsningAvIndikator.</w:t>
            </w:r>
            <w:r w:rsidR="00B85512" w:rsidRPr="007121BF">
              <w:rPr>
                <w:rFonts w:ascii="Arial" w:eastAsia="Times New Roman" w:hAnsi="Arial" w:cs="Arial"/>
                <w:bCs/>
                <w:sz w:val="20"/>
                <w:szCs w:val="20"/>
                <w:lang w:eastAsia="sv-SE"/>
              </w:rPr>
              <w:t>Urval)</w:t>
            </w:r>
          </w:p>
          <w:p w14:paraId="781A09F0" w14:textId="77777777" w:rsidR="00B85512" w:rsidRPr="007121BF" w:rsidRDefault="00B85512" w:rsidP="007937AF">
            <w:pPr>
              <w:spacing w:line="240" w:lineRule="auto"/>
              <w:rPr>
                <w:rFonts w:ascii="Arial" w:eastAsia="Times New Roman" w:hAnsi="Arial" w:cs="Arial"/>
                <w:bCs/>
                <w:sz w:val="20"/>
                <w:szCs w:val="20"/>
                <w:lang w:eastAsia="sv-SE"/>
              </w:rPr>
            </w:pPr>
          </w:p>
          <w:p w14:paraId="19FC4409" w14:textId="77777777" w:rsidR="00B85512" w:rsidRPr="007121BF" w:rsidRDefault="00B85512" w:rsidP="007937AF">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ExklusionsKriteria (referens till Indikatorbeskriv</w:t>
            </w:r>
            <w:r w:rsidR="00DF5C53" w:rsidRPr="007121BF">
              <w:rPr>
                <w:rFonts w:ascii="Arial" w:eastAsia="Times New Roman" w:hAnsi="Arial" w:cs="Arial"/>
                <w:bCs/>
                <w:sz w:val="20"/>
                <w:szCs w:val="20"/>
                <w:lang w:eastAsia="sv-SE"/>
              </w:rPr>
              <w:t>ning.AvgränsningAvIndikator.</w:t>
            </w:r>
            <w:r w:rsidRPr="007121BF">
              <w:rPr>
                <w:rFonts w:ascii="Arial" w:eastAsia="Times New Roman" w:hAnsi="Arial" w:cs="Arial"/>
                <w:bCs/>
                <w:sz w:val="20"/>
                <w:szCs w:val="20"/>
                <w:lang w:eastAsia="sv-SE"/>
              </w:rPr>
              <w:t>Urval)</w:t>
            </w:r>
          </w:p>
        </w:tc>
      </w:tr>
      <w:tr w:rsidR="00B85512" w:rsidRPr="007121BF" w14:paraId="33785B9E"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822DC1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C62E82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96FF82E"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90CD68" w14:textId="77777777" w:rsidR="00B85512" w:rsidRPr="007121BF" w:rsidRDefault="00B85512" w:rsidP="007937AF">
            <w:pPr>
              <w:spacing w:line="240" w:lineRule="auto"/>
              <w:rPr>
                <w:rFonts w:ascii="Arial" w:eastAsia="Times New Roman" w:hAnsi="Arial" w:cs="Arial"/>
                <w:bCs/>
                <w:sz w:val="20"/>
                <w:szCs w:val="20"/>
                <w:lang w:eastAsia="sv-SE"/>
              </w:rPr>
            </w:pPr>
          </w:p>
          <w:p w14:paraId="092500A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w:t>
            </w:r>
            <w:r w:rsidRPr="007121BF">
              <w:rPr>
                <w:rFonts w:ascii="Arial" w:eastAsia="Times New Roman" w:hAnsi="Arial" w:cs="Arial"/>
                <w:bCs/>
                <w:sz w:val="20"/>
                <w:szCs w:val="20"/>
                <w:lang w:eastAsia="sv-SE"/>
              </w:rPr>
              <w:t>erens till Indikatorbeskrivning.</w:t>
            </w:r>
            <w:r w:rsidR="00B85512" w:rsidRPr="007121BF">
              <w:rPr>
                <w:rFonts w:ascii="Arial" w:eastAsia="Times New Roman" w:hAnsi="Arial" w:cs="Arial"/>
                <w:bCs/>
                <w:sz w:val="20"/>
                <w:szCs w:val="20"/>
                <w:lang w:eastAsia="sv-SE"/>
              </w:rPr>
              <w:t xml:space="preserve">AvgränsningAvIndikator Urval.kod.description) </w:t>
            </w:r>
          </w:p>
          <w:p w14:paraId="6B97A3EB"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1F172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B5F8F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Dödsorsakskod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C21FEB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F34CCF5"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A781C2" w14:textId="77777777" w:rsidR="00B85512" w:rsidRPr="007121BF" w:rsidRDefault="00B85512" w:rsidP="007937AF">
            <w:pPr>
              <w:spacing w:line="240" w:lineRule="auto"/>
              <w:rPr>
                <w:rFonts w:ascii="Arial" w:eastAsia="Times New Roman" w:hAnsi="Arial" w:cs="Arial"/>
                <w:bCs/>
                <w:sz w:val="20"/>
                <w:szCs w:val="20"/>
                <w:lang w:eastAsia="sv-SE"/>
              </w:rPr>
            </w:pPr>
          </w:p>
          <w:p w14:paraId="7029D68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IndikatorBeskrivning InklusionsKriteria (referens till Indikatorbeskrivning- AvgränsningAvIndikator - Urval.kod.description) </w:t>
            </w:r>
          </w:p>
          <w:p w14:paraId="1016E36A"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8D1DFB1"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8C8DF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380BDC"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A2BF81A"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 .</w:t>
            </w:r>
            <w:r w:rsidR="00B85512" w:rsidRPr="007121BF">
              <w:rPr>
                <w:rFonts w:ascii="Arial" w:eastAsia="Times New Roman" w:hAnsi="Arial" w:cs="Arial"/>
                <w:bCs/>
                <w:sz w:val="20"/>
                <w:szCs w:val="20"/>
                <w:lang w:eastAsia="sv-SE"/>
              </w:rPr>
              <w:t>Urval.kod.description</w:t>
            </w:r>
          </w:p>
          <w:p w14:paraId="23D9B69E" w14:textId="77777777" w:rsidR="00B85512" w:rsidRPr="007121BF" w:rsidRDefault="00B85512" w:rsidP="007937AF">
            <w:pPr>
              <w:spacing w:line="240" w:lineRule="auto"/>
              <w:rPr>
                <w:rFonts w:ascii="Arial" w:eastAsia="Times New Roman" w:hAnsi="Arial" w:cs="Arial"/>
                <w:bCs/>
                <w:sz w:val="20"/>
                <w:szCs w:val="20"/>
                <w:lang w:eastAsia="sv-SE"/>
              </w:rPr>
            </w:pPr>
          </w:p>
          <w:p w14:paraId="723F959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0C5A21DD"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624AF906"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67F834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Diagnoskod ICD-10</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4DC5646"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E10-E-14?</w:t>
            </w:r>
          </w:p>
        </w:tc>
        <w:tc>
          <w:tcPr>
            <w:tcW w:w="5067" w:type="dxa"/>
            <w:tcBorders>
              <w:top w:val="nil"/>
              <w:left w:val="single" w:sz="4" w:space="0" w:color="auto"/>
              <w:bottom w:val="single" w:sz="4" w:space="0" w:color="auto"/>
              <w:right w:val="single" w:sz="4" w:space="0" w:color="auto"/>
            </w:tcBorders>
            <w:shd w:val="clear" w:color="000000" w:fill="C4D79B"/>
          </w:tcPr>
          <w:p w14:paraId="13E66B3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09ACB24B" w14:textId="77777777" w:rsidR="00B85512" w:rsidRPr="007121BF" w:rsidRDefault="00B85512" w:rsidP="007937AF">
            <w:pPr>
              <w:spacing w:line="240" w:lineRule="auto"/>
              <w:rPr>
                <w:rFonts w:ascii="Arial" w:eastAsia="Times New Roman" w:hAnsi="Arial" w:cs="Arial"/>
                <w:bCs/>
                <w:sz w:val="20"/>
                <w:szCs w:val="20"/>
                <w:lang w:eastAsia="sv-SE"/>
              </w:rPr>
            </w:pPr>
          </w:p>
          <w:p w14:paraId="4140A46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67EF4C32"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FCC25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140335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6FF9555"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610C534"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5C6A483C" w14:textId="77777777" w:rsidR="00B85512" w:rsidRPr="007121BF" w:rsidRDefault="00B85512" w:rsidP="007937AF">
            <w:pPr>
              <w:spacing w:line="240" w:lineRule="auto"/>
              <w:rPr>
                <w:rFonts w:ascii="Arial" w:eastAsia="Times New Roman" w:hAnsi="Arial" w:cs="Arial"/>
                <w:bCs/>
                <w:sz w:val="20"/>
                <w:szCs w:val="20"/>
                <w:lang w:eastAsia="sv-SE"/>
              </w:rPr>
            </w:pPr>
          </w:p>
          <w:p w14:paraId="746218A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7258F6B0"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6DE561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B8359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5EC74E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B4D078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52772F4" w14:textId="77777777" w:rsidR="00B85512" w:rsidRPr="007121BF" w:rsidRDefault="00B85512" w:rsidP="007937AF">
            <w:pPr>
              <w:spacing w:line="240" w:lineRule="auto"/>
              <w:rPr>
                <w:rFonts w:ascii="Arial" w:eastAsia="Times New Roman" w:hAnsi="Arial" w:cs="Arial"/>
                <w:bCs/>
                <w:sz w:val="20"/>
                <w:szCs w:val="20"/>
                <w:lang w:eastAsia="sv-SE"/>
              </w:rPr>
            </w:pPr>
          </w:p>
          <w:p w14:paraId="0571E67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7DA32564"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8FA184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A9914B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Åtgärd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BC3CB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71437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39352AAE" w14:textId="77777777" w:rsidR="00B85512" w:rsidRPr="007121BF" w:rsidRDefault="00B85512" w:rsidP="007937AF">
            <w:pPr>
              <w:spacing w:line="240" w:lineRule="auto"/>
              <w:rPr>
                <w:rFonts w:ascii="Arial" w:eastAsia="Times New Roman" w:hAnsi="Arial" w:cs="Arial"/>
                <w:bCs/>
                <w:sz w:val="20"/>
                <w:szCs w:val="20"/>
                <w:lang w:eastAsia="sv-SE"/>
              </w:rPr>
            </w:pPr>
          </w:p>
          <w:p w14:paraId="47B32CE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(referens till Indik</w:t>
            </w:r>
            <w:r w:rsidR="00DF5C53" w:rsidRPr="007121BF">
              <w:rPr>
                <w:rFonts w:ascii="Arial" w:eastAsia="Times New Roman" w:hAnsi="Arial" w:cs="Arial"/>
                <w:bCs/>
                <w:sz w:val="20"/>
                <w:szCs w:val="20"/>
                <w:lang w:eastAsia="sv-SE"/>
              </w:rPr>
              <w:t>atorbeskrivning.AvgränsningAvIndikator.</w:t>
            </w:r>
            <w:r w:rsidRPr="007121BF">
              <w:rPr>
                <w:rFonts w:ascii="Arial" w:eastAsia="Times New Roman" w:hAnsi="Arial" w:cs="Arial"/>
                <w:bCs/>
                <w:sz w:val="20"/>
                <w:szCs w:val="20"/>
                <w:lang w:eastAsia="sv-SE"/>
              </w:rPr>
              <w:t xml:space="preserve">Urval.kod.description) </w:t>
            </w:r>
          </w:p>
          <w:p w14:paraId="3FCD7B25"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8F4DC3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D813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Åtgärdskod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1738D9D"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0C7BC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1EF46C0A" w14:textId="77777777" w:rsidR="00B85512" w:rsidRPr="007121BF" w:rsidRDefault="00B85512" w:rsidP="007937AF">
            <w:pPr>
              <w:spacing w:line="240" w:lineRule="auto"/>
              <w:rPr>
                <w:rFonts w:ascii="Arial" w:eastAsia="Times New Roman" w:hAnsi="Arial" w:cs="Arial"/>
                <w:bCs/>
                <w:sz w:val="20"/>
                <w:szCs w:val="20"/>
                <w:lang w:eastAsia="sv-SE"/>
              </w:rPr>
            </w:pPr>
          </w:p>
          <w:p w14:paraId="21E175B4"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AvgränsningAvIndikato</w:t>
            </w:r>
            <w:r w:rsidR="00DF5C53" w:rsidRPr="007121BF">
              <w:rPr>
                <w:rFonts w:ascii="Arial" w:eastAsia="Times New Roman" w:hAnsi="Arial" w:cs="Arial"/>
                <w:bCs/>
                <w:sz w:val="20"/>
                <w:szCs w:val="20"/>
                <w:lang w:eastAsia="sv-SE"/>
              </w:rPr>
              <w:t>r.</w:t>
            </w:r>
            <w:r w:rsidRPr="007121BF">
              <w:rPr>
                <w:rFonts w:ascii="Arial" w:eastAsia="Times New Roman" w:hAnsi="Arial" w:cs="Arial"/>
                <w:bCs/>
                <w:sz w:val="20"/>
                <w:szCs w:val="20"/>
                <w:lang w:eastAsia="sv-SE"/>
              </w:rPr>
              <w:t xml:space="preserve">Urval.kod.description) </w:t>
            </w:r>
          </w:p>
          <w:p w14:paraId="616D4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DEC7F2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4B1D8F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Läkemedel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5DE510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4CD761B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DCBAF92" w14:textId="77777777" w:rsidR="00B85512" w:rsidRPr="007121BF" w:rsidRDefault="00B85512" w:rsidP="007937AF">
            <w:pPr>
              <w:spacing w:line="240" w:lineRule="auto"/>
              <w:rPr>
                <w:rFonts w:ascii="Arial" w:eastAsia="Times New Roman" w:hAnsi="Arial" w:cs="Arial"/>
                <w:bCs/>
                <w:sz w:val="20"/>
                <w:szCs w:val="20"/>
                <w:lang w:eastAsia="sv-SE"/>
              </w:rPr>
            </w:pPr>
          </w:p>
          <w:p w14:paraId="0A1B5FF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Indikatorbeskrivnin.AvgränsningAvIndikator.</w:t>
            </w:r>
            <w:r w:rsidRPr="007121BF">
              <w:rPr>
                <w:rFonts w:ascii="Arial" w:eastAsia="Times New Roman" w:hAnsi="Arial" w:cs="Arial"/>
                <w:bCs/>
                <w:sz w:val="20"/>
                <w:szCs w:val="20"/>
                <w:lang w:eastAsia="sv-SE"/>
              </w:rPr>
              <w:t xml:space="preserve">Urval.kod.description) </w:t>
            </w:r>
          </w:p>
          <w:p w14:paraId="573C433E"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C9725C4"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4D809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ATC-kod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EFF2A5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E0746C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8325870" w14:textId="77777777" w:rsidR="00B85512" w:rsidRPr="007121BF" w:rsidRDefault="00B85512" w:rsidP="007937AF">
            <w:pPr>
              <w:spacing w:line="240" w:lineRule="auto"/>
              <w:rPr>
                <w:rFonts w:ascii="Arial" w:eastAsia="Times New Roman" w:hAnsi="Arial" w:cs="Arial"/>
                <w:bCs/>
                <w:sz w:val="20"/>
                <w:szCs w:val="20"/>
                <w:lang w:eastAsia="sv-SE"/>
              </w:rPr>
            </w:pPr>
          </w:p>
          <w:p w14:paraId="3E77CA7B"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149FAC0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B78753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D90A3E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Täljare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EC8447"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BerlingNovaText-Regular" w:eastAsia="Times New Roman" w:hAnsi="BerlingNovaText-Regular"/>
                <w:color w:val="000000"/>
                <w:sz w:val="16"/>
                <w:szCs w:val="16"/>
              </w:rPr>
              <w:t xml:space="preserve">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med HbA1c l</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 xml:space="preserve">gre </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n 52 mmol/mol.</w:t>
            </w:r>
          </w:p>
        </w:tc>
        <w:tc>
          <w:tcPr>
            <w:tcW w:w="5067" w:type="dxa"/>
            <w:tcBorders>
              <w:top w:val="nil"/>
              <w:left w:val="single" w:sz="4" w:space="0" w:color="auto"/>
              <w:bottom w:val="single" w:sz="4" w:space="0" w:color="auto"/>
              <w:right w:val="single" w:sz="4" w:space="0" w:color="auto"/>
            </w:tcBorders>
            <w:shd w:val="clear" w:color="000000" w:fill="C4D79B"/>
          </w:tcPr>
          <w:p w14:paraId="5C9B437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IndikatorBeskrivning.täljarDefinition</w:t>
            </w:r>
          </w:p>
        </w:tc>
      </w:tr>
      <w:tr w:rsidR="00B85512" w:rsidRPr="007121BF" w14:paraId="68C2219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34926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Nämnare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6E206DC" w14:textId="77777777" w:rsidR="00B85512" w:rsidRPr="007121BF" w:rsidRDefault="00B85512" w:rsidP="00B85512">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xml:space="preserve">Totalt 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som rapporterats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082E06A8" w14:textId="77777777" w:rsidR="00B85512" w:rsidRPr="007121BF" w:rsidRDefault="00B85512" w:rsidP="00B85512">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IndikatorBeskrivning.nämnarDefinition</w:t>
            </w:r>
          </w:p>
        </w:tc>
      </w:tr>
      <w:tr w:rsidR="00B85512" w:rsidRPr="007121BF" w14:paraId="57E3807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A9061E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Målvärde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09651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 Eller faktiska värdet? Och hur uppdateras det i så fall?</w:t>
            </w:r>
          </w:p>
        </w:tc>
        <w:tc>
          <w:tcPr>
            <w:tcW w:w="5067" w:type="dxa"/>
            <w:tcBorders>
              <w:top w:val="nil"/>
              <w:left w:val="single" w:sz="4" w:space="0" w:color="auto"/>
              <w:bottom w:val="single" w:sz="4" w:space="0" w:color="auto"/>
              <w:right w:val="single" w:sz="4" w:space="0" w:color="auto"/>
            </w:tcBorders>
            <w:shd w:val="clear" w:color="000000" w:fill="C4D79B"/>
          </w:tcPr>
          <w:p w14:paraId="5376F7D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IndikatorBeskrivning.harMålVärde</w:t>
            </w:r>
          </w:p>
          <w:p w14:paraId="160EFBE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Samt IndikatorVärde.ärMålVärde</w:t>
            </w:r>
          </w:p>
        </w:tc>
      </w:tr>
      <w:tr w:rsidR="00B85512" w:rsidRPr="007121BF" w14:paraId="38834762" w14:textId="77777777" w:rsidTr="00EA164C">
        <w:trPr>
          <w:trHeight w:val="112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DC57A54"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Är också ett inklusions/exclusionskriteria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BF2B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16"/>
                <w:szCs w:val="16"/>
              </w:rPr>
              <w:t>Landstingsredovisningen baseras på vårdcentralens (motsv) lokalisering, inte på patientens hemort. Även andelen patienter som har HbA1c lägre än 62 mmol/mol och 70 mmol/mol redovisas som en del av stapeln. Extradata: Medelvärde HbA1c.</w:t>
            </w:r>
          </w:p>
        </w:tc>
        <w:tc>
          <w:tcPr>
            <w:tcW w:w="5067" w:type="dxa"/>
            <w:tcBorders>
              <w:top w:val="nil"/>
              <w:left w:val="single" w:sz="4" w:space="0" w:color="auto"/>
              <w:bottom w:val="single" w:sz="4" w:space="0" w:color="auto"/>
              <w:right w:val="single" w:sz="4" w:space="0" w:color="auto"/>
            </w:tcBorders>
            <w:shd w:val="clear" w:color="000000" w:fill="C4D79B"/>
          </w:tcPr>
          <w:p w14:paraId="1A0E7A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IndikatorBeskrivning.regionstillhörighetsberäkning</w:t>
            </w:r>
          </w:p>
        </w:tc>
      </w:tr>
      <w:tr w:rsidR="00B85512" w:rsidRPr="007121BF" w14:paraId="7643E4E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F564CB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Mätperiod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CCA320B"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Här bör uppdateras automatiskt. Finnas i "get indicator data" ? Eller ska detta ens finnas här?</w:t>
            </w:r>
          </w:p>
        </w:tc>
        <w:tc>
          <w:tcPr>
            <w:tcW w:w="5067" w:type="dxa"/>
            <w:tcBorders>
              <w:top w:val="nil"/>
              <w:left w:val="single" w:sz="4" w:space="0" w:color="auto"/>
              <w:bottom w:val="single" w:sz="4" w:space="0" w:color="auto"/>
              <w:right w:val="single" w:sz="4" w:space="0" w:color="auto"/>
            </w:tcBorders>
            <w:shd w:val="clear" w:color="000000" w:fill="C4D79B"/>
          </w:tcPr>
          <w:p w14:paraId="03EEAB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w:t>
            </w:r>
            <w:r w:rsidRPr="007121BF">
              <w:rPr>
                <w:rFonts w:ascii="Calibri" w:eastAsia="Times New Roman" w:hAnsi="Calibri"/>
                <w:bCs/>
                <w:i/>
                <w:iCs/>
                <w:color w:val="000000"/>
                <w:sz w:val="20"/>
                <w:szCs w:val="20"/>
                <w:lang w:eastAsia="sv-SE"/>
              </w:rPr>
              <w:t>.mätFrekvenser</w:t>
            </w:r>
          </w:p>
        </w:tc>
      </w:tr>
      <w:tr w:rsidR="00B85512" w:rsidRPr="007121BF" w14:paraId="2E456699"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5B20E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Ålder (är ett inklusionskriteria)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F4324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&gt;80 år</w:t>
            </w:r>
          </w:p>
        </w:tc>
        <w:tc>
          <w:tcPr>
            <w:tcW w:w="5067" w:type="dxa"/>
            <w:tcBorders>
              <w:top w:val="nil"/>
              <w:left w:val="single" w:sz="4" w:space="0" w:color="auto"/>
              <w:bottom w:val="single" w:sz="4" w:space="0" w:color="auto"/>
              <w:right w:val="single" w:sz="4" w:space="0" w:color="auto"/>
            </w:tcBorders>
            <w:shd w:val="clear" w:color="000000" w:fill="C4D79B"/>
          </w:tcPr>
          <w:p w14:paraId="4538C75F"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InklusionsKriteria (referens till Indikatorbeskrivning- AvgränsningAvIndikator - Urval.kod.description)</w:t>
            </w:r>
          </w:p>
        </w:tc>
      </w:tr>
      <w:tr w:rsidR="00B85512" w:rsidRPr="007121BF" w14:paraId="783D3884"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77DC2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Täckningsgrad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E9462E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Siffra? Hur uppdateras?</w:t>
            </w:r>
          </w:p>
        </w:tc>
        <w:tc>
          <w:tcPr>
            <w:tcW w:w="5067" w:type="dxa"/>
            <w:tcBorders>
              <w:top w:val="nil"/>
              <w:left w:val="single" w:sz="4" w:space="0" w:color="auto"/>
              <w:bottom w:val="single" w:sz="4" w:space="0" w:color="auto"/>
              <w:right w:val="single" w:sz="4" w:space="0" w:color="auto"/>
            </w:tcBorders>
            <w:shd w:val="clear" w:color="000000" w:fill="C4D79B"/>
          </w:tcPr>
          <w:p w14:paraId="4DA2608D" w14:textId="77777777" w:rsidR="001C110E" w:rsidRPr="00A063A2" w:rsidRDefault="001C110E" w:rsidP="001C110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 indikatorrapport - IndikatorVärde.Täckningsgrad</w:t>
            </w:r>
          </w:p>
          <w:p w14:paraId="695EE327"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0157269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FAE08A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Data 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28DD8E3"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Nationella Diabetesregistret (NDR)</w:t>
            </w:r>
          </w:p>
        </w:tc>
        <w:tc>
          <w:tcPr>
            <w:tcW w:w="5067" w:type="dxa"/>
            <w:tcBorders>
              <w:top w:val="nil"/>
              <w:left w:val="single" w:sz="4" w:space="0" w:color="auto"/>
              <w:bottom w:val="single" w:sz="4" w:space="0" w:color="auto"/>
              <w:right w:val="single" w:sz="4" w:space="0" w:color="auto"/>
            </w:tcBorders>
            <w:shd w:val="clear" w:color="000000" w:fill="C4D79B"/>
          </w:tcPr>
          <w:p w14:paraId="06C652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A063A2">
              <w:rPr>
                <w:rFonts w:ascii="Arial" w:eastAsia="Times New Roman" w:hAnsi="Arial" w:cs="Arial"/>
                <w:bCs/>
                <w:sz w:val="20"/>
                <w:szCs w:val="20"/>
                <w:lang w:eastAsia="sv-SE"/>
              </w:rPr>
              <w:t>Undantaget, skall detta hållas reda på i IndikatorBeskrivningen, eller ska man fråga efter en indikator och se från vilka man får napp?</w:t>
            </w:r>
          </w:p>
        </w:tc>
      </w:tr>
      <w:tr w:rsidR="00B85512" w:rsidRPr="007121BF" w14:paraId="56B90B22"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770CDB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Felkällor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8FE0C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Den viktigaste felkällan är ett varierande deltagande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63AF4A0F" w14:textId="77777777"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Är detta samma för alla producenter? Behöver det </w:t>
            </w:r>
          </w:p>
        </w:tc>
      </w:tr>
      <w:tr w:rsidR="00B85512" w:rsidRPr="007121BF" w14:paraId="143C52C2"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3ED0C3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personal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7FB67C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2C96BE0" w14:textId="72216500"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sidR="00EA164C">
              <w:rPr>
                <w:rFonts w:ascii="Calibri" w:eastAsia="Times New Roman" w:hAnsi="Calibri"/>
                <w:bCs/>
                <w:i/>
                <w:iCs/>
                <w:color w:val="000000"/>
                <w:sz w:val="20"/>
                <w:szCs w:val="20"/>
                <w:lang w:eastAsia="sv-SE"/>
              </w:rPr>
              <w:t>.tolkningstextPersonal</w:t>
            </w:r>
          </w:p>
        </w:tc>
      </w:tr>
      <w:tr w:rsidR="00EA164C" w:rsidRPr="007121BF" w14:paraId="6568EEAA"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93FA2E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(ett eller flera fält?)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59949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Denna indikator lämpar sig inte för jämförelser mellan vårdenheter. Bla bla… case-mix.  Sedan hela texten som finns i ÖJ. Till en god diabetesbehandling hör bland annat att blodsockernivån ska hållas på en så normal nivå som möjligt.  För låga … osv. </w:t>
            </w:r>
          </w:p>
        </w:tc>
        <w:tc>
          <w:tcPr>
            <w:tcW w:w="5067" w:type="dxa"/>
            <w:tcBorders>
              <w:top w:val="nil"/>
              <w:left w:val="single" w:sz="4" w:space="0" w:color="auto"/>
              <w:bottom w:val="single" w:sz="4" w:space="0" w:color="auto"/>
              <w:right w:val="single" w:sz="4" w:space="0" w:color="auto"/>
            </w:tcBorders>
            <w:shd w:val="clear" w:color="000000" w:fill="C4D79B"/>
          </w:tcPr>
          <w:p w14:paraId="0CA65DCB" w14:textId="062CA12C"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Pr>
                <w:rFonts w:ascii="Calibri" w:eastAsia="Times New Roman" w:hAnsi="Calibri"/>
                <w:bCs/>
                <w:i/>
                <w:iCs/>
                <w:color w:val="000000"/>
                <w:sz w:val="20"/>
                <w:szCs w:val="20"/>
                <w:lang w:eastAsia="sv-SE"/>
              </w:rPr>
              <w:t>.tolkningstextAllmänhet</w:t>
            </w:r>
          </w:p>
        </w:tc>
      </w:tr>
      <w:tr w:rsidR="001C110E" w:rsidRPr="007121BF" w14:paraId="56112DF7"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598D94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Vad visar indikatorn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3D3893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Tekniska beskrivningen i löptext… Se ÖJ. </w:t>
            </w:r>
          </w:p>
        </w:tc>
        <w:tc>
          <w:tcPr>
            <w:tcW w:w="5067" w:type="dxa"/>
            <w:tcBorders>
              <w:top w:val="nil"/>
              <w:left w:val="single" w:sz="4" w:space="0" w:color="auto"/>
              <w:bottom w:val="single" w:sz="4" w:space="0" w:color="auto"/>
              <w:right w:val="single" w:sz="4" w:space="0" w:color="auto"/>
            </w:tcBorders>
            <w:shd w:val="clear" w:color="000000" w:fill="C4D79B"/>
          </w:tcPr>
          <w:p w14:paraId="75443E26" w14:textId="792FC54F" w:rsidR="001C110E" w:rsidRPr="007121BF" w:rsidRDefault="003E2B20" w:rsidP="00CF034E">
            <w:pPr>
              <w:spacing w:line="240" w:lineRule="auto"/>
              <w:rPr>
                <w:rFonts w:ascii="Calibri" w:eastAsia="Times New Roman" w:hAnsi="Calibri"/>
                <w:bCs/>
                <w:i/>
                <w:iCs/>
                <w:color w:val="000000"/>
                <w:sz w:val="20"/>
                <w:szCs w:val="20"/>
                <w:lang w:eastAsia="sv-SE"/>
              </w:rPr>
            </w:pPr>
            <w:r>
              <w:rPr>
                <w:rFonts w:ascii="Calibri" w:eastAsia="Times New Roman" w:hAnsi="Calibri"/>
                <w:bCs/>
                <w:i/>
                <w:iCs/>
                <w:color w:val="000000"/>
                <w:sz w:val="20"/>
                <w:szCs w:val="20"/>
                <w:lang w:eastAsia="sv-SE"/>
              </w:rPr>
              <w:t>Ges av beskrivning/syfte</w:t>
            </w:r>
          </w:p>
        </w:tc>
      </w:tr>
      <w:tr w:rsidR="001C110E" w:rsidRPr="007121BF" w14:paraId="0E476B17"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C1D47C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Resultatanalys eller annan värdering…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5872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Resultatet talar för att en del av patienterna inte får fullgod behandling… osv. </w:t>
            </w:r>
          </w:p>
        </w:tc>
        <w:tc>
          <w:tcPr>
            <w:tcW w:w="5067" w:type="dxa"/>
            <w:tcBorders>
              <w:top w:val="nil"/>
              <w:left w:val="single" w:sz="4" w:space="0" w:color="auto"/>
              <w:bottom w:val="single" w:sz="4" w:space="0" w:color="auto"/>
              <w:right w:val="single" w:sz="4" w:space="0" w:color="auto"/>
            </w:tcBorders>
            <w:shd w:val="clear" w:color="000000" w:fill="C4D79B"/>
          </w:tcPr>
          <w:p w14:paraId="6E3F525B" w14:textId="77777777" w:rsidR="001C110E" w:rsidRPr="007121BF" w:rsidRDefault="001C110E"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Inte en definition av indikatorn, </w:t>
            </w:r>
            <w:r w:rsidR="00B61E43" w:rsidRPr="007121BF">
              <w:rPr>
                <w:rFonts w:ascii="Calibri" w:eastAsia="Times New Roman" w:hAnsi="Calibri"/>
                <w:bCs/>
                <w:i/>
                <w:iCs/>
                <w:color w:val="000000"/>
                <w:sz w:val="20"/>
                <w:szCs w:val="20"/>
                <w:lang w:eastAsia="sv-SE"/>
              </w:rPr>
              <w:t>och borde vara beroende av de rapporterande resultaten, eller</w:t>
            </w:r>
            <w:r w:rsidRPr="007121BF">
              <w:rPr>
                <w:rFonts w:ascii="Calibri" w:eastAsia="Times New Roman" w:hAnsi="Calibri"/>
                <w:bCs/>
                <w:i/>
                <w:iCs/>
                <w:color w:val="000000"/>
                <w:sz w:val="20"/>
                <w:szCs w:val="20"/>
                <w:lang w:eastAsia="sv-SE"/>
              </w:rPr>
              <w:t>?</w:t>
            </w:r>
          </w:p>
        </w:tc>
      </w:tr>
      <w:tr w:rsidR="001C110E" w:rsidRPr="007121BF" w14:paraId="5DDAB21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95B3D7"/>
            <w:vAlign w:val="bottom"/>
            <w:hideMark/>
          </w:tcPr>
          <w:p w14:paraId="64E418E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95B3D7"/>
            <w:vAlign w:val="bottom"/>
          </w:tcPr>
          <w:p w14:paraId="1D9C8E6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95B3D7"/>
          </w:tcPr>
          <w:p w14:paraId="1A0F73D0"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1A0B554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9EF6A7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Används av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0D4E51F"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Kvalitetsregister.se</w:t>
            </w:r>
            <w:r w:rsidRPr="007121BF">
              <w:rPr>
                <w:rFonts w:ascii="Calibri" w:eastAsia="Times New Roman" w:hAnsi="Calibri"/>
                <w:color w:val="000000"/>
                <w:sz w:val="16"/>
                <w:szCs w:val="16"/>
              </w:rPr>
              <w:br/>
              <w:t>SDK</w:t>
            </w:r>
          </w:p>
        </w:tc>
        <w:tc>
          <w:tcPr>
            <w:tcW w:w="5067" w:type="dxa"/>
            <w:tcBorders>
              <w:top w:val="nil"/>
              <w:left w:val="single" w:sz="4" w:space="0" w:color="auto"/>
              <w:bottom w:val="single" w:sz="4" w:space="0" w:color="auto"/>
              <w:right w:val="single" w:sz="4" w:space="0" w:color="auto"/>
            </w:tcBorders>
            <w:shd w:val="clear" w:color="000000" w:fill="C4D79B"/>
          </w:tcPr>
          <w:p w14:paraId="6266BA70" w14:textId="77777777" w:rsidR="001C110E" w:rsidRPr="007121BF" w:rsidRDefault="00B61E43"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Hanteras utanför domänen. Nått att hålla reda på i administrering av tjänstekontraktets konsumenter?</w:t>
            </w:r>
          </w:p>
        </w:tc>
      </w:tr>
      <w:tr w:rsidR="001C110E" w:rsidRPr="007121BF" w14:paraId="328C262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FD3183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Kontaktperson/e-post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054381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ann-marie.svensson ??</w:t>
            </w:r>
          </w:p>
        </w:tc>
        <w:tc>
          <w:tcPr>
            <w:tcW w:w="5067" w:type="dxa"/>
            <w:tcBorders>
              <w:top w:val="nil"/>
              <w:left w:val="single" w:sz="4" w:space="0" w:color="auto"/>
              <w:bottom w:val="single" w:sz="4" w:space="0" w:color="auto"/>
              <w:right w:val="single" w:sz="4" w:space="0" w:color="auto"/>
            </w:tcBorders>
            <w:shd w:val="clear" w:color="000000" w:fill="C4D79B"/>
          </w:tcPr>
          <w:p w14:paraId="59F8A2D8" w14:textId="77777777" w:rsidR="001C110E" w:rsidRPr="007121BF" w:rsidRDefault="00B61E4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75EBFAF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5A0F01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Ägare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A27DC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NDR Namn</w:t>
            </w:r>
          </w:p>
        </w:tc>
        <w:tc>
          <w:tcPr>
            <w:tcW w:w="5067" w:type="dxa"/>
            <w:tcBorders>
              <w:top w:val="nil"/>
              <w:left w:val="single" w:sz="4" w:space="0" w:color="auto"/>
              <w:bottom w:val="single" w:sz="4" w:space="0" w:color="auto"/>
              <w:right w:val="single" w:sz="4" w:space="0" w:color="auto"/>
            </w:tcBorders>
            <w:shd w:val="clear" w:color="000000" w:fill="C4D79B"/>
          </w:tcPr>
          <w:p w14:paraId="765354E0" w14:textId="09D4B01E"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IndikatorBeskrivning.Ägandeskap. HSAId</w:t>
            </w:r>
          </w:p>
        </w:tc>
      </w:tr>
      <w:tr w:rsidR="001C110E" w:rsidRPr="007121BF" w14:paraId="7C7F1A4A" w14:textId="77777777" w:rsidTr="00EA164C">
        <w:trPr>
          <w:trHeight w:val="14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9082E5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Granskare av informationen. Till redaktionsruta.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E6EA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3AD0EF74" w14:textId="0D5B1B8A"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Behöver läggas till. Egen roll, </w:t>
            </w:r>
            <w:r w:rsidR="00B61E43" w:rsidRPr="007121BF">
              <w:rPr>
                <w:rFonts w:ascii="Calibri" w:eastAsia="Times New Roman" w:hAnsi="Calibri"/>
                <w:bCs/>
                <w:i/>
                <w:iCs/>
                <w:color w:val="000000"/>
                <w:sz w:val="20"/>
                <w:szCs w:val="20"/>
                <w:lang w:eastAsia="sv-SE"/>
              </w:rPr>
              <w:t>HSA-Id</w:t>
            </w:r>
            <w:r w:rsidR="003E2B20">
              <w:rPr>
                <w:rFonts w:ascii="Calibri" w:eastAsia="Times New Roman" w:hAnsi="Calibri"/>
                <w:bCs/>
                <w:i/>
                <w:iCs/>
                <w:color w:val="000000"/>
                <w:sz w:val="20"/>
                <w:szCs w:val="20"/>
                <w:lang w:eastAsia="sv-SE"/>
              </w:rPr>
              <w:t>.</w:t>
            </w:r>
            <w:r w:rsidR="00B61E43" w:rsidRPr="007121BF">
              <w:rPr>
                <w:rFonts w:ascii="Calibri" w:eastAsia="Times New Roman" w:hAnsi="Calibri"/>
                <w:bCs/>
                <w:i/>
                <w:iCs/>
                <w:color w:val="000000"/>
                <w:sz w:val="20"/>
                <w:szCs w:val="20"/>
                <w:lang w:eastAsia="sv-SE"/>
              </w:rPr>
              <w:t xml:space="preserve"> </w:t>
            </w:r>
          </w:p>
        </w:tc>
      </w:tr>
      <w:tr w:rsidR="001C110E" w:rsidRPr="007121BF" w14:paraId="1F1BF93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320915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1</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37414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Bara som ett exempel… Diabetes</w:t>
            </w:r>
          </w:p>
        </w:tc>
        <w:tc>
          <w:tcPr>
            <w:tcW w:w="5067" w:type="dxa"/>
            <w:tcBorders>
              <w:top w:val="nil"/>
              <w:left w:val="single" w:sz="4" w:space="0" w:color="auto"/>
              <w:bottom w:val="single" w:sz="4" w:space="0" w:color="auto"/>
              <w:right w:val="single" w:sz="4" w:space="0" w:color="auto"/>
            </w:tcBorders>
            <w:shd w:val="clear" w:color="000000" w:fill="C4D79B"/>
          </w:tcPr>
          <w:p w14:paraId="1743CCFE"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Kategorisering är inte med i modellen än, ska kategoriseringar vara utifrån en kod eller en fritext, Hur mycket styrning behövs av kategoriseringen? </w:t>
            </w:r>
          </w:p>
        </w:tc>
      </w:tr>
      <w:tr w:rsidR="001C110E" w:rsidRPr="007121BF" w14:paraId="62BA43E8"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F34EE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2</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7CAC9D7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Väntetid</w:t>
            </w:r>
          </w:p>
        </w:tc>
        <w:tc>
          <w:tcPr>
            <w:tcW w:w="5067" w:type="dxa"/>
            <w:tcBorders>
              <w:top w:val="nil"/>
              <w:left w:val="single" w:sz="4" w:space="0" w:color="auto"/>
              <w:bottom w:val="single" w:sz="4" w:space="0" w:color="auto"/>
              <w:right w:val="single" w:sz="4" w:space="0" w:color="auto"/>
            </w:tcBorders>
            <w:shd w:val="clear" w:color="000000" w:fill="C4D79B"/>
          </w:tcPr>
          <w:p w14:paraId="05211F4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687DAF6F"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ECBF5F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3</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1A716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Patientrapporterat mått</w:t>
            </w:r>
          </w:p>
        </w:tc>
        <w:tc>
          <w:tcPr>
            <w:tcW w:w="5067" w:type="dxa"/>
            <w:tcBorders>
              <w:top w:val="nil"/>
              <w:left w:val="single" w:sz="4" w:space="0" w:color="auto"/>
              <w:bottom w:val="single" w:sz="4" w:space="0" w:color="auto"/>
              <w:right w:val="single" w:sz="4" w:space="0" w:color="auto"/>
            </w:tcBorders>
            <w:shd w:val="clear" w:color="000000" w:fill="C4D79B"/>
          </w:tcPr>
          <w:p w14:paraId="5217720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117C481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8C02711"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Aktiv</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EA786A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w:t>
            </w:r>
          </w:p>
        </w:tc>
        <w:tc>
          <w:tcPr>
            <w:tcW w:w="5067" w:type="dxa"/>
            <w:tcBorders>
              <w:top w:val="nil"/>
              <w:left w:val="single" w:sz="4" w:space="0" w:color="auto"/>
              <w:bottom w:val="single" w:sz="4" w:space="0" w:color="auto"/>
              <w:right w:val="single" w:sz="4" w:space="0" w:color="auto"/>
            </w:tcBorders>
            <w:shd w:val="clear" w:color="000000" w:fill="C4D79B"/>
          </w:tcPr>
          <w:p w14:paraId="3BE669F9"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IndikatorBeskrivning.giltighetsperiod.high &lt;&gt; null = Nej</w:t>
            </w:r>
          </w:p>
        </w:tc>
      </w:tr>
      <w:tr w:rsidR="001C110E" w:rsidRPr="007121BF" w14:paraId="1DE7DC5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E6F4B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246360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A94149E"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7602E6E8" w14:textId="77777777" w:rsidTr="00EA164C">
        <w:trPr>
          <w:trHeight w:val="300"/>
        </w:trPr>
        <w:tc>
          <w:tcPr>
            <w:tcW w:w="1928" w:type="dxa"/>
            <w:tcBorders>
              <w:top w:val="nil"/>
              <w:left w:val="nil"/>
              <w:bottom w:val="nil"/>
              <w:right w:val="nil"/>
            </w:tcBorders>
            <w:shd w:val="clear" w:color="000000" w:fill="C4D79B"/>
            <w:vAlign w:val="bottom"/>
            <w:hideMark/>
          </w:tcPr>
          <w:p w14:paraId="62FC176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C1B57B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32"/>
                <w:szCs w:val="32"/>
              </w:rPr>
              <w:t>Hur upptäcks fel?? Hur återrapporteras och åtgärdas fel?</w:t>
            </w:r>
          </w:p>
        </w:tc>
        <w:tc>
          <w:tcPr>
            <w:tcW w:w="5067" w:type="dxa"/>
            <w:tcBorders>
              <w:top w:val="nil"/>
              <w:left w:val="nil"/>
              <w:bottom w:val="nil"/>
              <w:right w:val="nil"/>
            </w:tcBorders>
            <w:shd w:val="clear" w:color="000000" w:fill="C4D79B"/>
          </w:tcPr>
          <w:p w14:paraId="4000B3EA"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5FEF3C22" w14:textId="77777777" w:rsidTr="00EA164C">
        <w:trPr>
          <w:trHeight w:val="300"/>
        </w:trPr>
        <w:tc>
          <w:tcPr>
            <w:tcW w:w="1928" w:type="dxa"/>
            <w:tcBorders>
              <w:top w:val="nil"/>
              <w:left w:val="nil"/>
              <w:bottom w:val="nil"/>
              <w:right w:val="nil"/>
            </w:tcBorders>
            <w:shd w:val="clear" w:color="000000" w:fill="C4D79B"/>
            <w:vAlign w:val="bottom"/>
            <w:hideMark/>
          </w:tcPr>
          <w:p w14:paraId="6861366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470413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Cs w:val="24"/>
              </w:rPr>
              <w:t>Diabetes</w:t>
            </w:r>
          </w:p>
        </w:tc>
        <w:tc>
          <w:tcPr>
            <w:tcW w:w="5067" w:type="dxa"/>
            <w:tcBorders>
              <w:top w:val="nil"/>
              <w:left w:val="nil"/>
              <w:bottom w:val="nil"/>
              <w:right w:val="nil"/>
            </w:tcBorders>
            <w:shd w:val="clear" w:color="000000" w:fill="C4D79B"/>
          </w:tcPr>
          <w:p w14:paraId="1182BF3D"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25AE7606" w14:textId="77777777" w:rsidTr="00EA164C">
        <w:trPr>
          <w:trHeight w:val="560"/>
        </w:trPr>
        <w:tc>
          <w:tcPr>
            <w:tcW w:w="1928" w:type="dxa"/>
            <w:tcBorders>
              <w:top w:val="nil"/>
              <w:left w:val="nil"/>
              <w:bottom w:val="nil"/>
              <w:right w:val="nil"/>
            </w:tcBorders>
            <w:shd w:val="clear" w:color="000000" w:fill="C4D79B"/>
            <w:vAlign w:val="bottom"/>
            <w:hideMark/>
          </w:tcPr>
          <w:p w14:paraId="77E2CE4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Klippas vid antal?</w:t>
            </w:r>
          </w:p>
        </w:tc>
        <w:tc>
          <w:tcPr>
            <w:tcW w:w="1764" w:type="dxa"/>
            <w:tcBorders>
              <w:top w:val="nil"/>
              <w:left w:val="nil"/>
              <w:bottom w:val="nil"/>
              <w:right w:val="nil"/>
            </w:tcBorders>
            <w:shd w:val="clear" w:color="000000" w:fill="C4D79B"/>
            <w:vAlign w:val="bottom"/>
          </w:tcPr>
          <w:p w14:paraId="531133AB"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c>
          <w:tcPr>
            <w:tcW w:w="5067" w:type="dxa"/>
            <w:tcBorders>
              <w:top w:val="nil"/>
              <w:left w:val="nil"/>
              <w:bottom w:val="nil"/>
              <w:right w:val="nil"/>
            </w:tcBorders>
            <w:shd w:val="clear" w:color="000000" w:fill="C4D79B"/>
          </w:tcPr>
          <w:p w14:paraId="55F7FCE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IndikatorBeskrivning.TröskelvärdeFörVisning</w:t>
            </w:r>
          </w:p>
        </w:tc>
      </w:tr>
      <w:tr w:rsidR="001C110E" w:rsidRPr="007121BF" w14:paraId="6C4B63CC" w14:textId="77777777" w:rsidTr="00EA164C">
        <w:trPr>
          <w:trHeight w:val="560"/>
        </w:trPr>
        <w:tc>
          <w:tcPr>
            <w:tcW w:w="1928" w:type="dxa"/>
            <w:tcBorders>
              <w:top w:val="nil"/>
              <w:left w:val="nil"/>
              <w:bottom w:val="nil"/>
              <w:right w:val="nil"/>
            </w:tcBorders>
            <w:shd w:val="clear" w:color="000000" w:fill="C4D79B"/>
            <w:vAlign w:val="bottom"/>
            <w:hideMark/>
          </w:tcPr>
          <w:p w14:paraId="30F295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Ska till öppendata?</w:t>
            </w:r>
          </w:p>
        </w:tc>
        <w:tc>
          <w:tcPr>
            <w:tcW w:w="1764" w:type="dxa"/>
            <w:tcBorders>
              <w:top w:val="nil"/>
              <w:left w:val="nil"/>
              <w:bottom w:val="nil"/>
              <w:right w:val="nil"/>
            </w:tcBorders>
            <w:shd w:val="clear" w:color="000000" w:fill="C4D79B"/>
            <w:vAlign w:val="bottom"/>
          </w:tcPr>
          <w:p w14:paraId="656E85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 / Nej</w:t>
            </w:r>
          </w:p>
        </w:tc>
        <w:tc>
          <w:tcPr>
            <w:tcW w:w="5067" w:type="dxa"/>
            <w:tcBorders>
              <w:top w:val="nil"/>
              <w:left w:val="nil"/>
              <w:bottom w:val="nil"/>
              <w:right w:val="nil"/>
            </w:tcBorders>
            <w:shd w:val="clear" w:color="000000" w:fill="C4D79B"/>
          </w:tcPr>
          <w:p w14:paraId="5C02A39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Hanteras av arbetslista för synkronisering eller liknande? </w:t>
            </w:r>
          </w:p>
        </w:tc>
      </w:tr>
    </w:tbl>
    <w:p w14:paraId="234077EE" w14:textId="77777777" w:rsidR="00CF034E" w:rsidRPr="007121BF" w:rsidRDefault="00CF034E" w:rsidP="00CF034E"/>
    <w:p w14:paraId="7B45B1CF" w14:textId="77777777" w:rsidR="00E45535" w:rsidRPr="007121BF" w:rsidRDefault="00E45535" w:rsidP="00CF034E"/>
    <w:p w14:paraId="3BC355EC" w14:textId="77777777" w:rsidR="00E45535" w:rsidRPr="007121BF" w:rsidRDefault="00E45535" w:rsidP="00E45535">
      <w:pPr>
        <w:pStyle w:val="Rubrik2"/>
      </w:pPr>
      <w:bookmarkStart w:id="13" w:name="_Toc264547978"/>
      <w:r w:rsidRPr="007121BF">
        <w:t>Krav på hämtning av indikatorrapporter från SKLTjP</w:t>
      </w:r>
      <w:bookmarkEnd w:id="13"/>
    </w:p>
    <w:p w14:paraId="4FC42529" w14:textId="77777777" w:rsidR="00E45535" w:rsidRPr="007121BF" w:rsidRDefault="00E45535" w:rsidP="00E45535">
      <w:r w:rsidRPr="005E2ACE">
        <w:rPr>
          <w:noProof/>
          <w:lang w:eastAsia="sv-SE"/>
        </w:rPr>
        <w:drawing>
          <wp:inline distT="0" distB="0" distL="0" distR="0" wp14:anchorId="32674A4D" wp14:editId="3F9A3075">
            <wp:extent cx="5507990" cy="2403169"/>
            <wp:effectExtent l="0" t="0" r="3810" b="10160"/>
            <wp:docPr id="4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2403169"/>
                    </a:xfrm>
                    <a:prstGeom prst="rect">
                      <a:avLst/>
                    </a:prstGeom>
                    <a:noFill/>
                    <a:ln>
                      <a:noFill/>
                    </a:ln>
                  </pic:spPr>
                </pic:pic>
              </a:graphicData>
            </a:graphic>
          </wp:inline>
        </w:drawing>
      </w:r>
    </w:p>
    <w:p w14:paraId="32D27B59" w14:textId="77777777" w:rsidR="00E45535" w:rsidRPr="007121BF" w:rsidRDefault="00E45535" w:rsidP="00E45535"/>
    <w:p w14:paraId="4FD2DCEC" w14:textId="77777777" w:rsidR="00805140" w:rsidRPr="007121BF" w:rsidRDefault="0076108E" w:rsidP="00E45535">
      <w:r w:rsidRPr="007121BF">
        <w:t xml:space="preserve">Från projektet </w:t>
      </w:r>
      <w:r w:rsidR="00805140" w:rsidRPr="007121BF">
        <w:t>har krav på meddelandeinnehåll för</w:t>
      </w:r>
      <w:r w:rsidRPr="007121BF">
        <w:t xml:space="preserve"> Vården i Siffror</w:t>
      </w:r>
      <w:r w:rsidR="00805140" w:rsidRPr="007121BF">
        <w:t xml:space="preserve"> tagits fram</w:t>
      </w:r>
      <w:r w:rsidRPr="007121BF">
        <w:t>:</w:t>
      </w:r>
    </w:p>
    <w:p w14:paraId="67723089" w14:textId="77777777" w:rsidR="00E45535" w:rsidRPr="007121BF" w:rsidRDefault="0076108E" w:rsidP="00E45535">
      <w:r w:rsidRPr="007121BF">
        <w:t xml:space="preserve"> </w:t>
      </w:r>
    </w:p>
    <w:tbl>
      <w:tblPr>
        <w:tblW w:w="7098" w:type="dxa"/>
        <w:tblInd w:w="65" w:type="dxa"/>
        <w:tblLayout w:type="fixed"/>
        <w:tblCellMar>
          <w:left w:w="70" w:type="dxa"/>
          <w:right w:w="70" w:type="dxa"/>
        </w:tblCellMar>
        <w:tblLook w:val="04A0" w:firstRow="1" w:lastRow="0" w:firstColumn="1" w:lastColumn="0" w:noHBand="0" w:noVBand="1"/>
      </w:tblPr>
      <w:tblGrid>
        <w:gridCol w:w="1702"/>
        <w:gridCol w:w="2698"/>
        <w:gridCol w:w="2698"/>
      </w:tblGrid>
      <w:tr w:rsidR="005C1B2F" w:rsidRPr="007121BF" w14:paraId="7F65098B"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tcPr>
          <w:p w14:paraId="22BCD9B4" w14:textId="77777777" w:rsidR="005C1B2F" w:rsidRPr="007121BF" w:rsidRDefault="005C1B2F"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Fält/benämning</w:t>
            </w:r>
          </w:p>
        </w:tc>
        <w:tc>
          <w:tcPr>
            <w:tcW w:w="2698" w:type="dxa"/>
            <w:tcBorders>
              <w:top w:val="nil"/>
              <w:left w:val="nil"/>
              <w:bottom w:val="nil"/>
              <w:right w:val="nil"/>
            </w:tcBorders>
            <w:shd w:val="clear" w:color="000000" w:fill="DAEEF3"/>
            <w:noWrap/>
            <w:vAlign w:val="bottom"/>
          </w:tcPr>
          <w:p w14:paraId="41F89160"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Exempelvärde</w:t>
            </w:r>
          </w:p>
        </w:tc>
        <w:tc>
          <w:tcPr>
            <w:tcW w:w="2698" w:type="dxa"/>
            <w:tcBorders>
              <w:top w:val="nil"/>
              <w:left w:val="nil"/>
              <w:bottom w:val="nil"/>
              <w:right w:val="nil"/>
            </w:tcBorders>
            <w:shd w:val="clear" w:color="000000" w:fill="DAEEF3"/>
          </w:tcPr>
          <w:p w14:paraId="77EDF88C"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Uppfyllnad informationsmodell</w:t>
            </w:r>
          </w:p>
        </w:tc>
      </w:tr>
      <w:tr w:rsidR="00805140" w:rsidRPr="007121BF" w14:paraId="5AFFE0CA"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hideMark/>
          </w:tcPr>
          <w:p w14:paraId="622C0EE8"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Rapp. år</w:t>
            </w:r>
          </w:p>
        </w:tc>
        <w:tc>
          <w:tcPr>
            <w:tcW w:w="2698" w:type="dxa"/>
            <w:tcBorders>
              <w:top w:val="nil"/>
              <w:left w:val="nil"/>
              <w:bottom w:val="nil"/>
              <w:right w:val="nil"/>
            </w:tcBorders>
            <w:shd w:val="clear" w:color="000000" w:fill="DAEEF3"/>
            <w:noWrap/>
            <w:vAlign w:val="bottom"/>
            <w:hideMark/>
          </w:tcPr>
          <w:p w14:paraId="4F44CC65"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2013</w:t>
            </w:r>
          </w:p>
        </w:tc>
        <w:tc>
          <w:tcPr>
            <w:tcW w:w="2698" w:type="dxa"/>
            <w:tcBorders>
              <w:top w:val="nil"/>
              <w:left w:val="nil"/>
              <w:bottom w:val="nil"/>
              <w:right w:val="nil"/>
            </w:tcBorders>
            <w:shd w:val="clear" w:color="000000" w:fill="DAEEF3"/>
          </w:tcPr>
          <w:p w14:paraId="1D623109"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p>
        </w:tc>
      </w:tr>
      <w:tr w:rsidR="00805140" w:rsidRPr="007121BF" w14:paraId="4A400151"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auto" w:fill="auto"/>
            <w:vAlign w:val="bottom"/>
            <w:hideMark/>
          </w:tcPr>
          <w:p w14:paraId="255F79E7"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Indikator nr</w:t>
            </w:r>
          </w:p>
        </w:tc>
        <w:tc>
          <w:tcPr>
            <w:tcW w:w="2698" w:type="dxa"/>
            <w:tcBorders>
              <w:top w:val="nil"/>
              <w:left w:val="nil"/>
              <w:bottom w:val="nil"/>
              <w:right w:val="nil"/>
            </w:tcBorders>
            <w:shd w:val="clear" w:color="000000" w:fill="DAEEF3"/>
            <w:noWrap/>
            <w:vAlign w:val="bottom"/>
            <w:hideMark/>
          </w:tcPr>
          <w:p w14:paraId="5AD4688F"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132</w:t>
            </w:r>
          </w:p>
        </w:tc>
        <w:tc>
          <w:tcPr>
            <w:tcW w:w="2698" w:type="dxa"/>
            <w:tcBorders>
              <w:top w:val="nil"/>
              <w:left w:val="nil"/>
              <w:bottom w:val="nil"/>
              <w:right w:val="nil"/>
            </w:tcBorders>
            <w:shd w:val="clear" w:color="000000" w:fill="DAEEF3"/>
          </w:tcPr>
          <w:p w14:paraId="21BC2765"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IndikatorRapport.IndikatorId</w:t>
            </w:r>
          </w:p>
        </w:tc>
      </w:tr>
      <w:tr w:rsidR="00805140" w:rsidRPr="007121BF" w14:paraId="4F2F3EB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147F600A"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ltkod</w:t>
            </w:r>
          </w:p>
        </w:tc>
        <w:tc>
          <w:tcPr>
            <w:tcW w:w="2698" w:type="dxa"/>
            <w:tcBorders>
              <w:top w:val="nil"/>
              <w:left w:val="nil"/>
              <w:bottom w:val="nil"/>
              <w:right w:val="nil"/>
            </w:tcBorders>
            <w:shd w:val="clear" w:color="000000" w:fill="DAEEF3"/>
            <w:noWrap/>
            <w:vAlign w:val="bottom"/>
            <w:hideMark/>
          </w:tcPr>
          <w:p w14:paraId="75940A6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01</w:t>
            </w:r>
          </w:p>
        </w:tc>
        <w:tc>
          <w:tcPr>
            <w:tcW w:w="2698" w:type="dxa"/>
            <w:tcBorders>
              <w:top w:val="nil"/>
              <w:left w:val="nil"/>
              <w:bottom w:val="nil"/>
              <w:right w:val="nil"/>
            </w:tcBorders>
            <w:shd w:val="clear" w:color="000000" w:fill="DAEEF3"/>
          </w:tcPr>
          <w:p w14:paraId="4B6079D8"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HSAOblekt.länsKod</w:t>
            </w:r>
          </w:p>
        </w:tc>
      </w:tr>
      <w:tr w:rsidR="00805140" w:rsidRPr="007121BF" w14:paraId="7C3642CC"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6284E35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Landsting</w:t>
            </w:r>
          </w:p>
        </w:tc>
        <w:tc>
          <w:tcPr>
            <w:tcW w:w="2698" w:type="dxa"/>
            <w:tcBorders>
              <w:top w:val="nil"/>
              <w:left w:val="nil"/>
              <w:bottom w:val="nil"/>
              <w:right w:val="nil"/>
            </w:tcBorders>
            <w:shd w:val="clear" w:color="000000" w:fill="DAEEF3"/>
            <w:noWrap/>
            <w:vAlign w:val="bottom"/>
            <w:hideMark/>
          </w:tcPr>
          <w:p w14:paraId="1F13698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Stockholm</w:t>
            </w:r>
          </w:p>
        </w:tc>
        <w:tc>
          <w:tcPr>
            <w:tcW w:w="2698" w:type="dxa"/>
            <w:tcBorders>
              <w:top w:val="nil"/>
              <w:left w:val="nil"/>
              <w:bottom w:val="nil"/>
              <w:right w:val="nil"/>
            </w:tcBorders>
            <w:shd w:val="clear" w:color="000000" w:fill="DAEEF3"/>
          </w:tcPr>
          <w:p w14:paraId="46C4852F"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w:t>
            </w:r>
          </w:p>
        </w:tc>
      </w:tr>
      <w:tr w:rsidR="00805140" w:rsidRPr="007121BF" w14:paraId="4B24FFFC" w14:textId="77777777" w:rsidTr="00805140">
        <w:trPr>
          <w:trHeight w:val="1580"/>
        </w:trPr>
        <w:tc>
          <w:tcPr>
            <w:tcW w:w="1702" w:type="dxa"/>
            <w:tcBorders>
              <w:top w:val="nil"/>
              <w:left w:val="nil"/>
              <w:bottom w:val="single" w:sz="4" w:space="0" w:color="auto"/>
              <w:right w:val="single" w:sz="4" w:space="0" w:color="000000"/>
            </w:tcBorders>
            <w:shd w:val="clear" w:color="000000" w:fill="FFFF00"/>
            <w:vAlign w:val="bottom"/>
            <w:hideMark/>
          </w:tcPr>
          <w:p w14:paraId="48AD8D6F"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Här borde även två kolumner för Sjukhus finnas. Fritext och kod.</w:t>
            </w:r>
          </w:p>
        </w:tc>
        <w:tc>
          <w:tcPr>
            <w:tcW w:w="2698" w:type="dxa"/>
            <w:tcBorders>
              <w:top w:val="nil"/>
              <w:left w:val="nil"/>
              <w:bottom w:val="nil"/>
              <w:right w:val="nil"/>
            </w:tcBorders>
            <w:shd w:val="clear" w:color="auto" w:fill="auto"/>
            <w:noWrap/>
            <w:vAlign w:val="bottom"/>
            <w:hideMark/>
          </w:tcPr>
          <w:p w14:paraId="4517C8F2"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C84BBCA"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[organisationsTypKod=”Sjukhus”].HSAId+OrganisationsNamn</w:t>
            </w:r>
          </w:p>
        </w:tc>
      </w:tr>
      <w:tr w:rsidR="00805140" w:rsidRPr="007121BF" w14:paraId="328E0220" w14:textId="77777777" w:rsidTr="00805140">
        <w:trPr>
          <w:trHeight w:val="1840"/>
        </w:trPr>
        <w:tc>
          <w:tcPr>
            <w:tcW w:w="1702" w:type="dxa"/>
            <w:tcBorders>
              <w:top w:val="nil"/>
              <w:left w:val="nil"/>
              <w:bottom w:val="single" w:sz="4" w:space="0" w:color="auto"/>
              <w:right w:val="single" w:sz="4" w:space="0" w:color="000000"/>
            </w:tcBorders>
            <w:shd w:val="clear" w:color="000000" w:fill="FFFF00"/>
            <w:vAlign w:val="bottom"/>
            <w:hideMark/>
          </w:tcPr>
          <w:p w14:paraId="657D4AF3"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 xml:space="preserve">Här borde även två kolumner för rapporterande enhet finnas. Ev. Fritext och HSA-id. </w:t>
            </w:r>
          </w:p>
        </w:tc>
        <w:tc>
          <w:tcPr>
            <w:tcW w:w="2698" w:type="dxa"/>
            <w:tcBorders>
              <w:top w:val="nil"/>
              <w:left w:val="nil"/>
              <w:bottom w:val="nil"/>
              <w:right w:val="nil"/>
            </w:tcBorders>
            <w:shd w:val="clear" w:color="auto" w:fill="auto"/>
            <w:noWrap/>
            <w:vAlign w:val="bottom"/>
            <w:hideMark/>
          </w:tcPr>
          <w:p w14:paraId="12B13568"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35A8430"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[organisationsTypKod=”Vårdenhet|Medicinklinik|Primärvårdsenhet”].HSAId+OrganisationsNamn</w:t>
            </w:r>
          </w:p>
        </w:tc>
      </w:tr>
      <w:tr w:rsidR="00805140" w:rsidRPr="007121BF" w14:paraId="3AB95C4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0CF4538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Kön/totalt</w:t>
            </w:r>
          </w:p>
        </w:tc>
        <w:tc>
          <w:tcPr>
            <w:tcW w:w="2698" w:type="dxa"/>
            <w:tcBorders>
              <w:top w:val="nil"/>
              <w:left w:val="nil"/>
              <w:bottom w:val="nil"/>
              <w:right w:val="nil"/>
            </w:tcBorders>
            <w:shd w:val="clear" w:color="000000" w:fill="DAEEF3"/>
            <w:noWrap/>
            <w:vAlign w:val="bottom"/>
            <w:hideMark/>
          </w:tcPr>
          <w:p w14:paraId="14361E7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Totalt </w:t>
            </w:r>
          </w:p>
        </w:tc>
        <w:tc>
          <w:tcPr>
            <w:tcW w:w="2698" w:type="dxa"/>
            <w:tcBorders>
              <w:top w:val="nil"/>
              <w:left w:val="nil"/>
              <w:bottom w:val="nil"/>
              <w:right w:val="nil"/>
            </w:tcBorders>
            <w:shd w:val="clear" w:color="000000" w:fill="DAEEF3"/>
          </w:tcPr>
          <w:p w14:paraId="7B3B97B0" w14:textId="77777777" w:rsidR="00805140" w:rsidRPr="007121BF" w:rsidRDefault="005C1B2F"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Löses genom att </w:t>
            </w:r>
            <w:r w:rsidR="007D20E0" w:rsidRPr="007121BF">
              <w:rPr>
                <w:rFonts w:ascii="Arial" w:eastAsia="Times New Roman" w:hAnsi="Arial" w:cs="Arial"/>
                <w:color w:val="595959"/>
                <w:sz w:val="16"/>
                <w:szCs w:val="16"/>
                <w:lang w:eastAsia="sv-SE"/>
              </w:rPr>
              <w:t>ställa</w:t>
            </w:r>
            <w:r w:rsidRPr="007121BF">
              <w:rPr>
                <w:rFonts w:ascii="Arial" w:eastAsia="Times New Roman" w:hAnsi="Arial" w:cs="Arial"/>
                <w:color w:val="595959"/>
                <w:sz w:val="16"/>
                <w:szCs w:val="16"/>
                <w:lang w:eastAsia="sv-SE"/>
              </w:rPr>
              <w:t xml:space="preserve"> tre separata frågor för</w:t>
            </w:r>
            <w:r w:rsidR="007E5999" w:rsidRPr="007121BF">
              <w:rPr>
                <w:rFonts w:ascii="Arial" w:eastAsia="Times New Roman" w:hAnsi="Arial" w:cs="Arial"/>
                <w:color w:val="595959"/>
                <w:sz w:val="16"/>
                <w:szCs w:val="16"/>
                <w:lang w:eastAsia="sv-SE"/>
              </w:rPr>
              <w:t xml:space="preserve"> indikatorn som är huvudindikator samt de två underkategorierna för</w:t>
            </w:r>
            <w:r w:rsidRPr="007121BF">
              <w:rPr>
                <w:rFonts w:ascii="Arial" w:eastAsia="Times New Roman" w:hAnsi="Arial" w:cs="Arial"/>
                <w:color w:val="595959"/>
                <w:sz w:val="16"/>
                <w:szCs w:val="16"/>
                <w:lang w:eastAsia="sv-SE"/>
              </w:rPr>
              <w:t xml:space="preserve"> </w:t>
            </w:r>
            <w:r w:rsidR="007E5999" w:rsidRPr="007121BF">
              <w:rPr>
                <w:rFonts w:ascii="Arial" w:eastAsia="Times New Roman" w:hAnsi="Arial" w:cs="Arial"/>
                <w:color w:val="595959"/>
                <w:sz w:val="16"/>
                <w:szCs w:val="16"/>
                <w:lang w:eastAsia="sv-SE"/>
              </w:rPr>
              <w:t xml:space="preserve">man och </w:t>
            </w:r>
            <w:r w:rsidR="007D20E0" w:rsidRPr="007121BF">
              <w:rPr>
                <w:rFonts w:ascii="Arial" w:eastAsia="Times New Roman" w:hAnsi="Arial" w:cs="Arial"/>
                <w:color w:val="595959"/>
                <w:sz w:val="16"/>
                <w:szCs w:val="16"/>
                <w:lang w:eastAsia="sv-SE"/>
              </w:rPr>
              <w:t>kvinna</w:t>
            </w:r>
            <w:r w:rsidRPr="007121BF">
              <w:rPr>
                <w:rFonts w:ascii="Arial" w:eastAsia="Times New Roman" w:hAnsi="Arial" w:cs="Arial"/>
                <w:color w:val="595959"/>
                <w:sz w:val="16"/>
                <w:szCs w:val="16"/>
                <w:lang w:eastAsia="sv-SE"/>
              </w:rPr>
              <w:t xml:space="preserve"> </w:t>
            </w:r>
          </w:p>
          <w:p w14:paraId="383740AF" w14:textId="77777777" w:rsidR="007E5999" w:rsidRPr="007121BF" w:rsidRDefault="007E5999"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Värdet hittas i IndikatorBeskrivning.underkategoriKod</w:t>
            </w:r>
          </w:p>
        </w:tc>
      </w:tr>
      <w:tr w:rsidR="00805140" w:rsidRPr="007121BF" w14:paraId="429733A6"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74150BEB"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Tid</w:t>
            </w:r>
          </w:p>
        </w:tc>
        <w:tc>
          <w:tcPr>
            <w:tcW w:w="2698" w:type="dxa"/>
            <w:tcBorders>
              <w:top w:val="nil"/>
              <w:left w:val="nil"/>
              <w:bottom w:val="nil"/>
              <w:right w:val="nil"/>
            </w:tcBorders>
            <w:shd w:val="clear" w:color="000000" w:fill="DAEEF3"/>
            <w:noWrap/>
            <w:vAlign w:val="bottom"/>
            <w:hideMark/>
          </w:tcPr>
          <w:p w14:paraId="66771C32"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w:t>
            </w:r>
          </w:p>
        </w:tc>
        <w:tc>
          <w:tcPr>
            <w:tcW w:w="2698" w:type="dxa"/>
            <w:tcBorders>
              <w:top w:val="nil"/>
              <w:left w:val="nil"/>
              <w:bottom w:val="nil"/>
              <w:right w:val="nil"/>
            </w:tcBorders>
            <w:shd w:val="clear" w:color="000000" w:fill="DAEEF3"/>
          </w:tcPr>
          <w:p w14:paraId="0281A4AD"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Ges av mätperiod</w:t>
            </w:r>
          </w:p>
        </w:tc>
      </w:tr>
      <w:tr w:rsidR="00805140" w:rsidRPr="007121BF" w14:paraId="527CD592"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3DA546F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Referens</w:t>
            </w:r>
          </w:p>
        </w:tc>
        <w:tc>
          <w:tcPr>
            <w:tcW w:w="2698" w:type="dxa"/>
            <w:tcBorders>
              <w:top w:val="nil"/>
              <w:left w:val="nil"/>
              <w:bottom w:val="nil"/>
              <w:right w:val="nil"/>
            </w:tcBorders>
            <w:shd w:val="clear" w:color="000000" w:fill="DAEEF3"/>
            <w:noWrap/>
            <w:vAlign w:val="bottom"/>
            <w:hideMark/>
          </w:tcPr>
          <w:p w14:paraId="08A1470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w:t>
            </w:r>
          </w:p>
        </w:tc>
        <w:tc>
          <w:tcPr>
            <w:tcW w:w="2698" w:type="dxa"/>
            <w:tcBorders>
              <w:top w:val="nil"/>
              <w:left w:val="nil"/>
              <w:bottom w:val="nil"/>
              <w:right w:val="nil"/>
            </w:tcBorders>
            <w:shd w:val="clear" w:color="000000" w:fill="DAEEF3"/>
          </w:tcPr>
          <w:p w14:paraId="2E2EBFB2"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Hanteras ej</w:t>
            </w:r>
          </w:p>
        </w:tc>
      </w:tr>
      <w:tr w:rsidR="00805140" w:rsidRPr="007121BF" w14:paraId="5FC2100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1A1A2DF0"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Mätperiod</w:t>
            </w:r>
          </w:p>
        </w:tc>
        <w:tc>
          <w:tcPr>
            <w:tcW w:w="2698" w:type="dxa"/>
            <w:tcBorders>
              <w:top w:val="nil"/>
              <w:left w:val="nil"/>
              <w:bottom w:val="nil"/>
              <w:right w:val="nil"/>
            </w:tcBorders>
            <w:shd w:val="clear" w:color="auto" w:fill="auto"/>
            <w:noWrap/>
            <w:vAlign w:val="bottom"/>
            <w:hideMark/>
          </w:tcPr>
          <w:p w14:paraId="7961193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2012</w:t>
            </w:r>
          </w:p>
        </w:tc>
        <w:tc>
          <w:tcPr>
            <w:tcW w:w="2698" w:type="dxa"/>
            <w:tcBorders>
              <w:top w:val="nil"/>
              <w:left w:val="nil"/>
              <w:bottom w:val="nil"/>
              <w:right w:val="nil"/>
            </w:tcBorders>
          </w:tcPr>
          <w:p w14:paraId="1D123D30"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IndikatorVärde.mätperiod (heter mättillfälle</w:t>
            </w:r>
            <w:r w:rsidR="007E5999" w:rsidRPr="007121BF">
              <w:rPr>
                <w:rFonts w:ascii="Arial" w:eastAsia="Times New Roman" w:hAnsi="Arial" w:cs="Arial"/>
                <w:sz w:val="16"/>
                <w:szCs w:val="16"/>
                <w:lang w:eastAsia="sv-SE"/>
              </w:rPr>
              <w:t>,</w:t>
            </w:r>
            <w:r w:rsidRPr="007121BF">
              <w:rPr>
                <w:rFonts w:ascii="Arial" w:eastAsia="Times New Roman" w:hAnsi="Arial" w:cs="Arial"/>
                <w:sz w:val="16"/>
                <w:szCs w:val="16"/>
                <w:lang w:eastAsia="sv-SE"/>
              </w:rPr>
              <w:t xml:space="preserve"> behöver ändras)</w:t>
            </w:r>
          </w:p>
        </w:tc>
      </w:tr>
      <w:tr w:rsidR="00805140" w:rsidRPr="007121BF" w14:paraId="3D325F1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32ED180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Värde</w:t>
            </w:r>
          </w:p>
        </w:tc>
        <w:tc>
          <w:tcPr>
            <w:tcW w:w="2698" w:type="dxa"/>
            <w:tcBorders>
              <w:top w:val="nil"/>
              <w:left w:val="nil"/>
              <w:bottom w:val="nil"/>
              <w:right w:val="nil"/>
            </w:tcBorders>
            <w:shd w:val="clear" w:color="auto" w:fill="auto"/>
            <w:noWrap/>
            <w:vAlign w:val="bottom"/>
            <w:hideMark/>
          </w:tcPr>
          <w:p w14:paraId="4CC0D08A"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20,90</w:t>
            </w:r>
          </w:p>
        </w:tc>
        <w:tc>
          <w:tcPr>
            <w:tcW w:w="2698" w:type="dxa"/>
            <w:tcBorders>
              <w:top w:val="nil"/>
              <w:left w:val="nil"/>
              <w:bottom w:val="nil"/>
              <w:right w:val="nil"/>
            </w:tcBorders>
          </w:tcPr>
          <w:p w14:paraId="1C0D16DA"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indikatorVärde.mätvärde</w:t>
            </w:r>
          </w:p>
        </w:tc>
      </w:tr>
      <w:tr w:rsidR="00805140" w:rsidRPr="007121BF" w14:paraId="395616EE"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50760004"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Täljare</w:t>
            </w:r>
          </w:p>
        </w:tc>
        <w:tc>
          <w:tcPr>
            <w:tcW w:w="2698" w:type="dxa"/>
            <w:tcBorders>
              <w:top w:val="nil"/>
              <w:left w:val="nil"/>
              <w:bottom w:val="nil"/>
              <w:right w:val="nil"/>
            </w:tcBorders>
            <w:shd w:val="clear" w:color="auto" w:fill="auto"/>
            <w:noWrap/>
            <w:vAlign w:val="bottom"/>
            <w:hideMark/>
          </w:tcPr>
          <w:p w14:paraId="59EB886C"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8619</w:t>
            </w:r>
          </w:p>
        </w:tc>
        <w:tc>
          <w:tcPr>
            <w:tcW w:w="2698" w:type="dxa"/>
            <w:tcBorders>
              <w:top w:val="nil"/>
              <w:left w:val="nil"/>
              <w:bottom w:val="nil"/>
              <w:right w:val="nil"/>
            </w:tcBorders>
          </w:tcPr>
          <w:p w14:paraId="3BDD7173"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indikatorVärde.täljare</w:t>
            </w:r>
          </w:p>
        </w:tc>
      </w:tr>
      <w:tr w:rsidR="00805140" w:rsidRPr="007121BF" w14:paraId="0050E622" w14:textId="77777777" w:rsidTr="00805140">
        <w:trPr>
          <w:trHeight w:val="8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36BA6D3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 xml:space="preserve">Nämnare/         Antal observationer </w:t>
            </w:r>
          </w:p>
        </w:tc>
        <w:tc>
          <w:tcPr>
            <w:tcW w:w="2698" w:type="dxa"/>
            <w:tcBorders>
              <w:top w:val="nil"/>
              <w:left w:val="nil"/>
              <w:bottom w:val="nil"/>
              <w:right w:val="nil"/>
            </w:tcBorders>
            <w:shd w:val="clear" w:color="auto" w:fill="auto"/>
            <w:noWrap/>
            <w:vAlign w:val="bottom"/>
            <w:hideMark/>
          </w:tcPr>
          <w:p w14:paraId="28FDD9F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41152</w:t>
            </w:r>
          </w:p>
        </w:tc>
        <w:tc>
          <w:tcPr>
            <w:tcW w:w="2698" w:type="dxa"/>
            <w:tcBorders>
              <w:top w:val="nil"/>
              <w:left w:val="nil"/>
              <w:bottom w:val="nil"/>
              <w:right w:val="nil"/>
            </w:tcBorders>
          </w:tcPr>
          <w:p w14:paraId="2DA0790E"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IndikatorVärde.nämnare</w:t>
            </w:r>
          </w:p>
        </w:tc>
      </w:tr>
      <w:tr w:rsidR="00805140" w:rsidRPr="007121BF" w14:paraId="7EE5B87F" w14:textId="77777777" w:rsidTr="00805140">
        <w:trPr>
          <w:trHeight w:val="540"/>
        </w:trPr>
        <w:tc>
          <w:tcPr>
            <w:tcW w:w="1702" w:type="dxa"/>
            <w:tcBorders>
              <w:top w:val="nil"/>
              <w:left w:val="single" w:sz="4" w:space="0" w:color="000000"/>
              <w:bottom w:val="single" w:sz="4" w:space="0" w:color="auto"/>
              <w:right w:val="nil"/>
            </w:tcBorders>
            <w:shd w:val="clear" w:color="000000" w:fill="FFCC00"/>
            <w:vAlign w:val="bottom"/>
            <w:hideMark/>
          </w:tcPr>
          <w:p w14:paraId="3A9943E0"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Konfidensintervall Lågt</w:t>
            </w:r>
          </w:p>
        </w:tc>
        <w:tc>
          <w:tcPr>
            <w:tcW w:w="2698" w:type="dxa"/>
            <w:tcBorders>
              <w:top w:val="nil"/>
              <w:left w:val="nil"/>
              <w:bottom w:val="nil"/>
              <w:right w:val="nil"/>
            </w:tcBorders>
            <w:shd w:val="clear" w:color="000000" w:fill="F79646"/>
            <w:noWrap/>
            <w:vAlign w:val="bottom"/>
            <w:hideMark/>
          </w:tcPr>
          <w:p w14:paraId="24CDB195"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20,60</w:t>
            </w:r>
          </w:p>
        </w:tc>
        <w:tc>
          <w:tcPr>
            <w:tcW w:w="2698" w:type="dxa"/>
            <w:tcBorders>
              <w:top w:val="nil"/>
              <w:left w:val="nil"/>
              <w:bottom w:val="nil"/>
              <w:right w:val="nil"/>
            </w:tcBorders>
            <w:shd w:val="clear" w:color="000000" w:fill="F79646"/>
          </w:tcPr>
          <w:p w14:paraId="022274C1"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.95%konfidensintervall.low</w:t>
            </w:r>
          </w:p>
        </w:tc>
      </w:tr>
      <w:tr w:rsidR="007D20E0" w:rsidRPr="007121BF" w14:paraId="69B5A1B0"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4DE3DCAB" w14:textId="77777777" w:rsidR="007D20E0" w:rsidRPr="007121BF" w:rsidRDefault="007D20E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Högt</w:t>
            </w:r>
          </w:p>
        </w:tc>
        <w:tc>
          <w:tcPr>
            <w:tcW w:w="2698" w:type="dxa"/>
            <w:tcBorders>
              <w:top w:val="nil"/>
              <w:left w:val="nil"/>
              <w:bottom w:val="nil"/>
              <w:right w:val="nil"/>
            </w:tcBorders>
            <w:shd w:val="clear" w:color="auto" w:fill="auto"/>
            <w:noWrap/>
            <w:vAlign w:val="bottom"/>
            <w:hideMark/>
          </w:tcPr>
          <w:p w14:paraId="399578B1"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21,30</w:t>
            </w:r>
          </w:p>
        </w:tc>
        <w:tc>
          <w:tcPr>
            <w:tcW w:w="2698" w:type="dxa"/>
            <w:tcBorders>
              <w:top w:val="nil"/>
              <w:left w:val="nil"/>
              <w:bottom w:val="nil"/>
              <w:right w:val="nil"/>
            </w:tcBorders>
          </w:tcPr>
          <w:p w14:paraId="3643FFB5" w14:textId="77777777" w:rsidR="007D20E0" w:rsidRPr="007121BF" w:rsidRDefault="007D20E0" w:rsidP="007D20E0">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.95%konfidensintervall.high</w:t>
            </w:r>
          </w:p>
        </w:tc>
      </w:tr>
      <w:tr w:rsidR="007D20E0" w:rsidRPr="007121BF" w14:paraId="615663C1" w14:textId="77777777" w:rsidTr="00805140">
        <w:trPr>
          <w:trHeight w:val="300"/>
        </w:trPr>
        <w:tc>
          <w:tcPr>
            <w:tcW w:w="1702" w:type="dxa"/>
            <w:tcBorders>
              <w:top w:val="nil"/>
              <w:left w:val="single" w:sz="4" w:space="0" w:color="000000"/>
              <w:bottom w:val="single" w:sz="4" w:space="0" w:color="auto"/>
              <w:right w:val="single" w:sz="4" w:space="0" w:color="auto"/>
            </w:tcBorders>
            <w:shd w:val="clear" w:color="auto" w:fill="auto"/>
            <w:vAlign w:val="bottom"/>
            <w:hideMark/>
          </w:tcPr>
          <w:p w14:paraId="7808BC18"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w:t>
            </w:r>
          </w:p>
        </w:tc>
        <w:tc>
          <w:tcPr>
            <w:tcW w:w="2698" w:type="dxa"/>
            <w:tcBorders>
              <w:top w:val="nil"/>
              <w:left w:val="nil"/>
              <w:bottom w:val="nil"/>
              <w:right w:val="nil"/>
            </w:tcBorders>
            <w:shd w:val="clear" w:color="auto" w:fill="auto"/>
            <w:noWrap/>
            <w:vAlign w:val="bottom"/>
            <w:hideMark/>
          </w:tcPr>
          <w:p w14:paraId="0224D8C9"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A9D586E" w14:textId="77777777" w:rsidR="007D20E0" w:rsidRPr="007121BF" w:rsidRDefault="007D20E0" w:rsidP="0076108E">
            <w:pPr>
              <w:spacing w:line="240" w:lineRule="auto"/>
              <w:rPr>
                <w:rFonts w:ascii="Arial" w:eastAsia="Times New Roman" w:hAnsi="Arial" w:cs="Arial"/>
                <w:color w:val="000000" w:themeColor="text1"/>
                <w:sz w:val="16"/>
                <w:szCs w:val="16"/>
                <w:lang w:eastAsia="sv-SE"/>
              </w:rPr>
            </w:pPr>
            <w:r w:rsidRPr="007121BF">
              <w:rPr>
                <w:rFonts w:ascii="Arial" w:eastAsia="Times New Roman" w:hAnsi="Arial" w:cs="Arial"/>
                <w:color w:val="000000" w:themeColor="text1"/>
                <w:sz w:val="16"/>
                <w:szCs w:val="16"/>
                <w:lang w:eastAsia="sv-SE"/>
              </w:rPr>
              <w:t>Hanteras ej</w:t>
            </w:r>
          </w:p>
        </w:tc>
      </w:tr>
      <w:tr w:rsidR="007D20E0" w:rsidRPr="007121BF" w14:paraId="33D1FB6D" w14:textId="77777777" w:rsidTr="00805140">
        <w:trPr>
          <w:trHeight w:val="800"/>
        </w:trPr>
        <w:tc>
          <w:tcPr>
            <w:tcW w:w="1702" w:type="dxa"/>
            <w:tcBorders>
              <w:top w:val="nil"/>
              <w:left w:val="single" w:sz="4" w:space="0" w:color="auto"/>
              <w:bottom w:val="single" w:sz="4" w:space="0" w:color="auto"/>
              <w:right w:val="single" w:sz="4" w:space="0" w:color="auto"/>
            </w:tcBorders>
            <w:shd w:val="clear" w:color="auto" w:fill="auto"/>
            <w:vAlign w:val="bottom"/>
            <w:hideMark/>
          </w:tcPr>
          <w:p w14:paraId="4A3DD44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Del av Stapel: BT &lt; 140/80 mm Hg</w:t>
            </w:r>
          </w:p>
        </w:tc>
        <w:tc>
          <w:tcPr>
            <w:tcW w:w="2698" w:type="dxa"/>
            <w:tcBorders>
              <w:top w:val="nil"/>
              <w:left w:val="nil"/>
              <w:bottom w:val="nil"/>
              <w:right w:val="nil"/>
            </w:tcBorders>
            <w:shd w:val="clear" w:color="auto" w:fill="auto"/>
            <w:noWrap/>
            <w:vAlign w:val="bottom"/>
            <w:hideMark/>
          </w:tcPr>
          <w:p w14:paraId="4104A618"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33,30</w:t>
            </w:r>
          </w:p>
        </w:tc>
        <w:tc>
          <w:tcPr>
            <w:tcW w:w="2698" w:type="dxa"/>
            <w:tcBorders>
              <w:top w:val="nil"/>
              <w:left w:val="nil"/>
              <w:bottom w:val="nil"/>
              <w:right w:val="nil"/>
            </w:tcBorders>
          </w:tcPr>
          <w:p w14:paraId="6A64B072"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Ges genom att fråga efter denna indikators indikatorRapport och hämta IndikatorVärde[mätperiod=2012 &amp; UppmättesHos.ResultatEnhet = samma enhet &amp; är målvärde=false]</w:t>
            </w:r>
          </w:p>
        </w:tc>
      </w:tr>
      <w:tr w:rsidR="007D20E0" w:rsidRPr="007121BF" w14:paraId="3C5B0C82" w14:textId="77777777" w:rsidTr="009C1BED">
        <w:trPr>
          <w:trHeight w:val="1060"/>
        </w:trPr>
        <w:tc>
          <w:tcPr>
            <w:tcW w:w="1702" w:type="dxa"/>
            <w:tcBorders>
              <w:top w:val="nil"/>
              <w:left w:val="nil"/>
              <w:bottom w:val="single" w:sz="4" w:space="0" w:color="auto"/>
              <w:right w:val="single" w:sz="4" w:space="0" w:color="auto"/>
            </w:tcBorders>
            <w:shd w:val="clear" w:color="auto" w:fill="auto"/>
            <w:vAlign w:val="bottom"/>
            <w:hideMark/>
          </w:tcPr>
          <w:p w14:paraId="19A761A9"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Medelvärde systoliskt</w:t>
            </w:r>
          </w:p>
        </w:tc>
        <w:tc>
          <w:tcPr>
            <w:tcW w:w="2698" w:type="dxa"/>
            <w:tcBorders>
              <w:top w:val="nil"/>
              <w:left w:val="nil"/>
              <w:bottom w:val="nil"/>
              <w:right w:val="nil"/>
            </w:tcBorders>
            <w:shd w:val="clear" w:color="auto" w:fill="auto"/>
            <w:noWrap/>
            <w:vAlign w:val="bottom"/>
            <w:hideMark/>
          </w:tcPr>
          <w:p w14:paraId="455A5ACC"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134,71</w:t>
            </w:r>
          </w:p>
        </w:tc>
        <w:tc>
          <w:tcPr>
            <w:tcW w:w="2698" w:type="dxa"/>
            <w:tcBorders>
              <w:top w:val="nil"/>
              <w:left w:val="nil"/>
              <w:bottom w:val="nil"/>
              <w:right w:val="nil"/>
            </w:tcBorders>
            <w:vAlign w:val="bottom"/>
          </w:tcPr>
          <w:p w14:paraId="365A2C1C" w14:textId="77777777" w:rsidR="007D20E0" w:rsidRPr="007121BF" w:rsidRDefault="009C1BED" w:rsidP="0076108E">
            <w:pPr>
              <w:spacing w:line="240" w:lineRule="auto"/>
              <w:jc w:val="right"/>
              <w:rPr>
                <w:rFonts w:ascii="Calibri" w:eastAsia="Times New Roman" w:hAnsi="Calibri"/>
                <w:color w:val="000000"/>
                <w:szCs w:val="24"/>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5E718849" w14:textId="77777777" w:rsidTr="00805140">
        <w:trPr>
          <w:trHeight w:val="1320"/>
        </w:trPr>
        <w:tc>
          <w:tcPr>
            <w:tcW w:w="1702" w:type="dxa"/>
            <w:tcBorders>
              <w:top w:val="nil"/>
              <w:left w:val="nil"/>
              <w:bottom w:val="single" w:sz="4" w:space="0" w:color="auto"/>
              <w:right w:val="single" w:sz="4" w:space="0" w:color="auto"/>
            </w:tcBorders>
            <w:shd w:val="clear" w:color="auto" w:fill="auto"/>
            <w:vAlign w:val="bottom"/>
            <w:hideMark/>
          </w:tcPr>
          <w:p w14:paraId="0BFBA50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2 Täckningsgraden</w:t>
            </w:r>
          </w:p>
        </w:tc>
        <w:tc>
          <w:tcPr>
            <w:tcW w:w="2698" w:type="dxa"/>
            <w:tcBorders>
              <w:top w:val="single" w:sz="4" w:space="0" w:color="AAC8AC"/>
              <w:left w:val="nil"/>
              <w:bottom w:val="single" w:sz="4" w:space="0" w:color="AAC8AC"/>
              <w:right w:val="nil"/>
            </w:tcBorders>
            <w:shd w:val="clear" w:color="auto" w:fill="auto"/>
            <w:noWrap/>
            <w:vAlign w:val="bottom"/>
            <w:hideMark/>
          </w:tcPr>
          <w:p w14:paraId="4FF5DFAB"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88,6</w:t>
            </w:r>
          </w:p>
        </w:tc>
        <w:tc>
          <w:tcPr>
            <w:tcW w:w="2698" w:type="dxa"/>
            <w:tcBorders>
              <w:top w:val="single" w:sz="4" w:space="0" w:color="AAC8AC"/>
              <w:left w:val="nil"/>
              <w:bottom w:val="single" w:sz="4" w:space="0" w:color="AAC8AC"/>
              <w:right w:val="nil"/>
            </w:tcBorders>
          </w:tcPr>
          <w:p w14:paraId="269287D4"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indikatorVärde.täckningsgrad</w:t>
            </w:r>
          </w:p>
        </w:tc>
      </w:tr>
      <w:tr w:rsidR="007D20E0" w:rsidRPr="007121BF" w14:paraId="0DDE322F" w14:textId="77777777" w:rsidTr="009C1BED">
        <w:trPr>
          <w:trHeight w:val="800"/>
        </w:trPr>
        <w:tc>
          <w:tcPr>
            <w:tcW w:w="1702" w:type="dxa"/>
            <w:tcBorders>
              <w:top w:val="nil"/>
              <w:left w:val="nil"/>
              <w:bottom w:val="single" w:sz="4" w:space="0" w:color="auto"/>
              <w:right w:val="single" w:sz="4" w:space="0" w:color="auto"/>
            </w:tcBorders>
            <w:shd w:val="clear" w:color="auto" w:fill="auto"/>
            <w:vAlign w:val="bottom"/>
            <w:hideMark/>
          </w:tcPr>
          <w:p w14:paraId="4486422B"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EXTRA DATA 1: Systoliskt &lt; 140 mm Hg</w:t>
            </w:r>
          </w:p>
        </w:tc>
        <w:tc>
          <w:tcPr>
            <w:tcW w:w="2698" w:type="dxa"/>
            <w:tcBorders>
              <w:top w:val="nil"/>
              <w:left w:val="nil"/>
              <w:bottom w:val="nil"/>
              <w:right w:val="nil"/>
            </w:tcBorders>
            <w:shd w:val="clear" w:color="auto" w:fill="auto"/>
            <w:noWrap/>
            <w:vAlign w:val="bottom"/>
            <w:hideMark/>
          </w:tcPr>
          <w:p w14:paraId="6DA549CE"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60,60</w:t>
            </w:r>
          </w:p>
        </w:tc>
        <w:tc>
          <w:tcPr>
            <w:tcW w:w="2698" w:type="dxa"/>
            <w:tcBorders>
              <w:top w:val="nil"/>
              <w:left w:val="nil"/>
              <w:bottom w:val="nil"/>
              <w:right w:val="nil"/>
            </w:tcBorders>
            <w:vAlign w:val="bottom"/>
          </w:tcPr>
          <w:p w14:paraId="790D4A09" w14:textId="77777777" w:rsidR="007D20E0" w:rsidRPr="007121BF" w:rsidRDefault="009C1BED" w:rsidP="0076108E">
            <w:pPr>
              <w:spacing w:line="240" w:lineRule="auto"/>
              <w:jc w:val="right"/>
              <w:rPr>
                <w:rFonts w:ascii="Arial" w:eastAsia="Times New Roman" w:hAnsi="Arial" w:cs="Arial"/>
                <w:sz w:val="16"/>
                <w:szCs w:val="16"/>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2DB489EF"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2037F2BE"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Kommentar2</w:t>
            </w:r>
          </w:p>
        </w:tc>
        <w:tc>
          <w:tcPr>
            <w:tcW w:w="2698" w:type="dxa"/>
            <w:tcBorders>
              <w:top w:val="nil"/>
              <w:left w:val="nil"/>
              <w:bottom w:val="nil"/>
              <w:right w:val="nil"/>
            </w:tcBorders>
            <w:shd w:val="clear" w:color="auto" w:fill="auto"/>
            <w:noWrap/>
            <w:vAlign w:val="bottom"/>
            <w:hideMark/>
          </w:tcPr>
          <w:p w14:paraId="1D68294F" w14:textId="77777777" w:rsidR="007D20E0" w:rsidRPr="007121BF" w:rsidRDefault="007D20E0"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Täckningsgrad: Jämförelse mellan NDR och läkemedelsregistret. Individer som har registrerats i Läkemedelsregistret 1 januari - 31 december 2011 och som återfinns i NDR under perioden 2010-2012, ( individer i åldrarna 50 - 80 år ). Matchning har gjorts på unika personnummer.</w:t>
            </w:r>
          </w:p>
        </w:tc>
        <w:tc>
          <w:tcPr>
            <w:tcW w:w="2698" w:type="dxa"/>
            <w:tcBorders>
              <w:top w:val="nil"/>
              <w:left w:val="nil"/>
              <w:bottom w:val="nil"/>
              <w:right w:val="nil"/>
            </w:tcBorders>
          </w:tcPr>
          <w:p w14:paraId="40057DB6" w14:textId="77777777" w:rsidR="007D20E0" w:rsidRPr="007121BF" w:rsidRDefault="009C1BED"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Ska</w:t>
            </w:r>
            <w:r w:rsidR="007D20E0" w:rsidRPr="007121BF">
              <w:rPr>
                <w:rFonts w:ascii="Arial" w:eastAsia="Times New Roman" w:hAnsi="Arial" w:cs="Arial"/>
                <w:sz w:val="16"/>
                <w:szCs w:val="16"/>
                <w:lang w:eastAsia="sv-SE"/>
              </w:rPr>
              <w:t xml:space="preserve"> IndikatorBeskrivning.täckningsgradDefinition</w:t>
            </w:r>
            <w:r w:rsidRPr="007121BF">
              <w:rPr>
                <w:rFonts w:ascii="Arial" w:eastAsia="Times New Roman" w:hAnsi="Arial" w:cs="Arial"/>
                <w:sz w:val="16"/>
                <w:szCs w:val="16"/>
                <w:lang w:eastAsia="sv-SE"/>
              </w:rPr>
              <w:t xml:space="preserve"> läggas till i modellen?</w:t>
            </w:r>
          </w:p>
        </w:tc>
      </w:tr>
      <w:tr w:rsidR="007D20E0" w:rsidRPr="007121BF" w14:paraId="7B1DB884"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21C4F00"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Kommentar3</w:t>
            </w:r>
          </w:p>
        </w:tc>
        <w:tc>
          <w:tcPr>
            <w:tcW w:w="2698" w:type="dxa"/>
            <w:tcBorders>
              <w:top w:val="nil"/>
              <w:left w:val="nil"/>
              <w:bottom w:val="nil"/>
              <w:right w:val="nil"/>
            </w:tcBorders>
            <w:shd w:val="clear" w:color="auto" w:fill="auto"/>
            <w:noWrap/>
            <w:vAlign w:val="bottom"/>
            <w:hideMark/>
          </w:tcPr>
          <w:p w14:paraId="130F56D2"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E826306"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547763F1"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3E3C89E7"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Kommentar4</w:t>
            </w:r>
          </w:p>
        </w:tc>
        <w:tc>
          <w:tcPr>
            <w:tcW w:w="2698" w:type="dxa"/>
            <w:tcBorders>
              <w:top w:val="nil"/>
              <w:left w:val="nil"/>
              <w:bottom w:val="nil"/>
              <w:right w:val="nil"/>
            </w:tcBorders>
            <w:shd w:val="clear" w:color="auto" w:fill="auto"/>
            <w:noWrap/>
            <w:vAlign w:val="bottom"/>
            <w:hideMark/>
          </w:tcPr>
          <w:p w14:paraId="338336C4"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BD8BA7E"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74FA1D7"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341EB2C"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Kommentar5</w:t>
            </w:r>
          </w:p>
        </w:tc>
        <w:tc>
          <w:tcPr>
            <w:tcW w:w="2698" w:type="dxa"/>
            <w:tcBorders>
              <w:top w:val="nil"/>
              <w:left w:val="nil"/>
              <w:bottom w:val="nil"/>
              <w:right w:val="nil"/>
            </w:tcBorders>
            <w:shd w:val="clear" w:color="auto" w:fill="auto"/>
            <w:noWrap/>
            <w:vAlign w:val="bottom"/>
            <w:hideMark/>
          </w:tcPr>
          <w:p w14:paraId="12E7A990"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C60C418"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429D233" w14:textId="77777777" w:rsidTr="00805140">
        <w:trPr>
          <w:trHeight w:val="300"/>
        </w:trPr>
        <w:tc>
          <w:tcPr>
            <w:tcW w:w="1702" w:type="dxa"/>
            <w:tcBorders>
              <w:top w:val="nil"/>
              <w:left w:val="nil"/>
              <w:bottom w:val="nil"/>
              <w:right w:val="nil"/>
            </w:tcBorders>
            <w:shd w:val="clear" w:color="auto" w:fill="auto"/>
            <w:vAlign w:val="bottom"/>
            <w:hideMark/>
          </w:tcPr>
          <w:p w14:paraId="150075C6" w14:textId="77777777" w:rsidR="007D20E0" w:rsidRPr="007121BF" w:rsidRDefault="007D20E0" w:rsidP="0076108E">
            <w:pPr>
              <w:spacing w:line="240" w:lineRule="auto"/>
              <w:rPr>
                <w:rFonts w:ascii="Arial" w:eastAsia="Times New Roman" w:hAnsi="Arial" w:cs="Arial"/>
                <w:color w:val="D9D9D9"/>
                <w:sz w:val="20"/>
                <w:szCs w:val="20"/>
                <w:lang w:eastAsia="sv-SE"/>
              </w:rPr>
            </w:pPr>
            <w:r w:rsidRPr="007121BF">
              <w:rPr>
                <w:rFonts w:ascii="Arial" w:eastAsia="Times New Roman" w:hAnsi="Arial" w:cs="Arial"/>
                <w:color w:val="D9D9D9"/>
                <w:sz w:val="20"/>
                <w:szCs w:val="20"/>
                <w:lang w:eastAsia="sv-SE"/>
              </w:rPr>
              <w:t>Arbetsnamn</w:t>
            </w:r>
          </w:p>
        </w:tc>
        <w:tc>
          <w:tcPr>
            <w:tcW w:w="2698" w:type="dxa"/>
            <w:tcBorders>
              <w:top w:val="nil"/>
              <w:left w:val="nil"/>
              <w:bottom w:val="nil"/>
              <w:right w:val="nil"/>
            </w:tcBorders>
            <w:shd w:val="clear" w:color="auto" w:fill="auto"/>
            <w:noWrap/>
            <w:vAlign w:val="bottom"/>
            <w:hideMark/>
          </w:tcPr>
          <w:p w14:paraId="4DB2D70A"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r w:rsidRPr="007121BF">
              <w:rPr>
                <w:rFonts w:ascii="Arial" w:eastAsia="Times New Roman" w:hAnsi="Arial" w:cs="Arial"/>
                <w:color w:val="FFFFFF"/>
                <w:sz w:val="16"/>
                <w:szCs w:val="16"/>
                <w:lang w:eastAsia="sv-SE"/>
              </w:rPr>
              <w:t>0</w:t>
            </w:r>
          </w:p>
        </w:tc>
        <w:tc>
          <w:tcPr>
            <w:tcW w:w="2698" w:type="dxa"/>
            <w:tcBorders>
              <w:top w:val="nil"/>
              <w:left w:val="nil"/>
              <w:bottom w:val="nil"/>
              <w:right w:val="nil"/>
            </w:tcBorders>
          </w:tcPr>
          <w:p w14:paraId="60F0779E"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p>
        </w:tc>
      </w:tr>
    </w:tbl>
    <w:p w14:paraId="5371B449" w14:textId="77777777" w:rsidR="0076108E" w:rsidRPr="007121BF" w:rsidRDefault="0076108E" w:rsidP="00E45535"/>
    <w:p w14:paraId="4C1E327B" w14:textId="77777777" w:rsidR="007D20E0" w:rsidRPr="007121BF" w:rsidRDefault="007D20E0" w:rsidP="00E45535"/>
    <w:p w14:paraId="3D8369FB" w14:textId="77777777" w:rsidR="007D20E0" w:rsidRPr="007121BF" w:rsidRDefault="009B646E" w:rsidP="009B646E">
      <w:pPr>
        <w:pStyle w:val="Rubrik2"/>
      </w:pPr>
      <w:bookmarkStart w:id="14" w:name="_Toc264547979"/>
      <w:r w:rsidRPr="007121BF">
        <w:t>Krav från 1177-prototyp Valfrihetsinformation</w:t>
      </w:r>
      <w:bookmarkEnd w:id="14"/>
    </w:p>
    <w:p w14:paraId="75859F17" w14:textId="77777777" w:rsidR="009B646E" w:rsidRPr="007121BF" w:rsidRDefault="009B646E" w:rsidP="009B646E">
      <w:r w:rsidRPr="005E2ACE">
        <w:rPr>
          <w:noProof/>
          <w:lang w:eastAsia="sv-SE"/>
        </w:rPr>
        <w:drawing>
          <wp:inline distT="0" distB="0" distL="0" distR="0" wp14:anchorId="1941D318" wp14:editId="0D4C0A5A">
            <wp:extent cx="5507990" cy="2173473"/>
            <wp:effectExtent l="0" t="0" r="3810" b="11430"/>
            <wp:docPr id="4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2173473"/>
                    </a:xfrm>
                    <a:prstGeom prst="rect">
                      <a:avLst/>
                    </a:prstGeom>
                    <a:noFill/>
                    <a:ln>
                      <a:noFill/>
                    </a:ln>
                  </pic:spPr>
                </pic:pic>
              </a:graphicData>
            </a:graphic>
          </wp:inline>
        </w:drawing>
      </w:r>
    </w:p>
    <w:p w14:paraId="22353E8D" w14:textId="77777777" w:rsidR="009B646E" w:rsidRPr="007121BF" w:rsidRDefault="009B646E" w:rsidP="009B646E"/>
    <w:p w14:paraId="08F0C148" w14:textId="77777777" w:rsidR="00F26C33" w:rsidRDefault="00F26C33">
      <w:pPr>
        <w:spacing w:line="240" w:lineRule="auto"/>
      </w:pPr>
      <w:r>
        <w:br w:type="page"/>
      </w:r>
    </w:p>
    <w:p w14:paraId="6FAD712D" w14:textId="24B32DCC" w:rsidR="00723707" w:rsidRPr="007121BF" w:rsidRDefault="00723707" w:rsidP="00A063A2">
      <w:r w:rsidRPr="007121BF">
        <w:t>Från 1177-prototyp</w:t>
      </w:r>
    </w:p>
    <w:p w14:paraId="6BDBAFE6" w14:textId="77777777" w:rsidR="00723707" w:rsidRPr="007121BF" w:rsidRDefault="00723707" w:rsidP="00723707">
      <w:r w:rsidRPr="005E2ACE">
        <w:rPr>
          <w:noProof/>
          <w:lang w:eastAsia="sv-SE"/>
        </w:rPr>
        <w:drawing>
          <wp:inline distT="0" distB="0" distL="0" distR="0" wp14:anchorId="3935CEE0" wp14:editId="604E3958">
            <wp:extent cx="5756910" cy="4934494"/>
            <wp:effectExtent l="0" t="0" r="8890" b="0"/>
            <wp:docPr id="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34494"/>
                    </a:xfrm>
                    <a:prstGeom prst="rect">
                      <a:avLst/>
                    </a:prstGeom>
                    <a:noFill/>
                    <a:ln>
                      <a:noFill/>
                    </a:ln>
                  </pic:spPr>
                </pic:pic>
              </a:graphicData>
            </a:graphic>
          </wp:inline>
        </w:drawing>
      </w:r>
    </w:p>
    <w:p w14:paraId="65F801C3" w14:textId="77777777" w:rsidR="00723707" w:rsidRPr="007121BF" w:rsidRDefault="00723707" w:rsidP="00723707"/>
    <w:p w14:paraId="766895BD" w14:textId="77777777" w:rsidR="00723707" w:rsidRPr="007121BF" w:rsidRDefault="00723707" w:rsidP="00723707"/>
    <w:tbl>
      <w:tblPr>
        <w:tblStyle w:val="Tabellrutnt"/>
        <w:tblW w:w="0" w:type="auto"/>
        <w:tblLook w:val="04A0" w:firstRow="1" w:lastRow="0" w:firstColumn="1" w:lastColumn="0" w:noHBand="0" w:noVBand="1"/>
      </w:tblPr>
      <w:tblGrid>
        <w:gridCol w:w="1765"/>
        <w:gridCol w:w="1767"/>
        <w:gridCol w:w="5358"/>
      </w:tblGrid>
      <w:tr w:rsidR="005A3728" w:rsidRPr="007121BF" w14:paraId="70FEB121" w14:textId="77777777" w:rsidTr="00723707">
        <w:tc>
          <w:tcPr>
            <w:tcW w:w="2938" w:type="dxa"/>
          </w:tcPr>
          <w:p w14:paraId="25457630" w14:textId="77777777" w:rsidR="00723707" w:rsidRPr="00A063A2" w:rsidRDefault="00723707" w:rsidP="00F26C33">
            <w:r w:rsidRPr="00A063A2">
              <w:t>Informationsmängd i diagram</w:t>
            </w:r>
          </w:p>
        </w:tc>
        <w:tc>
          <w:tcPr>
            <w:tcW w:w="2938" w:type="dxa"/>
          </w:tcPr>
          <w:p w14:paraId="74D3D318" w14:textId="77777777" w:rsidR="00723707" w:rsidRPr="00A063A2" w:rsidRDefault="00723707" w:rsidP="00F26C33">
            <w:r w:rsidRPr="00A063A2">
              <w:t>Exempel</w:t>
            </w:r>
          </w:p>
        </w:tc>
        <w:tc>
          <w:tcPr>
            <w:tcW w:w="2938" w:type="dxa"/>
          </w:tcPr>
          <w:p w14:paraId="7D5640BE" w14:textId="77777777" w:rsidR="00723707" w:rsidRPr="00A063A2" w:rsidRDefault="00723707" w:rsidP="003601BB">
            <w:r w:rsidRPr="00A063A2">
              <w:t>Uppfyllnad i informationsmodell</w:t>
            </w:r>
          </w:p>
        </w:tc>
      </w:tr>
      <w:tr w:rsidR="005A3728" w:rsidRPr="007121BF" w14:paraId="722FE277" w14:textId="77777777" w:rsidTr="00723707">
        <w:tc>
          <w:tcPr>
            <w:tcW w:w="2938" w:type="dxa"/>
          </w:tcPr>
          <w:p w14:paraId="75DE45C8" w14:textId="77777777" w:rsidR="00E50EE3" w:rsidRPr="00A063A2" w:rsidRDefault="00E50EE3" w:rsidP="00A063A2">
            <w:r w:rsidRPr="007121BF">
              <w:t>Rubrik för flera grafer med ämne och filtrering</w:t>
            </w:r>
          </w:p>
        </w:tc>
        <w:tc>
          <w:tcPr>
            <w:tcW w:w="2938" w:type="dxa"/>
          </w:tcPr>
          <w:p w14:paraId="6B28012A" w14:textId="77777777" w:rsidR="00E50EE3" w:rsidRPr="00A063A2" w:rsidRDefault="00E50EE3" w:rsidP="00A063A2">
            <w:r w:rsidRPr="007121BF">
              <w:t>”Kvalitetssiffror för diabetes typ 1 i Värmland”</w:t>
            </w:r>
          </w:p>
        </w:tc>
        <w:tc>
          <w:tcPr>
            <w:tcW w:w="2938" w:type="dxa"/>
          </w:tcPr>
          <w:p w14:paraId="78C19DAB" w14:textId="77777777" w:rsidR="00E50EE3" w:rsidRPr="00A063A2" w:rsidRDefault="00865F02" w:rsidP="00A063A2">
            <w:r w:rsidRPr="007121BF">
              <w:t>Är konsumentens inparametrar, Indikatorgruppkoden ”Diabetes” och ResultatEnheten ”Värmland”</w:t>
            </w:r>
            <w:r w:rsidR="005A3728" w:rsidRPr="007121BF">
              <w:t>. Man kan sluta sig till vilka parametrar som skall visas upp för Diabetes genom Indikatorbeskrivning.Gruppering.Grupp.Kod=”Diabetes”</w:t>
            </w:r>
          </w:p>
          <w:p w14:paraId="36CA9B3D" w14:textId="77777777" w:rsidR="005A3728" w:rsidRPr="00A063A2" w:rsidRDefault="005A3728" w:rsidP="00A063A2">
            <w:r w:rsidRPr="007121BF">
              <w:t>Och för Värmland genom IndikatorVärde.UppmättesHos.ResultatEnhet.Typkod=Region &amp; IndikatorVärde.UppmättesHos.ResultatEnhet.HSAId= ”Värmlands HSAId”]</w:t>
            </w:r>
          </w:p>
          <w:p w14:paraId="15B23F37" w14:textId="77777777" w:rsidR="005A3728" w:rsidRPr="007121BF" w:rsidRDefault="005A3728" w:rsidP="00F26C33"/>
        </w:tc>
      </w:tr>
      <w:tr w:rsidR="005A3728" w:rsidRPr="007121BF" w14:paraId="7D0CB36B" w14:textId="77777777" w:rsidTr="00723707">
        <w:tc>
          <w:tcPr>
            <w:tcW w:w="2938" w:type="dxa"/>
          </w:tcPr>
          <w:p w14:paraId="320FE5FE" w14:textId="77777777" w:rsidR="00723707" w:rsidRPr="00A063A2" w:rsidRDefault="00E50EE3" w:rsidP="00A063A2">
            <w:r w:rsidRPr="007121BF">
              <w:t>Grafer</w:t>
            </w:r>
            <w:r w:rsidR="00CF7F61" w:rsidRPr="007121BF">
              <w:t>nas rubriker</w:t>
            </w:r>
          </w:p>
        </w:tc>
        <w:tc>
          <w:tcPr>
            <w:tcW w:w="2938" w:type="dxa"/>
          </w:tcPr>
          <w:p w14:paraId="26F7175E" w14:textId="77777777" w:rsidR="00723707" w:rsidRPr="00A063A2" w:rsidRDefault="00723707" w:rsidP="00A063A2">
            <w:r w:rsidRPr="007121BF">
              <w:t>And</w:t>
            </w:r>
            <w:r w:rsidR="00E50EE3" w:rsidRPr="007121BF">
              <w:t>el patienter med typ 1-diabetes… blodsocker</w:t>
            </w:r>
          </w:p>
          <w:p w14:paraId="70483FAC" w14:textId="77777777" w:rsidR="00E50EE3" w:rsidRPr="007121BF" w:rsidRDefault="00E50EE3" w:rsidP="00F26C33"/>
          <w:p w14:paraId="1EBF911D" w14:textId="77777777" w:rsidR="00E50EE3" w:rsidRPr="00A063A2" w:rsidRDefault="00E50EE3" w:rsidP="00A063A2">
            <w:r w:rsidRPr="007121BF">
              <w:t>Andel patienter med typ 1-diabetes… blodtryck</w:t>
            </w:r>
          </w:p>
          <w:p w14:paraId="362EC11B" w14:textId="77777777" w:rsidR="00723707" w:rsidRPr="007121BF" w:rsidRDefault="00723707" w:rsidP="00F26C33"/>
        </w:tc>
        <w:tc>
          <w:tcPr>
            <w:tcW w:w="2938" w:type="dxa"/>
          </w:tcPr>
          <w:p w14:paraId="3AB2EBCC" w14:textId="77777777" w:rsidR="00AD2BD9" w:rsidRPr="00A063A2" w:rsidRDefault="005A3728" w:rsidP="00A063A2">
            <w:r w:rsidRPr="007121BF">
              <w:t>IndikatorBeskrivning.Titel</w:t>
            </w:r>
          </w:p>
        </w:tc>
      </w:tr>
      <w:tr w:rsidR="005A3728" w:rsidRPr="007121BF" w14:paraId="5C087A17" w14:textId="77777777" w:rsidTr="00723707">
        <w:tc>
          <w:tcPr>
            <w:tcW w:w="2938" w:type="dxa"/>
          </w:tcPr>
          <w:p w14:paraId="6B4C068E" w14:textId="77777777" w:rsidR="00723707" w:rsidRPr="00A063A2" w:rsidRDefault="00723707" w:rsidP="00A063A2">
            <w:r w:rsidRPr="007121BF">
              <w:t>Underkategori</w:t>
            </w:r>
          </w:p>
        </w:tc>
        <w:tc>
          <w:tcPr>
            <w:tcW w:w="2938" w:type="dxa"/>
          </w:tcPr>
          <w:p w14:paraId="5EA46AFF" w14:textId="77777777" w:rsidR="00723707" w:rsidRPr="00A063A2" w:rsidRDefault="00CF7F61" w:rsidP="00A063A2">
            <w:r w:rsidRPr="007121BF">
              <w:t xml:space="preserve">Ej i exempel men kan vara efter kön, eller ålder </w:t>
            </w:r>
          </w:p>
        </w:tc>
        <w:tc>
          <w:tcPr>
            <w:tcW w:w="2938" w:type="dxa"/>
          </w:tcPr>
          <w:p w14:paraId="64A9AAC0" w14:textId="77777777" w:rsidR="00723707" w:rsidRPr="007121BF" w:rsidRDefault="00723707" w:rsidP="00F26C33"/>
        </w:tc>
      </w:tr>
      <w:tr w:rsidR="005A3728" w:rsidRPr="007121BF" w14:paraId="36E3B280" w14:textId="77777777" w:rsidTr="00723707">
        <w:tc>
          <w:tcPr>
            <w:tcW w:w="2938" w:type="dxa"/>
          </w:tcPr>
          <w:p w14:paraId="4C40A53D" w14:textId="77777777" w:rsidR="00723707" w:rsidRPr="00A063A2" w:rsidRDefault="00865F02" w:rsidP="00A063A2">
            <w:r w:rsidRPr="007121BF">
              <w:t>Efterfrågat</w:t>
            </w:r>
            <w:r w:rsidR="00E50EE3" w:rsidRPr="007121BF">
              <w:t xml:space="preserve"> tidsintervall</w:t>
            </w:r>
          </w:p>
        </w:tc>
        <w:tc>
          <w:tcPr>
            <w:tcW w:w="2938" w:type="dxa"/>
          </w:tcPr>
          <w:p w14:paraId="670FE9AD" w14:textId="77777777" w:rsidR="00E50EE3" w:rsidRPr="00A063A2" w:rsidRDefault="00E50EE3" w:rsidP="00A063A2">
            <w:r w:rsidRPr="007121BF">
              <w:t>2008-2013 &amp;</w:t>
            </w:r>
          </w:p>
          <w:p w14:paraId="68848DDA" w14:textId="77777777" w:rsidR="00E50EE3" w:rsidRPr="00A063A2" w:rsidRDefault="00E50EE3" w:rsidP="00A063A2">
            <w:r w:rsidRPr="007121BF">
              <w:t xml:space="preserve">”aktuellt värde”. </w:t>
            </w:r>
          </w:p>
          <w:p w14:paraId="4042D5A3" w14:textId="77777777" w:rsidR="00723707" w:rsidRPr="007121BF" w:rsidRDefault="00723707" w:rsidP="00F26C33"/>
        </w:tc>
        <w:tc>
          <w:tcPr>
            <w:tcW w:w="2938" w:type="dxa"/>
          </w:tcPr>
          <w:p w14:paraId="5F0AA834" w14:textId="77777777" w:rsidR="00723707" w:rsidRPr="00A063A2" w:rsidRDefault="00865F02" w:rsidP="00A063A2">
            <w:r w:rsidRPr="007121BF">
              <w:t>Aktuellt värde= Minsta värde på IndikatorBeskrivning.mätFrekvenser</w:t>
            </w:r>
            <w:r w:rsidR="005A3728" w:rsidRPr="007121BF">
              <w:t xml:space="preserve"> som efterfårgad mätfrekvens och plocka högsta värdet på IndikatorVärde.Mätperiod. </w:t>
            </w:r>
          </w:p>
        </w:tc>
      </w:tr>
      <w:tr w:rsidR="005A3728" w:rsidRPr="007121BF" w14:paraId="09D851ED" w14:textId="77777777" w:rsidTr="00723707">
        <w:tc>
          <w:tcPr>
            <w:tcW w:w="2938" w:type="dxa"/>
          </w:tcPr>
          <w:p w14:paraId="5843A9A5" w14:textId="77777777" w:rsidR="00E50EE3" w:rsidRPr="00A063A2" w:rsidRDefault="00E50EE3" w:rsidP="00A063A2">
            <w:r w:rsidRPr="007121BF">
              <w:t>Efterfrågad Mätfrekvens</w:t>
            </w:r>
            <w:r w:rsidR="005A3728" w:rsidRPr="007121BF">
              <w:t xml:space="preserve"> i graf</w:t>
            </w:r>
          </w:p>
          <w:p w14:paraId="36D01448" w14:textId="77777777" w:rsidR="00723707" w:rsidRPr="007121BF" w:rsidRDefault="00723707" w:rsidP="00F26C33"/>
        </w:tc>
        <w:tc>
          <w:tcPr>
            <w:tcW w:w="2938" w:type="dxa"/>
          </w:tcPr>
          <w:p w14:paraId="67A6D2DD" w14:textId="77777777" w:rsidR="00723707" w:rsidRPr="00A063A2" w:rsidRDefault="00E50EE3" w:rsidP="00A063A2">
            <w:r w:rsidRPr="007121BF">
              <w:t>årbasis</w:t>
            </w:r>
          </w:p>
        </w:tc>
        <w:tc>
          <w:tcPr>
            <w:tcW w:w="2938" w:type="dxa"/>
          </w:tcPr>
          <w:p w14:paraId="05F457C8" w14:textId="77777777" w:rsidR="00723707" w:rsidRPr="00A063A2" w:rsidRDefault="00CF7F61" w:rsidP="00A063A2">
            <w:r w:rsidRPr="007121BF">
              <w:t>Hittas i IndikatorVärde.mätperiod.effektiveTime.</w:t>
            </w:r>
            <w:r w:rsidR="00C13BB7" w:rsidRPr="007121BF">
              <w:t>low/</w:t>
            </w:r>
            <w:r w:rsidRPr="007121BF">
              <w:t>high</w:t>
            </w:r>
            <w:r w:rsidR="00C13BB7" w:rsidRPr="007121BF">
              <w:t>=”helår”</w:t>
            </w:r>
          </w:p>
        </w:tc>
      </w:tr>
      <w:tr w:rsidR="005A3728" w:rsidRPr="007121BF" w14:paraId="03747584" w14:textId="77777777" w:rsidTr="00723707">
        <w:tc>
          <w:tcPr>
            <w:tcW w:w="2938" w:type="dxa"/>
          </w:tcPr>
          <w:p w14:paraId="4ACBA266" w14:textId="77777777" w:rsidR="00E50EE3" w:rsidRPr="00A063A2" w:rsidRDefault="00E50EE3" w:rsidP="00A063A2">
            <w:r w:rsidRPr="007121BF">
              <w:t>Mått</w:t>
            </w:r>
          </w:p>
          <w:p w14:paraId="012210D4" w14:textId="77777777" w:rsidR="00723707" w:rsidRPr="007121BF" w:rsidRDefault="00723707" w:rsidP="00F26C33"/>
        </w:tc>
        <w:tc>
          <w:tcPr>
            <w:tcW w:w="2938" w:type="dxa"/>
          </w:tcPr>
          <w:p w14:paraId="12EC4C77" w14:textId="77777777" w:rsidR="00723707" w:rsidRPr="00A063A2" w:rsidRDefault="00865F02" w:rsidP="00A063A2">
            <w:r w:rsidRPr="007121BF">
              <w:t>%</w:t>
            </w:r>
          </w:p>
        </w:tc>
        <w:tc>
          <w:tcPr>
            <w:tcW w:w="2938" w:type="dxa"/>
          </w:tcPr>
          <w:p w14:paraId="0E3E3498" w14:textId="77777777" w:rsidR="00723707" w:rsidRPr="00A063A2" w:rsidRDefault="00865F02" w:rsidP="00A063A2">
            <w:r w:rsidRPr="007121BF">
              <w:t>IndikatorVärde.mätVärde.unit</w:t>
            </w:r>
          </w:p>
        </w:tc>
      </w:tr>
      <w:tr w:rsidR="005A3728" w:rsidRPr="007121BF" w14:paraId="30803732" w14:textId="77777777" w:rsidTr="00723707">
        <w:tc>
          <w:tcPr>
            <w:tcW w:w="2938" w:type="dxa"/>
          </w:tcPr>
          <w:p w14:paraId="25CCECF5" w14:textId="77777777" w:rsidR="00E50EE3" w:rsidRPr="00A063A2" w:rsidRDefault="00E50EE3" w:rsidP="00A063A2">
            <w:r w:rsidRPr="007121BF">
              <w:t xml:space="preserve">Resultatnenhet: </w:t>
            </w:r>
          </w:p>
          <w:p w14:paraId="41AB4457" w14:textId="77777777" w:rsidR="00723707" w:rsidRPr="007121BF" w:rsidRDefault="00723707" w:rsidP="00F26C33"/>
        </w:tc>
        <w:tc>
          <w:tcPr>
            <w:tcW w:w="2938" w:type="dxa"/>
          </w:tcPr>
          <w:p w14:paraId="62698AD1" w14:textId="77777777" w:rsidR="00723707" w:rsidRPr="00A063A2" w:rsidRDefault="00E50EE3" w:rsidP="00A063A2">
            <w:r w:rsidRPr="007121BF">
              <w:t>Riket och specifikt landsting</w:t>
            </w:r>
          </w:p>
        </w:tc>
        <w:tc>
          <w:tcPr>
            <w:tcW w:w="2938" w:type="dxa"/>
          </w:tcPr>
          <w:p w14:paraId="05FF67EB" w14:textId="77777777" w:rsidR="00CF7F61" w:rsidRPr="00A063A2" w:rsidRDefault="00CF7F61" w:rsidP="00A063A2">
            <w:r w:rsidRPr="007121BF">
              <w:t>Riket: IndikatorVärde.UppmättesHos.ResultatEnhet.HSAId=”Riket”</w:t>
            </w:r>
          </w:p>
          <w:p w14:paraId="32425CBE" w14:textId="77777777" w:rsidR="00CF7F61" w:rsidRPr="00A063A2" w:rsidRDefault="00CF7F61" w:rsidP="00A063A2">
            <w:r w:rsidRPr="007121BF">
              <w:t>Värmland: IndikatorVärde.UppmättesHos.ResultatEnhet.HSAId=”Värmland”</w:t>
            </w:r>
          </w:p>
          <w:p w14:paraId="36ECAB9B" w14:textId="77777777" w:rsidR="00CF7F61" w:rsidRPr="007121BF" w:rsidRDefault="00CF7F61" w:rsidP="00F26C33"/>
        </w:tc>
      </w:tr>
      <w:tr w:rsidR="005A3728" w:rsidRPr="007121BF" w14:paraId="63056F4C" w14:textId="77777777" w:rsidTr="00723707">
        <w:tc>
          <w:tcPr>
            <w:tcW w:w="2938" w:type="dxa"/>
          </w:tcPr>
          <w:p w14:paraId="41D2437E" w14:textId="77777777" w:rsidR="005A3728" w:rsidRPr="00A063A2" w:rsidRDefault="00E50EE3" w:rsidP="00A063A2">
            <w:r w:rsidRPr="007121BF">
              <w:t xml:space="preserve">Ledtexter: </w:t>
            </w:r>
          </w:p>
          <w:p w14:paraId="3A7419CE" w14:textId="77777777" w:rsidR="00723707" w:rsidRPr="007121BF" w:rsidRDefault="00723707" w:rsidP="00F26C33"/>
        </w:tc>
        <w:tc>
          <w:tcPr>
            <w:tcW w:w="2938" w:type="dxa"/>
          </w:tcPr>
          <w:p w14:paraId="130ED64B" w14:textId="77777777" w:rsidR="00723707" w:rsidRPr="007121BF" w:rsidRDefault="00723707" w:rsidP="003601BB"/>
        </w:tc>
        <w:tc>
          <w:tcPr>
            <w:tcW w:w="2938" w:type="dxa"/>
          </w:tcPr>
          <w:p w14:paraId="3B3FC8A6" w14:textId="77777777" w:rsidR="005A3728" w:rsidRPr="00A063A2" w:rsidRDefault="00CF7F61" w:rsidP="00A063A2">
            <w:r w:rsidRPr="007121BF">
              <w:t>IndikatorBeskrivning.</w:t>
            </w:r>
            <w:r w:rsidR="005A3728" w:rsidRPr="007121BF">
              <w:t xml:space="preserve">Indikatornamn, </w:t>
            </w:r>
          </w:p>
          <w:p w14:paraId="19015423" w14:textId="77777777" w:rsidR="00723707" w:rsidRPr="00A063A2" w:rsidRDefault="00CF7F61" w:rsidP="00A063A2">
            <w:r w:rsidRPr="007121BF">
              <w:t>IndikatorBeskrivning.källa</w:t>
            </w:r>
          </w:p>
        </w:tc>
      </w:tr>
      <w:tr w:rsidR="005A3728" w:rsidRPr="007121BF" w14:paraId="3F2A1DC1" w14:textId="77777777" w:rsidTr="00723707">
        <w:tc>
          <w:tcPr>
            <w:tcW w:w="2938" w:type="dxa"/>
          </w:tcPr>
          <w:p w14:paraId="628B935E" w14:textId="77777777" w:rsidR="00E50EE3" w:rsidRPr="00A063A2" w:rsidRDefault="005A3728" w:rsidP="00A063A2">
            <w:r w:rsidRPr="007121BF">
              <w:t xml:space="preserve">Om indikatorgruppen </w:t>
            </w:r>
          </w:p>
        </w:tc>
        <w:tc>
          <w:tcPr>
            <w:tcW w:w="2938" w:type="dxa"/>
          </w:tcPr>
          <w:p w14:paraId="1FA17868" w14:textId="77777777" w:rsidR="00E50EE3" w:rsidRPr="00A063A2" w:rsidRDefault="00E50EE3" w:rsidP="00A063A2">
            <w:r w:rsidRPr="007121BF">
              <w:t>”Framgångsfaktorer vid  diabetesvård: …”</w:t>
            </w:r>
          </w:p>
        </w:tc>
        <w:tc>
          <w:tcPr>
            <w:tcW w:w="2938" w:type="dxa"/>
          </w:tcPr>
          <w:p w14:paraId="1094FFE8" w14:textId="7B3C382C" w:rsidR="00E50EE3" w:rsidRPr="00A063A2" w:rsidRDefault="005A3728" w:rsidP="00A063A2">
            <w:r w:rsidRPr="007121BF">
              <w:t>. IndikatorGrupp.beskrivning?</w:t>
            </w:r>
          </w:p>
        </w:tc>
      </w:tr>
      <w:tr w:rsidR="00CF7F61" w:rsidRPr="007121BF" w14:paraId="14D9DBD8" w14:textId="77777777" w:rsidTr="00723707">
        <w:tc>
          <w:tcPr>
            <w:tcW w:w="2938" w:type="dxa"/>
          </w:tcPr>
          <w:p w14:paraId="4DC450FA" w14:textId="77777777" w:rsidR="00CF7F61" w:rsidRPr="00A063A2" w:rsidRDefault="00CF7F61" w:rsidP="00A063A2">
            <w:r w:rsidRPr="007121BF">
              <w:t>Ordning på staplar samt texten ”(högt värde önskas)”</w:t>
            </w:r>
          </w:p>
        </w:tc>
        <w:tc>
          <w:tcPr>
            <w:tcW w:w="2938" w:type="dxa"/>
          </w:tcPr>
          <w:p w14:paraId="7F6354D1" w14:textId="77777777" w:rsidR="00CF7F61" w:rsidRPr="007121BF" w:rsidRDefault="00CF7F61" w:rsidP="00F26C33"/>
        </w:tc>
        <w:tc>
          <w:tcPr>
            <w:tcW w:w="2938" w:type="dxa"/>
          </w:tcPr>
          <w:p w14:paraId="20B9D981" w14:textId="5043F548" w:rsidR="00CF7F61" w:rsidRPr="00A063A2" w:rsidRDefault="00CF7F61">
            <w:r w:rsidRPr="007121BF">
              <w:t>Indikatorbeskrivning.</w:t>
            </w:r>
            <w:r w:rsidR="003E2B20">
              <w:t>efterstävansvärtVärde</w:t>
            </w:r>
            <w:r w:rsidR="003E2B20" w:rsidRPr="007121BF">
              <w:t xml:space="preserve"> </w:t>
            </w:r>
          </w:p>
        </w:tc>
      </w:tr>
      <w:tr w:rsidR="00CF7F61" w:rsidRPr="007121BF" w14:paraId="480F3058" w14:textId="77777777" w:rsidTr="00723707">
        <w:tc>
          <w:tcPr>
            <w:tcW w:w="2938" w:type="dxa"/>
          </w:tcPr>
          <w:p w14:paraId="04D3A6DE" w14:textId="77777777" w:rsidR="00CF7F61" w:rsidRPr="00A063A2" w:rsidRDefault="00CF7F61" w:rsidP="00A063A2">
            <w:r w:rsidRPr="007121BF">
              <w:t>Mål för riket</w:t>
            </w:r>
          </w:p>
        </w:tc>
        <w:tc>
          <w:tcPr>
            <w:tcW w:w="2938" w:type="dxa"/>
          </w:tcPr>
          <w:p w14:paraId="46B54B5E" w14:textId="77777777" w:rsidR="00CF7F61" w:rsidRPr="00A063A2" w:rsidRDefault="00CF7F61" w:rsidP="00A063A2">
            <w:r w:rsidRPr="007121BF">
              <w:t>”Måluppfyllnad”</w:t>
            </w:r>
          </w:p>
        </w:tc>
        <w:tc>
          <w:tcPr>
            <w:tcW w:w="2938" w:type="dxa"/>
          </w:tcPr>
          <w:p w14:paraId="3419423F" w14:textId="77777777" w:rsidR="00CF7F61" w:rsidRPr="00A063A2" w:rsidRDefault="00CF7F61" w:rsidP="00A063A2">
            <w:r w:rsidRPr="007121BF">
              <w:t>Beräknas som IndikatorVärde.UppmättesHos.ResultatEnhet.HSAId= ”Värmlands HSAId”] i förhållande till IndikatorVärde.UppmättesHos.ResultatEnhet.HSAId= ”Riket”&amp;IndikatorVärde.ärMålvärde=”True”]</w:t>
            </w:r>
          </w:p>
        </w:tc>
      </w:tr>
    </w:tbl>
    <w:p w14:paraId="09BE886C" w14:textId="77777777" w:rsidR="009B646E" w:rsidRPr="007121BF" w:rsidRDefault="009B646E" w:rsidP="009B646E"/>
    <w:p w14:paraId="6D8452A6" w14:textId="77777777" w:rsidR="00DF5C53" w:rsidRPr="007121BF" w:rsidRDefault="00DF5C53" w:rsidP="009B646E"/>
    <w:p w14:paraId="2BAE4921" w14:textId="1ABD0E22" w:rsidR="00ED4F64" w:rsidRDefault="00ED4F64" w:rsidP="00A063A2">
      <w:r>
        <w:t>Synpunkter från Landstingskontaktpersoner för öppna jämförelser:</w:t>
      </w:r>
    </w:p>
    <w:p w14:paraId="5838315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framgå tydligare vad siffran (värdet) avser för tidsperiod.</w:t>
      </w:r>
    </w:p>
    <w:p w14:paraId="7ECA5D0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hantera små tal? Dvs litet underlag.</w:t>
      </w:r>
    </w:p>
    <w:p w14:paraId="345ECD4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Det behöver finnas tydlig information om VEM som satt målnivån. (Krävs ytterligare ett fält i metadatatabellen?)</w:t>
      </w:r>
    </w:p>
    <w:p w14:paraId="33F4DAA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Vid jämförelse mellan sjukhus/mottagning finns skillnader i case-mix, hur ska detta presenteras på ett förståeligt sätt? Ska det finnas varningssignal?</w:t>
      </w:r>
    </w:p>
    <w:p w14:paraId="537520A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Man får inte glömma täckningsgraden i dessa framställningar då det har stor betydelse för tolkningen</w:t>
      </w:r>
    </w:p>
    <w:p w14:paraId="4F731E75"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vara korrekta axlar i diagram!</w:t>
      </w:r>
    </w:p>
    <w:p w14:paraId="0E643C4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Variations och osäkerhetsmått saknas.</w:t>
      </w:r>
    </w:p>
    <w:p w14:paraId="36695E77"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 behöver data i realtid för att inte ligga efter i diskussionen med verksamheterna, som kan komma åt data direkt från registren.</w:t>
      </w:r>
    </w:p>
    <w:p w14:paraId="0359B99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presenteras inte enbart måluppfyllelse utan även kvaliteten på statistiken? Hur pålitligt är resultatet? Vi har starka osäkerhetsintervall i våra indikatorer. Detta framgår inte i prototypen.</w:t>
      </w:r>
    </w:p>
    <w:p w14:paraId="2430F4AD"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Bra med trend över tid, men även här skulle jag vilja veta osäkerheten.</w:t>
      </w:r>
    </w:p>
    <w:p w14:paraId="0527542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aktuella kommer data vara?</w:t>
      </w:r>
    </w:p>
    <w:p w14:paraId="50D37A89" w14:textId="77777777" w:rsidR="00ED4F64" w:rsidRPr="00B95919" w:rsidRDefault="00ED4F64" w:rsidP="00ED4F64">
      <w:pPr>
        <w:pStyle w:val="Liststycke"/>
        <w:numPr>
          <w:ilvl w:val="0"/>
          <w:numId w:val="33"/>
        </w:numPr>
        <w:spacing w:line="240" w:lineRule="auto"/>
      </w:pPr>
      <w:r w:rsidRPr="00A96DC3">
        <w:rPr>
          <w:rFonts w:ascii="Calibri" w:hAnsi="Calibri" w:cs="Calibri"/>
          <w:sz w:val="30"/>
          <w:szCs w:val="30"/>
        </w:rPr>
        <w:t>Täckningsgrad!</w:t>
      </w:r>
    </w:p>
    <w:p w14:paraId="0863AC16" w14:textId="61D3FB27" w:rsidR="00DF5C53" w:rsidRPr="007121BF" w:rsidRDefault="00DF5C53" w:rsidP="009B646E">
      <w:r w:rsidRPr="007121BF">
        <w:t>:</w:t>
      </w:r>
    </w:p>
    <w:p w14:paraId="72CD6C2E" w14:textId="77777777" w:rsidR="00723707" w:rsidRPr="007121BF" w:rsidRDefault="00723707" w:rsidP="009B646E">
      <w:r w:rsidRPr="005E2ACE">
        <w:rPr>
          <w:noProof/>
          <w:lang w:eastAsia="sv-SE"/>
        </w:rPr>
        <w:drawing>
          <wp:inline distT="0" distB="0" distL="0" distR="0" wp14:anchorId="33FADA3C" wp14:editId="3992ED8A">
            <wp:extent cx="5507990" cy="7615555"/>
            <wp:effectExtent l="0" t="0" r="3810" b="4445"/>
            <wp:docPr id="4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990" cy="7615555"/>
                    </a:xfrm>
                    <a:prstGeom prst="rect">
                      <a:avLst/>
                    </a:prstGeom>
                    <a:noFill/>
                    <a:ln>
                      <a:noFill/>
                    </a:ln>
                  </pic:spPr>
                </pic:pic>
              </a:graphicData>
            </a:graphic>
          </wp:inline>
        </w:drawing>
      </w:r>
    </w:p>
    <w:sectPr w:rsidR="00723707" w:rsidRPr="007121BF" w:rsidSect="007B025E">
      <w:headerReference w:type="default" r:id="rId14"/>
      <w:headerReference w:type="first" r:id="rId15"/>
      <w:footerReference w:type="first" r:id="rId16"/>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951F" w14:textId="77777777" w:rsidR="00C3121C" w:rsidRDefault="00C3121C" w:rsidP="00C72B17">
      <w:pPr>
        <w:spacing w:line="240" w:lineRule="auto"/>
      </w:pPr>
      <w:r>
        <w:separator/>
      </w:r>
    </w:p>
  </w:endnote>
  <w:endnote w:type="continuationSeparator" w:id="0">
    <w:p w14:paraId="58C0366A" w14:textId="77777777" w:rsidR="00C3121C" w:rsidRDefault="00C3121C"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BerlingNovaTex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6F81" w14:textId="77777777" w:rsidR="00C3121C" w:rsidRDefault="00C3121C">
    <w:pPr>
      <w:pStyle w:val="Sidfot"/>
    </w:pPr>
  </w:p>
  <w:p w14:paraId="34A37E42" w14:textId="77777777" w:rsidR="00C3121C" w:rsidRDefault="00C3121C">
    <w:pPr>
      <w:pStyle w:val="Sidfot"/>
    </w:pPr>
  </w:p>
  <w:p w14:paraId="7F2F6E02" w14:textId="77777777" w:rsidR="00C3121C" w:rsidRDefault="00C3121C">
    <w:pPr>
      <w:pStyle w:val="Sidfot"/>
    </w:pPr>
  </w:p>
  <w:p w14:paraId="74399CD6" w14:textId="70A9C55D" w:rsidR="00C3121C" w:rsidRDefault="00C3121C" w:rsidP="0095654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44679" w14:textId="77777777" w:rsidR="00C3121C" w:rsidRDefault="00C3121C" w:rsidP="00C72B17">
      <w:pPr>
        <w:spacing w:line="240" w:lineRule="auto"/>
      </w:pPr>
      <w:r>
        <w:separator/>
      </w:r>
    </w:p>
  </w:footnote>
  <w:footnote w:type="continuationSeparator" w:id="0">
    <w:p w14:paraId="4B935922" w14:textId="77777777" w:rsidR="00C3121C" w:rsidRDefault="00C3121C"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52568" w14:textId="77777777" w:rsidR="00C3121C" w:rsidRDefault="00C3121C" w:rsidP="008303EF">
    <w:pPr>
      <w:tabs>
        <w:tab w:val="left" w:pos="6237"/>
      </w:tabs>
    </w:pPr>
    <w:r>
      <w:tab/>
    </w:r>
    <w:bookmarkStart w:id="15" w:name="LDnr1"/>
    <w:bookmarkEnd w:id="15"/>
    <w:r>
      <w:t xml:space="preserve"> </w:t>
    </w:r>
    <w:bookmarkStart w:id="16" w:name="Dnr1"/>
    <w:bookmarkEnd w:id="16"/>
    <w:r>
      <w:rPr>
        <w:rFonts w:cs="Georgia"/>
        <w:noProof/>
        <w:sz w:val="14"/>
        <w:szCs w:val="14"/>
        <w:lang w:eastAsia="sv-SE"/>
      </w:rPr>
      <mc:AlternateContent>
        <mc:Choice Requires="wps">
          <w:drawing>
            <wp:anchor distT="0" distB="0" distL="114300" distR="114300" simplePos="0" relativeHeight="251669504" behindDoc="0" locked="0" layoutInCell="1" allowOverlap="1" wp14:anchorId="1687084F" wp14:editId="55567792">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86354" w14:textId="0A7A2ED5" w:rsidR="00C3121C" w:rsidRPr="00C05223" w:rsidRDefault="00C3121C"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50537C">
                            <w:rPr>
                              <w:noProof/>
                              <w:sz w:val="16"/>
                              <w:szCs w:val="16"/>
                            </w:rPr>
                            <w:t>25</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50537C">
                            <w:rPr>
                              <w:noProof/>
                              <w:sz w:val="16"/>
                              <w:szCs w:val="16"/>
                            </w:rPr>
                            <w:t>25</w:t>
                          </w:r>
                          <w:r w:rsidRPr="007F28A3">
                            <w:rPr>
                              <w:noProof/>
                              <w:sz w:val="16"/>
                              <w:szCs w:val="16"/>
                            </w:rPr>
                            <w:fldChar w:fldCharType="end"/>
                          </w:r>
                          <w:r w:rsidRPr="00E12C4A">
                            <w:rPr>
                              <w:noProof/>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8"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25C86354" w14:textId="0A7A2ED5" w:rsidR="00C3121C" w:rsidRPr="00C05223" w:rsidRDefault="00C3121C"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50537C">
                      <w:rPr>
                        <w:noProof/>
                        <w:sz w:val="16"/>
                        <w:szCs w:val="16"/>
                      </w:rPr>
                      <w:t>25</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50537C">
                      <w:rPr>
                        <w:noProof/>
                        <w:sz w:val="16"/>
                        <w:szCs w:val="16"/>
                      </w:rPr>
                      <w:t>25</w:t>
                    </w:r>
                    <w:r w:rsidRPr="007F28A3">
                      <w:rPr>
                        <w:noProof/>
                        <w:sz w:val="16"/>
                        <w:szCs w:val="16"/>
                      </w:rPr>
                      <w:fldChar w:fldCharType="end"/>
                    </w:r>
                    <w:r w:rsidRPr="00E12C4A">
                      <w:rPr>
                        <w:noProof/>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61A73" w14:textId="77777777" w:rsidR="00C3121C" w:rsidRDefault="00C3121C" w:rsidP="003755FD">
    <w:pPr>
      <w:pStyle w:val="Sidhuvud"/>
    </w:pPr>
    <w:bookmarkStart w:id="17" w:name="Radera2"/>
    <w:bookmarkEnd w:id="17"/>
  </w:p>
  <w:p w14:paraId="73116CA4" w14:textId="77777777" w:rsidR="00C3121C" w:rsidRDefault="00C3121C" w:rsidP="003755FD">
    <w:pPr>
      <w:pStyle w:val="Sidhuvud"/>
    </w:pPr>
  </w:p>
  <w:p w14:paraId="7E81B8A0" w14:textId="77777777" w:rsidR="00C3121C" w:rsidRDefault="00C3121C" w:rsidP="003755FD">
    <w:pPr>
      <w:pStyle w:val="Sidhuvud"/>
    </w:pPr>
  </w:p>
  <w:p w14:paraId="5194C570" w14:textId="77777777" w:rsidR="00C3121C" w:rsidRPr="003755FD" w:rsidRDefault="00C3121C" w:rsidP="007306AD">
    <w:r>
      <w:rPr>
        <w:noProof/>
        <w:lang w:eastAsia="sv-SE"/>
      </w:rPr>
      <mc:AlternateContent>
        <mc:Choice Requires="wps">
          <w:drawing>
            <wp:anchor distT="0" distB="0" distL="114300" distR="114300" simplePos="0" relativeHeight="251667456" behindDoc="0" locked="0" layoutInCell="1" allowOverlap="1" wp14:anchorId="2E9E2D28" wp14:editId="053712E1">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80C38" w14:textId="7147BFDD" w:rsidR="00C3121C" w:rsidRPr="00C05223" w:rsidRDefault="00C3121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0537C">
                            <w:rPr>
                              <w:noProof/>
                              <w:sz w:val="16"/>
                              <w:szCs w:val="16"/>
                            </w:rPr>
                            <w:t>1</w:t>
                          </w:r>
                          <w:r w:rsidRPr="00E12C4A">
                            <w:rPr>
                              <w:sz w:val="16"/>
                              <w:szCs w:val="16"/>
                            </w:rPr>
                            <w:fldChar w:fldCharType="end"/>
                          </w:r>
                          <w:r w:rsidRPr="00E12C4A">
                            <w:rPr>
                              <w:sz w:val="16"/>
                              <w:szCs w:val="16"/>
                            </w:rPr>
                            <w:t xml:space="preserve"> (</w:t>
                          </w:r>
                          <w:fldSimple w:instr=" SECTIONPAGES   \* MERGEFORMAT ">
                            <w:r w:rsidR="0050537C">
                              <w:rPr>
                                <w:noProof/>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9"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E880C38" w14:textId="7147BFDD" w:rsidR="00C3121C" w:rsidRPr="00C05223" w:rsidRDefault="00C3121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0537C">
                      <w:rPr>
                        <w:noProof/>
                        <w:sz w:val="16"/>
                        <w:szCs w:val="16"/>
                      </w:rPr>
                      <w:t>1</w:t>
                    </w:r>
                    <w:r w:rsidRPr="00E12C4A">
                      <w:rPr>
                        <w:sz w:val="16"/>
                        <w:szCs w:val="16"/>
                      </w:rPr>
                      <w:fldChar w:fldCharType="end"/>
                    </w:r>
                    <w:r w:rsidRPr="00E12C4A">
                      <w:rPr>
                        <w:sz w:val="16"/>
                        <w:szCs w:val="16"/>
                      </w:rPr>
                      <w:t xml:space="preserve"> (</w:t>
                    </w:r>
                    <w:fldSimple w:instr=" SECTIONPAGES   \* MERGEFORMAT ">
                      <w:r w:rsidR="0050537C">
                        <w:rPr>
                          <w:noProof/>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31442E8"/>
    <w:multiLevelType w:val="multilevel"/>
    <w:tmpl w:val="1A4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3F96E45"/>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EB43B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F33979"/>
    <w:multiLevelType w:val="hybridMultilevel"/>
    <w:tmpl w:val="4106F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22252B"/>
    <w:multiLevelType w:val="hybridMultilevel"/>
    <w:tmpl w:val="A44A17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E02143C"/>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F3277A4"/>
    <w:multiLevelType w:val="hybridMultilevel"/>
    <w:tmpl w:val="D13A16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4"/>
  </w:num>
  <w:num w:numId="15">
    <w:abstractNumId w:val="21"/>
  </w:num>
  <w:num w:numId="16">
    <w:abstractNumId w:val="24"/>
  </w:num>
  <w:num w:numId="17">
    <w:abstractNumId w:val="31"/>
  </w:num>
  <w:num w:numId="18">
    <w:abstractNumId w:val="22"/>
  </w:num>
  <w:num w:numId="19">
    <w:abstractNumId w:val="5"/>
  </w:num>
  <w:num w:numId="20">
    <w:abstractNumId w:val="9"/>
  </w:num>
  <w:num w:numId="21">
    <w:abstractNumId w:val="8"/>
  </w:num>
  <w:num w:numId="22">
    <w:abstractNumId w:val="3"/>
  </w:num>
  <w:num w:numId="23">
    <w:abstractNumId w:val="20"/>
  </w:num>
  <w:num w:numId="24">
    <w:abstractNumId w:val="11"/>
  </w:num>
  <w:num w:numId="25">
    <w:abstractNumId w:val="12"/>
  </w:num>
  <w:num w:numId="26">
    <w:abstractNumId w:val="6"/>
  </w:num>
  <w:num w:numId="27">
    <w:abstractNumId w:val="28"/>
  </w:num>
  <w:num w:numId="28">
    <w:abstractNumId w:val="30"/>
  </w:num>
  <w:num w:numId="29">
    <w:abstractNumId w:val="2"/>
  </w:num>
  <w:num w:numId="30">
    <w:abstractNumId w:val="26"/>
  </w:num>
  <w:num w:numId="31">
    <w:abstractNumId w:val="32"/>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906"/>
    <w:rsid w:val="00031831"/>
    <w:rsid w:val="00036FF1"/>
    <w:rsid w:val="000423C2"/>
    <w:rsid w:val="00047E25"/>
    <w:rsid w:val="00053977"/>
    <w:rsid w:val="00053B6D"/>
    <w:rsid w:val="00065DA0"/>
    <w:rsid w:val="00074584"/>
    <w:rsid w:val="0008100A"/>
    <w:rsid w:val="000844ED"/>
    <w:rsid w:val="000954B2"/>
    <w:rsid w:val="00095ADB"/>
    <w:rsid w:val="000A69BD"/>
    <w:rsid w:val="000C1ACF"/>
    <w:rsid w:val="000C4CF6"/>
    <w:rsid w:val="000C672D"/>
    <w:rsid w:val="000C776C"/>
    <w:rsid w:val="000D0E08"/>
    <w:rsid w:val="000D4323"/>
    <w:rsid w:val="000E020A"/>
    <w:rsid w:val="000E190F"/>
    <w:rsid w:val="00100B52"/>
    <w:rsid w:val="00111C4C"/>
    <w:rsid w:val="00116504"/>
    <w:rsid w:val="001233FB"/>
    <w:rsid w:val="00140679"/>
    <w:rsid w:val="001502F9"/>
    <w:rsid w:val="00160052"/>
    <w:rsid w:val="00166180"/>
    <w:rsid w:val="001714C5"/>
    <w:rsid w:val="001752B9"/>
    <w:rsid w:val="00183401"/>
    <w:rsid w:val="00184750"/>
    <w:rsid w:val="00191B2C"/>
    <w:rsid w:val="001B2C00"/>
    <w:rsid w:val="001B5DF1"/>
    <w:rsid w:val="001C046C"/>
    <w:rsid w:val="001C110E"/>
    <w:rsid w:val="001C1BA2"/>
    <w:rsid w:val="001C1E6E"/>
    <w:rsid w:val="001D3FD8"/>
    <w:rsid w:val="001D7E63"/>
    <w:rsid w:val="002047F2"/>
    <w:rsid w:val="00212825"/>
    <w:rsid w:val="002179A1"/>
    <w:rsid w:val="00224476"/>
    <w:rsid w:val="00226F03"/>
    <w:rsid w:val="002337E3"/>
    <w:rsid w:val="00243717"/>
    <w:rsid w:val="0024387D"/>
    <w:rsid w:val="00246426"/>
    <w:rsid w:val="00247948"/>
    <w:rsid w:val="00260175"/>
    <w:rsid w:val="00266A9F"/>
    <w:rsid w:val="00267208"/>
    <w:rsid w:val="00277ADB"/>
    <w:rsid w:val="0028762C"/>
    <w:rsid w:val="0029087A"/>
    <w:rsid w:val="002A2120"/>
    <w:rsid w:val="002A59E4"/>
    <w:rsid w:val="002A77D2"/>
    <w:rsid w:val="002B0E98"/>
    <w:rsid w:val="002C11AF"/>
    <w:rsid w:val="002C7134"/>
    <w:rsid w:val="002D5B10"/>
    <w:rsid w:val="002D5E04"/>
    <w:rsid w:val="002D5EFF"/>
    <w:rsid w:val="002E6348"/>
    <w:rsid w:val="002E63C7"/>
    <w:rsid w:val="002F7E28"/>
    <w:rsid w:val="0030710D"/>
    <w:rsid w:val="003122FC"/>
    <w:rsid w:val="00322A41"/>
    <w:rsid w:val="00325EBF"/>
    <w:rsid w:val="00337BE5"/>
    <w:rsid w:val="003601BB"/>
    <w:rsid w:val="00364AE6"/>
    <w:rsid w:val="00364D31"/>
    <w:rsid w:val="003755FD"/>
    <w:rsid w:val="00390030"/>
    <w:rsid w:val="00394F76"/>
    <w:rsid w:val="003A1F89"/>
    <w:rsid w:val="003C2D14"/>
    <w:rsid w:val="003C526D"/>
    <w:rsid w:val="003C6ABF"/>
    <w:rsid w:val="003C718D"/>
    <w:rsid w:val="003D21E1"/>
    <w:rsid w:val="003E2B20"/>
    <w:rsid w:val="003E5D83"/>
    <w:rsid w:val="00405057"/>
    <w:rsid w:val="00415214"/>
    <w:rsid w:val="00415791"/>
    <w:rsid w:val="00421455"/>
    <w:rsid w:val="004224F2"/>
    <w:rsid w:val="00424F4F"/>
    <w:rsid w:val="004375C9"/>
    <w:rsid w:val="004433BE"/>
    <w:rsid w:val="00444C74"/>
    <w:rsid w:val="00460BEE"/>
    <w:rsid w:val="00482B99"/>
    <w:rsid w:val="00491FA2"/>
    <w:rsid w:val="0049416E"/>
    <w:rsid w:val="00495638"/>
    <w:rsid w:val="004B0B17"/>
    <w:rsid w:val="004B347C"/>
    <w:rsid w:val="004C349F"/>
    <w:rsid w:val="004D3360"/>
    <w:rsid w:val="004D7C23"/>
    <w:rsid w:val="004E374C"/>
    <w:rsid w:val="004F25A9"/>
    <w:rsid w:val="004F2686"/>
    <w:rsid w:val="004F39E1"/>
    <w:rsid w:val="0050537C"/>
    <w:rsid w:val="00525CF4"/>
    <w:rsid w:val="005408F3"/>
    <w:rsid w:val="0054511D"/>
    <w:rsid w:val="005477ED"/>
    <w:rsid w:val="005521B0"/>
    <w:rsid w:val="0056497A"/>
    <w:rsid w:val="00566ACF"/>
    <w:rsid w:val="0057032F"/>
    <w:rsid w:val="0057677D"/>
    <w:rsid w:val="0059544B"/>
    <w:rsid w:val="005957FC"/>
    <w:rsid w:val="005A0069"/>
    <w:rsid w:val="005A11F9"/>
    <w:rsid w:val="005A2DFC"/>
    <w:rsid w:val="005A3728"/>
    <w:rsid w:val="005A3EE1"/>
    <w:rsid w:val="005A46EF"/>
    <w:rsid w:val="005A6077"/>
    <w:rsid w:val="005A6380"/>
    <w:rsid w:val="005B33D9"/>
    <w:rsid w:val="005B6762"/>
    <w:rsid w:val="005C1B2F"/>
    <w:rsid w:val="005C5369"/>
    <w:rsid w:val="005D655F"/>
    <w:rsid w:val="005D6C3E"/>
    <w:rsid w:val="005E2ACE"/>
    <w:rsid w:val="005E47FA"/>
    <w:rsid w:val="005E710A"/>
    <w:rsid w:val="00602874"/>
    <w:rsid w:val="00616F85"/>
    <w:rsid w:val="006217E0"/>
    <w:rsid w:val="00633EAD"/>
    <w:rsid w:val="00650709"/>
    <w:rsid w:val="00653081"/>
    <w:rsid w:val="006562B2"/>
    <w:rsid w:val="00661F2C"/>
    <w:rsid w:val="006648CB"/>
    <w:rsid w:val="00672B5F"/>
    <w:rsid w:val="006745EA"/>
    <w:rsid w:val="00686189"/>
    <w:rsid w:val="00690822"/>
    <w:rsid w:val="00692BAF"/>
    <w:rsid w:val="0069359C"/>
    <w:rsid w:val="006A4A7F"/>
    <w:rsid w:val="006A4E14"/>
    <w:rsid w:val="006B0733"/>
    <w:rsid w:val="006C3F5B"/>
    <w:rsid w:val="006D00F0"/>
    <w:rsid w:val="006E7C71"/>
    <w:rsid w:val="006F053C"/>
    <w:rsid w:val="006F0A88"/>
    <w:rsid w:val="00702AFD"/>
    <w:rsid w:val="00707704"/>
    <w:rsid w:val="007121BF"/>
    <w:rsid w:val="00712BBA"/>
    <w:rsid w:val="00714301"/>
    <w:rsid w:val="0072035C"/>
    <w:rsid w:val="00720CA2"/>
    <w:rsid w:val="007231DB"/>
    <w:rsid w:val="00723707"/>
    <w:rsid w:val="00727057"/>
    <w:rsid w:val="007306AD"/>
    <w:rsid w:val="007349EB"/>
    <w:rsid w:val="00734FCE"/>
    <w:rsid w:val="0076108E"/>
    <w:rsid w:val="007804CB"/>
    <w:rsid w:val="007844E8"/>
    <w:rsid w:val="007871FB"/>
    <w:rsid w:val="00793064"/>
    <w:rsid w:val="007937AF"/>
    <w:rsid w:val="007A0162"/>
    <w:rsid w:val="007A2939"/>
    <w:rsid w:val="007A41B3"/>
    <w:rsid w:val="007B025E"/>
    <w:rsid w:val="007B1CFC"/>
    <w:rsid w:val="007B2DED"/>
    <w:rsid w:val="007C2A05"/>
    <w:rsid w:val="007C34B3"/>
    <w:rsid w:val="007C7D7A"/>
    <w:rsid w:val="007D20E0"/>
    <w:rsid w:val="007D7386"/>
    <w:rsid w:val="007E481B"/>
    <w:rsid w:val="007E5999"/>
    <w:rsid w:val="007F0F3A"/>
    <w:rsid w:val="007F28A3"/>
    <w:rsid w:val="00805140"/>
    <w:rsid w:val="00805333"/>
    <w:rsid w:val="0080594D"/>
    <w:rsid w:val="00811328"/>
    <w:rsid w:val="00817886"/>
    <w:rsid w:val="008303EF"/>
    <w:rsid w:val="00832F02"/>
    <w:rsid w:val="008409C3"/>
    <w:rsid w:val="008465AF"/>
    <w:rsid w:val="00847689"/>
    <w:rsid w:val="00865F02"/>
    <w:rsid w:val="00876572"/>
    <w:rsid w:val="008835B9"/>
    <w:rsid w:val="00883C1D"/>
    <w:rsid w:val="00892362"/>
    <w:rsid w:val="008962E0"/>
    <w:rsid w:val="008977F7"/>
    <w:rsid w:val="008A27A1"/>
    <w:rsid w:val="008B23F2"/>
    <w:rsid w:val="008B34A4"/>
    <w:rsid w:val="008B3FCF"/>
    <w:rsid w:val="008C400C"/>
    <w:rsid w:val="008C7C3E"/>
    <w:rsid w:val="008D7540"/>
    <w:rsid w:val="008D797D"/>
    <w:rsid w:val="008E73EF"/>
    <w:rsid w:val="008F38AA"/>
    <w:rsid w:val="008F6ADA"/>
    <w:rsid w:val="009036DE"/>
    <w:rsid w:val="00917AF8"/>
    <w:rsid w:val="0092033A"/>
    <w:rsid w:val="00933301"/>
    <w:rsid w:val="00934DF5"/>
    <w:rsid w:val="00950CE7"/>
    <w:rsid w:val="00956547"/>
    <w:rsid w:val="0096196D"/>
    <w:rsid w:val="00966950"/>
    <w:rsid w:val="00981626"/>
    <w:rsid w:val="00983B48"/>
    <w:rsid w:val="00987592"/>
    <w:rsid w:val="009A056B"/>
    <w:rsid w:val="009A24FD"/>
    <w:rsid w:val="009A60EA"/>
    <w:rsid w:val="009A70FF"/>
    <w:rsid w:val="009A7229"/>
    <w:rsid w:val="009B1690"/>
    <w:rsid w:val="009B473C"/>
    <w:rsid w:val="009B5AA8"/>
    <w:rsid w:val="009B646E"/>
    <w:rsid w:val="009C1BED"/>
    <w:rsid w:val="009C2318"/>
    <w:rsid w:val="009C5E05"/>
    <w:rsid w:val="009C7698"/>
    <w:rsid w:val="009D07E0"/>
    <w:rsid w:val="009D4449"/>
    <w:rsid w:val="009D5269"/>
    <w:rsid w:val="009D61AC"/>
    <w:rsid w:val="009E057D"/>
    <w:rsid w:val="009E2F3A"/>
    <w:rsid w:val="009E508B"/>
    <w:rsid w:val="009E6472"/>
    <w:rsid w:val="009F171B"/>
    <w:rsid w:val="009F1D5A"/>
    <w:rsid w:val="009F3594"/>
    <w:rsid w:val="009F3870"/>
    <w:rsid w:val="00A03D94"/>
    <w:rsid w:val="00A063A2"/>
    <w:rsid w:val="00A143B0"/>
    <w:rsid w:val="00A153DA"/>
    <w:rsid w:val="00A26356"/>
    <w:rsid w:val="00A324CF"/>
    <w:rsid w:val="00A35D2A"/>
    <w:rsid w:val="00A4634A"/>
    <w:rsid w:val="00A50E40"/>
    <w:rsid w:val="00A51B4C"/>
    <w:rsid w:val="00A53D73"/>
    <w:rsid w:val="00A65945"/>
    <w:rsid w:val="00A72445"/>
    <w:rsid w:val="00A7347F"/>
    <w:rsid w:val="00A760D7"/>
    <w:rsid w:val="00A80E12"/>
    <w:rsid w:val="00A81BE1"/>
    <w:rsid w:val="00A84F3B"/>
    <w:rsid w:val="00A8749F"/>
    <w:rsid w:val="00AA3E23"/>
    <w:rsid w:val="00AA7900"/>
    <w:rsid w:val="00AA7C87"/>
    <w:rsid w:val="00AB63BF"/>
    <w:rsid w:val="00AB75FB"/>
    <w:rsid w:val="00AC444D"/>
    <w:rsid w:val="00AD2BD9"/>
    <w:rsid w:val="00AD3BEC"/>
    <w:rsid w:val="00AD52BE"/>
    <w:rsid w:val="00AD6D79"/>
    <w:rsid w:val="00AD72AE"/>
    <w:rsid w:val="00AF1559"/>
    <w:rsid w:val="00AF3B49"/>
    <w:rsid w:val="00AF7B2A"/>
    <w:rsid w:val="00B10EEB"/>
    <w:rsid w:val="00B1310A"/>
    <w:rsid w:val="00B14DBA"/>
    <w:rsid w:val="00B232CD"/>
    <w:rsid w:val="00B25CC8"/>
    <w:rsid w:val="00B61E43"/>
    <w:rsid w:val="00B6227B"/>
    <w:rsid w:val="00B67F7D"/>
    <w:rsid w:val="00B72189"/>
    <w:rsid w:val="00B77D5E"/>
    <w:rsid w:val="00B85512"/>
    <w:rsid w:val="00B86215"/>
    <w:rsid w:val="00B87338"/>
    <w:rsid w:val="00B90A15"/>
    <w:rsid w:val="00B90A42"/>
    <w:rsid w:val="00B91096"/>
    <w:rsid w:val="00BB02BA"/>
    <w:rsid w:val="00BD3476"/>
    <w:rsid w:val="00BD4814"/>
    <w:rsid w:val="00BD68EB"/>
    <w:rsid w:val="00BF5584"/>
    <w:rsid w:val="00C00D40"/>
    <w:rsid w:val="00C021A6"/>
    <w:rsid w:val="00C04B41"/>
    <w:rsid w:val="00C10D6D"/>
    <w:rsid w:val="00C13BB7"/>
    <w:rsid w:val="00C14894"/>
    <w:rsid w:val="00C14B90"/>
    <w:rsid w:val="00C14D25"/>
    <w:rsid w:val="00C158FB"/>
    <w:rsid w:val="00C20DBF"/>
    <w:rsid w:val="00C20DF0"/>
    <w:rsid w:val="00C26EAC"/>
    <w:rsid w:val="00C3121C"/>
    <w:rsid w:val="00C33B48"/>
    <w:rsid w:val="00C375AB"/>
    <w:rsid w:val="00C427B8"/>
    <w:rsid w:val="00C501F5"/>
    <w:rsid w:val="00C52D77"/>
    <w:rsid w:val="00C5331E"/>
    <w:rsid w:val="00C54788"/>
    <w:rsid w:val="00C61DDE"/>
    <w:rsid w:val="00C6226E"/>
    <w:rsid w:val="00C648B8"/>
    <w:rsid w:val="00C66377"/>
    <w:rsid w:val="00C71635"/>
    <w:rsid w:val="00C728EA"/>
    <w:rsid w:val="00C72B17"/>
    <w:rsid w:val="00C72FDC"/>
    <w:rsid w:val="00C875DE"/>
    <w:rsid w:val="00CC270E"/>
    <w:rsid w:val="00CC430D"/>
    <w:rsid w:val="00CC5BB6"/>
    <w:rsid w:val="00CC7016"/>
    <w:rsid w:val="00CC70DA"/>
    <w:rsid w:val="00CD4732"/>
    <w:rsid w:val="00CD4C41"/>
    <w:rsid w:val="00CE0FA6"/>
    <w:rsid w:val="00CE1031"/>
    <w:rsid w:val="00CE7DFC"/>
    <w:rsid w:val="00CF034E"/>
    <w:rsid w:val="00CF4460"/>
    <w:rsid w:val="00CF47A0"/>
    <w:rsid w:val="00CF7F61"/>
    <w:rsid w:val="00D037DF"/>
    <w:rsid w:val="00D2034C"/>
    <w:rsid w:val="00D21C11"/>
    <w:rsid w:val="00D24B02"/>
    <w:rsid w:val="00D37FC2"/>
    <w:rsid w:val="00D50658"/>
    <w:rsid w:val="00D53A9A"/>
    <w:rsid w:val="00D563FD"/>
    <w:rsid w:val="00D7540E"/>
    <w:rsid w:val="00D76C34"/>
    <w:rsid w:val="00D774BC"/>
    <w:rsid w:val="00D83D28"/>
    <w:rsid w:val="00D91240"/>
    <w:rsid w:val="00D93512"/>
    <w:rsid w:val="00DA1759"/>
    <w:rsid w:val="00DA5D2D"/>
    <w:rsid w:val="00DB27C0"/>
    <w:rsid w:val="00DB2F7B"/>
    <w:rsid w:val="00DB56E2"/>
    <w:rsid w:val="00DC3968"/>
    <w:rsid w:val="00DF3EBE"/>
    <w:rsid w:val="00DF52AD"/>
    <w:rsid w:val="00DF5C53"/>
    <w:rsid w:val="00E04D18"/>
    <w:rsid w:val="00E1012B"/>
    <w:rsid w:val="00E127E3"/>
    <w:rsid w:val="00E12C4A"/>
    <w:rsid w:val="00E14E0F"/>
    <w:rsid w:val="00E2294E"/>
    <w:rsid w:val="00E30236"/>
    <w:rsid w:val="00E3278B"/>
    <w:rsid w:val="00E45535"/>
    <w:rsid w:val="00E46C51"/>
    <w:rsid w:val="00E50EE3"/>
    <w:rsid w:val="00E61E05"/>
    <w:rsid w:val="00E738E4"/>
    <w:rsid w:val="00E7766D"/>
    <w:rsid w:val="00E8041A"/>
    <w:rsid w:val="00E809F3"/>
    <w:rsid w:val="00E91E45"/>
    <w:rsid w:val="00E9789B"/>
    <w:rsid w:val="00EA164C"/>
    <w:rsid w:val="00EA7CA8"/>
    <w:rsid w:val="00EB1451"/>
    <w:rsid w:val="00EB1E88"/>
    <w:rsid w:val="00EB2068"/>
    <w:rsid w:val="00EB50A3"/>
    <w:rsid w:val="00EB63D6"/>
    <w:rsid w:val="00EC06A9"/>
    <w:rsid w:val="00EC2139"/>
    <w:rsid w:val="00EC3C70"/>
    <w:rsid w:val="00EC3FBC"/>
    <w:rsid w:val="00EC4D02"/>
    <w:rsid w:val="00EC5E28"/>
    <w:rsid w:val="00EC63C8"/>
    <w:rsid w:val="00ED3446"/>
    <w:rsid w:val="00ED4F64"/>
    <w:rsid w:val="00EE04DB"/>
    <w:rsid w:val="00EE0737"/>
    <w:rsid w:val="00EE64E3"/>
    <w:rsid w:val="00EE7FE7"/>
    <w:rsid w:val="00F07598"/>
    <w:rsid w:val="00F078FE"/>
    <w:rsid w:val="00F11F12"/>
    <w:rsid w:val="00F2195B"/>
    <w:rsid w:val="00F25F5B"/>
    <w:rsid w:val="00F26C33"/>
    <w:rsid w:val="00F32203"/>
    <w:rsid w:val="00F34EBF"/>
    <w:rsid w:val="00F456CC"/>
    <w:rsid w:val="00F46893"/>
    <w:rsid w:val="00F85F1F"/>
    <w:rsid w:val="00F86A80"/>
    <w:rsid w:val="00FB040C"/>
    <w:rsid w:val="00FB1144"/>
    <w:rsid w:val="00FB20B9"/>
    <w:rsid w:val="00FB3539"/>
    <w:rsid w:val="00FB4EA5"/>
    <w:rsid w:val="00FC5662"/>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DD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037">
      <w:bodyDiv w:val="1"/>
      <w:marLeft w:val="0"/>
      <w:marRight w:val="0"/>
      <w:marTop w:val="0"/>
      <w:marBottom w:val="0"/>
      <w:divBdr>
        <w:top w:val="none" w:sz="0" w:space="0" w:color="auto"/>
        <w:left w:val="none" w:sz="0" w:space="0" w:color="auto"/>
        <w:bottom w:val="none" w:sz="0" w:space="0" w:color="auto"/>
        <w:right w:val="none" w:sz="0" w:space="0" w:color="auto"/>
      </w:divBdr>
    </w:div>
    <w:div w:id="203953324">
      <w:bodyDiv w:val="1"/>
      <w:marLeft w:val="0"/>
      <w:marRight w:val="0"/>
      <w:marTop w:val="0"/>
      <w:marBottom w:val="0"/>
      <w:divBdr>
        <w:top w:val="none" w:sz="0" w:space="0" w:color="auto"/>
        <w:left w:val="none" w:sz="0" w:space="0" w:color="auto"/>
        <w:bottom w:val="none" w:sz="0" w:space="0" w:color="auto"/>
        <w:right w:val="none" w:sz="0" w:space="0" w:color="auto"/>
      </w:divBdr>
    </w:div>
    <w:div w:id="268700184">
      <w:bodyDiv w:val="1"/>
      <w:marLeft w:val="0"/>
      <w:marRight w:val="0"/>
      <w:marTop w:val="0"/>
      <w:marBottom w:val="0"/>
      <w:divBdr>
        <w:top w:val="none" w:sz="0" w:space="0" w:color="auto"/>
        <w:left w:val="none" w:sz="0" w:space="0" w:color="auto"/>
        <w:bottom w:val="none" w:sz="0" w:space="0" w:color="auto"/>
        <w:right w:val="none" w:sz="0" w:space="0" w:color="auto"/>
      </w:divBdr>
    </w:div>
    <w:div w:id="280039264">
      <w:bodyDiv w:val="1"/>
      <w:marLeft w:val="0"/>
      <w:marRight w:val="0"/>
      <w:marTop w:val="0"/>
      <w:marBottom w:val="0"/>
      <w:divBdr>
        <w:top w:val="none" w:sz="0" w:space="0" w:color="auto"/>
        <w:left w:val="none" w:sz="0" w:space="0" w:color="auto"/>
        <w:bottom w:val="none" w:sz="0" w:space="0" w:color="auto"/>
        <w:right w:val="none" w:sz="0" w:space="0" w:color="auto"/>
      </w:divBdr>
    </w:div>
    <w:div w:id="399865493">
      <w:bodyDiv w:val="1"/>
      <w:marLeft w:val="0"/>
      <w:marRight w:val="0"/>
      <w:marTop w:val="0"/>
      <w:marBottom w:val="0"/>
      <w:divBdr>
        <w:top w:val="none" w:sz="0" w:space="0" w:color="auto"/>
        <w:left w:val="none" w:sz="0" w:space="0" w:color="auto"/>
        <w:bottom w:val="none" w:sz="0" w:space="0" w:color="auto"/>
        <w:right w:val="none" w:sz="0" w:space="0" w:color="auto"/>
      </w:divBdr>
    </w:div>
    <w:div w:id="506359866">
      <w:bodyDiv w:val="1"/>
      <w:marLeft w:val="0"/>
      <w:marRight w:val="0"/>
      <w:marTop w:val="0"/>
      <w:marBottom w:val="0"/>
      <w:divBdr>
        <w:top w:val="none" w:sz="0" w:space="0" w:color="auto"/>
        <w:left w:val="none" w:sz="0" w:space="0" w:color="auto"/>
        <w:bottom w:val="none" w:sz="0" w:space="0" w:color="auto"/>
        <w:right w:val="none" w:sz="0" w:space="0" w:color="auto"/>
      </w:divBdr>
    </w:div>
    <w:div w:id="578751849">
      <w:bodyDiv w:val="1"/>
      <w:marLeft w:val="0"/>
      <w:marRight w:val="0"/>
      <w:marTop w:val="0"/>
      <w:marBottom w:val="0"/>
      <w:divBdr>
        <w:top w:val="none" w:sz="0" w:space="0" w:color="auto"/>
        <w:left w:val="none" w:sz="0" w:space="0" w:color="auto"/>
        <w:bottom w:val="none" w:sz="0" w:space="0" w:color="auto"/>
        <w:right w:val="none" w:sz="0" w:space="0" w:color="auto"/>
      </w:divBdr>
    </w:div>
    <w:div w:id="754982851">
      <w:bodyDiv w:val="1"/>
      <w:marLeft w:val="0"/>
      <w:marRight w:val="0"/>
      <w:marTop w:val="0"/>
      <w:marBottom w:val="0"/>
      <w:divBdr>
        <w:top w:val="none" w:sz="0" w:space="0" w:color="auto"/>
        <w:left w:val="none" w:sz="0" w:space="0" w:color="auto"/>
        <w:bottom w:val="none" w:sz="0" w:space="0" w:color="auto"/>
        <w:right w:val="none" w:sz="0" w:space="0" w:color="auto"/>
      </w:divBdr>
    </w:div>
    <w:div w:id="816805539">
      <w:bodyDiv w:val="1"/>
      <w:marLeft w:val="0"/>
      <w:marRight w:val="0"/>
      <w:marTop w:val="0"/>
      <w:marBottom w:val="0"/>
      <w:divBdr>
        <w:top w:val="none" w:sz="0" w:space="0" w:color="auto"/>
        <w:left w:val="none" w:sz="0" w:space="0" w:color="auto"/>
        <w:bottom w:val="none" w:sz="0" w:space="0" w:color="auto"/>
        <w:right w:val="none" w:sz="0" w:space="0" w:color="auto"/>
      </w:divBdr>
    </w:div>
    <w:div w:id="900604729">
      <w:bodyDiv w:val="1"/>
      <w:marLeft w:val="0"/>
      <w:marRight w:val="0"/>
      <w:marTop w:val="0"/>
      <w:marBottom w:val="0"/>
      <w:divBdr>
        <w:top w:val="none" w:sz="0" w:space="0" w:color="auto"/>
        <w:left w:val="none" w:sz="0" w:space="0" w:color="auto"/>
        <w:bottom w:val="none" w:sz="0" w:space="0" w:color="auto"/>
        <w:right w:val="none" w:sz="0" w:space="0" w:color="auto"/>
      </w:divBdr>
    </w:div>
    <w:div w:id="977539599">
      <w:bodyDiv w:val="1"/>
      <w:marLeft w:val="0"/>
      <w:marRight w:val="0"/>
      <w:marTop w:val="0"/>
      <w:marBottom w:val="0"/>
      <w:divBdr>
        <w:top w:val="none" w:sz="0" w:space="0" w:color="auto"/>
        <w:left w:val="none" w:sz="0" w:space="0" w:color="auto"/>
        <w:bottom w:val="none" w:sz="0" w:space="0" w:color="auto"/>
        <w:right w:val="none" w:sz="0" w:space="0" w:color="auto"/>
      </w:divBdr>
    </w:div>
    <w:div w:id="1050151555">
      <w:bodyDiv w:val="1"/>
      <w:marLeft w:val="0"/>
      <w:marRight w:val="0"/>
      <w:marTop w:val="0"/>
      <w:marBottom w:val="0"/>
      <w:divBdr>
        <w:top w:val="none" w:sz="0" w:space="0" w:color="auto"/>
        <w:left w:val="none" w:sz="0" w:space="0" w:color="auto"/>
        <w:bottom w:val="none" w:sz="0" w:space="0" w:color="auto"/>
        <w:right w:val="none" w:sz="0" w:space="0" w:color="auto"/>
      </w:divBdr>
    </w:div>
    <w:div w:id="1070149758">
      <w:bodyDiv w:val="1"/>
      <w:marLeft w:val="0"/>
      <w:marRight w:val="0"/>
      <w:marTop w:val="0"/>
      <w:marBottom w:val="0"/>
      <w:divBdr>
        <w:top w:val="none" w:sz="0" w:space="0" w:color="auto"/>
        <w:left w:val="none" w:sz="0" w:space="0" w:color="auto"/>
        <w:bottom w:val="none" w:sz="0" w:space="0" w:color="auto"/>
        <w:right w:val="none" w:sz="0" w:space="0" w:color="auto"/>
      </w:divBdr>
    </w:div>
    <w:div w:id="1443112556">
      <w:bodyDiv w:val="1"/>
      <w:marLeft w:val="0"/>
      <w:marRight w:val="0"/>
      <w:marTop w:val="0"/>
      <w:marBottom w:val="0"/>
      <w:divBdr>
        <w:top w:val="none" w:sz="0" w:space="0" w:color="auto"/>
        <w:left w:val="none" w:sz="0" w:space="0" w:color="auto"/>
        <w:bottom w:val="none" w:sz="0" w:space="0" w:color="auto"/>
        <w:right w:val="none" w:sz="0" w:space="0" w:color="auto"/>
      </w:divBdr>
    </w:div>
    <w:div w:id="1480611013">
      <w:bodyDiv w:val="1"/>
      <w:marLeft w:val="0"/>
      <w:marRight w:val="0"/>
      <w:marTop w:val="0"/>
      <w:marBottom w:val="0"/>
      <w:divBdr>
        <w:top w:val="none" w:sz="0" w:space="0" w:color="auto"/>
        <w:left w:val="none" w:sz="0" w:space="0" w:color="auto"/>
        <w:bottom w:val="none" w:sz="0" w:space="0" w:color="auto"/>
        <w:right w:val="none" w:sz="0" w:space="0" w:color="auto"/>
      </w:divBdr>
    </w:div>
    <w:div w:id="1543440447">
      <w:bodyDiv w:val="1"/>
      <w:marLeft w:val="0"/>
      <w:marRight w:val="0"/>
      <w:marTop w:val="0"/>
      <w:marBottom w:val="0"/>
      <w:divBdr>
        <w:top w:val="none" w:sz="0" w:space="0" w:color="auto"/>
        <w:left w:val="none" w:sz="0" w:space="0" w:color="auto"/>
        <w:bottom w:val="none" w:sz="0" w:space="0" w:color="auto"/>
        <w:right w:val="none" w:sz="0" w:space="0" w:color="auto"/>
      </w:divBdr>
    </w:div>
    <w:div w:id="1560632767">
      <w:bodyDiv w:val="1"/>
      <w:marLeft w:val="0"/>
      <w:marRight w:val="0"/>
      <w:marTop w:val="0"/>
      <w:marBottom w:val="0"/>
      <w:divBdr>
        <w:top w:val="none" w:sz="0" w:space="0" w:color="auto"/>
        <w:left w:val="none" w:sz="0" w:space="0" w:color="auto"/>
        <w:bottom w:val="none" w:sz="0" w:space="0" w:color="auto"/>
        <w:right w:val="none" w:sz="0" w:space="0" w:color="auto"/>
      </w:divBdr>
    </w:div>
    <w:div w:id="1585528564">
      <w:bodyDiv w:val="1"/>
      <w:marLeft w:val="0"/>
      <w:marRight w:val="0"/>
      <w:marTop w:val="0"/>
      <w:marBottom w:val="0"/>
      <w:divBdr>
        <w:top w:val="none" w:sz="0" w:space="0" w:color="auto"/>
        <w:left w:val="none" w:sz="0" w:space="0" w:color="auto"/>
        <w:bottom w:val="none" w:sz="0" w:space="0" w:color="auto"/>
        <w:right w:val="none" w:sz="0" w:space="0" w:color="auto"/>
      </w:divBdr>
    </w:div>
    <w:div w:id="1664435058">
      <w:bodyDiv w:val="1"/>
      <w:marLeft w:val="0"/>
      <w:marRight w:val="0"/>
      <w:marTop w:val="0"/>
      <w:marBottom w:val="0"/>
      <w:divBdr>
        <w:top w:val="none" w:sz="0" w:space="0" w:color="auto"/>
        <w:left w:val="none" w:sz="0" w:space="0" w:color="auto"/>
        <w:bottom w:val="none" w:sz="0" w:space="0" w:color="auto"/>
        <w:right w:val="none" w:sz="0" w:space="0" w:color="auto"/>
      </w:divBdr>
    </w:div>
    <w:div w:id="1666785588">
      <w:bodyDiv w:val="1"/>
      <w:marLeft w:val="0"/>
      <w:marRight w:val="0"/>
      <w:marTop w:val="0"/>
      <w:marBottom w:val="0"/>
      <w:divBdr>
        <w:top w:val="none" w:sz="0" w:space="0" w:color="auto"/>
        <w:left w:val="none" w:sz="0" w:space="0" w:color="auto"/>
        <w:bottom w:val="none" w:sz="0" w:space="0" w:color="auto"/>
        <w:right w:val="none" w:sz="0" w:space="0" w:color="auto"/>
      </w:divBdr>
    </w:div>
    <w:div w:id="1787577983">
      <w:bodyDiv w:val="1"/>
      <w:marLeft w:val="0"/>
      <w:marRight w:val="0"/>
      <w:marTop w:val="0"/>
      <w:marBottom w:val="0"/>
      <w:divBdr>
        <w:top w:val="none" w:sz="0" w:space="0" w:color="auto"/>
        <w:left w:val="none" w:sz="0" w:space="0" w:color="auto"/>
        <w:bottom w:val="none" w:sz="0" w:space="0" w:color="auto"/>
        <w:right w:val="none" w:sz="0" w:space="0" w:color="auto"/>
      </w:divBdr>
    </w:div>
    <w:div w:id="1837845684">
      <w:bodyDiv w:val="1"/>
      <w:marLeft w:val="0"/>
      <w:marRight w:val="0"/>
      <w:marTop w:val="0"/>
      <w:marBottom w:val="0"/>
      <w:divBdr>
        <w:top w:val="none" w:sz="0" w:space="0" w:color="auto"/>
        <w:left w:val="none" w:sz="0" w:space="0" w:color="auto"/>
        <w:bottom w:val="none" w:sz="0" w:space="0" w:color="auto"/>
        <w:right w:val="none" w:sz="0" w:space="0" w:color="auto"/>
      </w:divBdr>
    </w:div>
    <w:div w:id="1891306983">
      <w:bodyDiv w:val="1"/>
      <w:marLeft w:val="0"/>
      <w:marRight w:val="0"/>
      <w:marTop w:val="0"/>
      <w:marBottom w:val="0"/>
      <w:divBdr>
        <w:top w:val="none" w:sz="0" w:space="0" w:color="auto"/>
        <w:left w:val="none" w:sz="0" w:space="0" w:color="auto"/>
        <w:bottom w:val="none" w:sz="0" w:space="0" w:color="auto"/>
        <w:right w:val="none" w:sz="0" w:space="0" w:color="auto"/>
      </w:divBdr>
    </w:div>
    <w:div w:id="2097899625">
      <w:bodyDiv w:val="1"/>
      <w:marLeft w:val="0"/>
      <w:marRight w:val="0"/>
      <w:marTop w:val="0"/>
      <w:marBottom w:val="0"/>
      <w:divBdr>
        <w:top w:val="none" w:sz="0" w:space="0" w:color="auto"/>
        <w:left w:val="none" w:sz="0" w:space="0" w:color="auto"/>
        <w:bottom w:val="none" w:sz="0" w:space="0" w:color="auto"/>
        <w:right w:val="none" w:sz="0" w:space="0" w:color="auto"/>
      </w:divBdr>
    </w:div>
    <w:div w:id="2121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ACA96-E98C-EC49-8919-661E5FB8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4</TotalTime>
  <Pages>25</Pages>
  <Words>4040</Words>
  <Characters>26624</Characters>
  <Application>Microsoft Macintosh Word</Application>
  <DocSecurity>0</DocSecurity>
  <Lines>1267</Lines>
  <Paragraphs>876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Informationsspecifikation-mall</vt:lpstr>
      <vt:lpstr>Dokumentnamn</vt:lpstr>
    </vt:vector>
  </TitlesOfParts>
  <Company>Center för eHälsa i samverkan</Company>
  <LinksUpToDate>false</LinksUpToDate>
  <CharactersWithSpaces>29788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Informationsspecifikation-mall</dc:title>
  <dc:subject>Arkitektur</dc:subject>
  <dc:creator>CeHis Arkitektur och regelverk</dc:creator>
  <cp:keywords>AB,Arkitektur, Beslut</cp:keywords>
  <dc:description/>
  <cp:lastModifiedBy>Oskar Thunman</cp:lastModifiedBy>
  <cp:revision>2</cp:revision>
  <dcterms:created xsi:type="dcterms:W3CDTF">2014-07-10T19:08:00Z</dcterms:created>
  <dcterms:modified xsi:type="dcterms:W3CDTF">2014-07-10T19:08:00Z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y fmtid="{D5CDD505-2E9C-101B-9397-08002B2CF9AE}" pid="3" name="Date completed">
    <vt:lpwstr>2013-10-14</vt:lpwstr>
  </property>
</Properties>
</file>