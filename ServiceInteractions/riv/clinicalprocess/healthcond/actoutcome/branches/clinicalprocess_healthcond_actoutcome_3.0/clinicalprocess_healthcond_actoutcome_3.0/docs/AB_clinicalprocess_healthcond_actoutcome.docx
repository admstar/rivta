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>
      <w:bookmarkStart w:id="0" w:name="_GoBack"/>
    </w:p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08B936F7" w14:textId="719F0AD6" w:rsidR="00740A81" w:rsidRPr="00740A81" w:rsidRDefault="00740A81" w:rsidP="00933E2C">
      <w:pPr>
        <w:spacing w:before="120" w:after="120"/>
        <w:jc w:val="center"/>
        <w:rPr>
          <w:sz w:val="48"/>
          <w:szCs w:val="48"/>
        </w:rPr>
      </w:pPr>
      <w:bookmarkStart w:id="1" w:name="Start"/>
      <w:bookmarkEnd w:id="1"/>
      <w:r w:rsidRPr="00740A81">
        <w:rPr>
          <w:sz w:val="48"/>
          <w:szCs w:val="48"/>
        </w:rPr>
        <w:t xml:space="preserve">Hantera </w:t>
      </w:r>
      <w:r w:rsidRPr="002D5403">
        <w:rPr>
          <w:sz w:val="48"/>
          <w:szCs w:val="48"/>
        </w:rPr>
        <w:t>hälsorelaterat tillstånd, utfall av aktivitet</w:t>
      </w:r>
      <w:r w:rsidRPr="001E472A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-</w:t>
      </w:r>
    </w:p>
    <w:p w14:paraId="7DCB611A" w14:textId="447E5009" w:rsidR="00933E2C" w:rsidRPr="00740A81" w:rsidRDefault="00933E2C" w:rsidP="00933E2C">
      <w:pPr>
        <w:spacing w:before="120" w:after="120"/>
        <w:jc w:val="center"/>
        <w:rPr>
          <w:sz w:val="48"/>
          <w:szCs w:val="48"/>
        </w:rPr>
      </w:pPr>
      <w:proofErr w:type="spellStart"/>
      <w:r w:rsidRPr="00740A81">
        <w:rPr>
          <w:sz w:val="48"/>
          <w:szCs w:val="48"/>
        </w:rPr>
        <w:t>arkitekturella</w:t>
      </w:r>
      <w:proofErr w:type="spellEnd"/>
      <w:r w:rsidRPr="00740A81">
        <w:rPr>
          <w:sz w:val="48"/>
          <w:szCs w:val="48"/>
        </w:rPr>
        <w:t xml:space="preserve"> beslut</w:t>
      </w:r>
    </w:p>
    <w:p w14:paraId="7E590DE4" w14:textId="0BE54995" w:rsidR="00933E2C" w:rsidRPr="00740A81" w:rsidRDefault="003C2350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</w:t>
      </w:r>
    </w:p>
    <w:p w14:paraId="1E147B51" w14:textId="1D48ACFB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Version </w:t>
      </w:r>
      <w:r w:rsidR="00655849">
        <w:rPr>
          <w:sz w:val="48"/>
          <w:szCs w:val="48"/>
        </w:rPr>
        <w:t>3.0</w:t>
      </w:r>
      <w:proofErr w:type="gramStart"/>
      <w:r w:rsidR="00655849">
        <w:rPr>
          <w:sz w:val="48"/>
          <w:szCs w:val="48"/>
        </w:rPr>
        <w:t>.RC1</w:t>
      </w:r>
      <w:proofErr w:type="gramEnd"/>
    </w:p>
    <w:p w14:paraId="12CB8455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4A0634F" w14:textId="6D414219" w:rsidR="00933E2C" w:rsidRPr="00740A81" w:rsidRDefault="00D133DF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fldChar w:fldCharType="begin"/>
      </w:r>
      <w:r w:rsidRPr="00740A81">
        <w:rPr>
          <w:sz w:val="48"/>
          <w:szCs w:val="48"/>
        </w:rPr>
        <w:instrText xml:space="preserve"> DOCPROPERTY  Slutdatum  \* MERGEFORMAT </w:instrText>
      </w:r>
      <w:r w:rsidRPr="00740A81">
        <w:rPr>
          <w:sz w:val="48"/>
          <w:szCs w:val="48"/>
        </w:rPr>
        <w:fldChar w:fldCharType="separate"/>
      </w:r>
      <w:r w:rsidR="00655849">
        <w:rPr>
          <w:sz w:val="48"/>
          <w:szCs w:val="48"/>
        </w:rPr>
        <w:t>2014-04-11</w:t>
      </w:r>
      <w:r w:rsidRPr="00740A81">
        <w:rPr>
          <w:sz w:val="48"/>
          <w:szCs w:val="48"/>
        </w:rPr>
        <w:fldChar w:fldCharType="end"/>
      </w:r>
    </w:p>
    <w:p w14:paraId="380E8A8B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F82F154" w14:textId="77777777" w:rsidR="004D2AFE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4D2AFE">
        <w:t>1.</w:t>
      </w:r>
      <w:r w:rsidR="004D2AFE"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 w:rsidR="004D2AFE">
        <w:t>Inledning</w:t>
      </w:r>
      <w:r w:rsidR="004D2AFE">
        <w:tab/>
      </w:r>
      <w:r w:rsidR="004D2AFE">
        <w:fldChar w:fldCharType="begin"/>
      </w:r>
      <w:r w:rsidR="004D2AFE">
        <w:instrText xml:space="preserve"> PAGEREF _Toc254858745 \h </w:instrText>
      </w:r>
      <w:r w:rsidR="004D2AFE">
        <w:fldChar w:fldCharType="separate"/>
      </w:r>
      <w:r w:rsidR="00655849">
        <w:t>4</w:t>
      </w:r>
      <w:r w:rsidR="004D2AFE">
        <w:fldChar w:fldCharType="end"/>
      </w:r>
    </w:p>
    <w:p w14:paraId="3D711C4D" w14:textId="77777777" w:rsidR="004D2AFE" w:rsidRDefault="004D2AFE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_Toc254858746 \h </w:instrText>
      </w:r>
      <w:r>
        <w:rPr>
          <w:noProof/>
        </w:rPr>
      </w:r>
      <w:r>
        <w:rPr>
          <w:noProof/>
        </w:rPr>
        <w:fldChar w:fldCharType="separate"/>
      </w:r>
      <w:r w:rsidR="00655849">
        <w:rPr>
          <w:noProof/>
        </w:rPr>
        <w:t>4</w:t>
      </w:r>
      <w:r>
        <w:rPr>
          <w:noProof/>
        </w:rPr>
        <w:fldChar w:fldCharType="end"/>
      </w:r>
    </w:p>
    <w:p w14:paraId="37578852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_Toc254858747 \h </w:instrText>
      </w:r>
      <w:r>
        <w:rPr>
          <w:noProof/>
        </w:rPr>
      </w:r>
      <w:r>
        <w:rPr>
          <w:noProof/>
        </w:rPr>
        <w:fldChar w:fldCharType="separate"/>
      </w:r>
      <w:r w:rsidR="00655849">
        <w:rPr>
          <w:noProof/>
        </w:rPr>
        <w:t>4</w:t>
      </w:r>
      <w:r>
        <w:rPr>
          <w:noProof/>
        </w:rPr>
        <w:fldChar w:fldCharType="end"/>
      </w:r>
    </w:p>
    <w:p w14:paraId="34157D2B" w14:textId="77777777" w:rsidR="004D2AFE" w:rsidRDefault="004D2AFE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_Toc254858748 \h </w:instrText>
      </w:r>
      <w:r>
        <w:fldChar w:fldCharType="separate"/>
      </w:r>
      <w:r w:rsidR="00655849">
        <w:t>5</w:t>
      </w:r>
      <w:r>
        <w:fldChar w:fldCharType="end"/>
      </w:r>
    </w:p>
    <w:p w14:paraId="376FAA1F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AB: Tydliggörande avseende tjänstekontraktsbeskrivningen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_Toc254858749 \h </w:instrText>
      </w:r>
      <w:r>
        <w:rPr>
          <w:noProof/>
        </w:rPr>
      </w:r>
      <w:r>
        <w:rPr>
          <w:noProof/>
        </w:rPr>
        <w:fldChar w:fldCharType="separate"/>
      </w:r>
      <w:r w:rsidR="00655849">
        <w:rPr>
          <w:noProof/>
        </w:rPr>
        <w:t>5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3F66D08C" w:rsidR="00740537" w:rsidRDefault="00740A81" w:rsidP="00933E2C">
            <w:pPr>
              <w:pStyle w:val="TableText"/>
              <w:ind w:right="0"/>
              <w:jc w:val="center"/>
            </w:pPr>
            <w:r>
              <w:t>2.0</w:t>
            </w:r>
            <w:r w:rsidR="00740537">
              <w:t>.RC</w:t>
            </w:r>
            <w:r>
              <w:t>1</w:t>
            </w:r>
            <w:r w:rsidR="00740537">
              <w:t>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161AE1D4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 xml:space="preserve">Rättat skrivfel och </w:t>
            </w:r>
            <w:proofErr w:type="spellStart"/>
            <w:r>
              <w:rPr>
                <w:lang w:val="sv-SE"/>
              </w:rPr>
              <w:t>rc</w:t>
            </w:r>
            <w:proofErr w:type="spellEnd"/>
            <w:r>
              <w:rPr>
                <w:lang w:val="sv-SE"/>
              </w:rPr>
              <w:t xml:space="preserve"> nummer</w:t>
            </w:r>
            <w:r w:rsidR="00740A81">
              <w:rPr>
                <w:lang w:val="sv-SE"/>
              </w:rPr>
              <w:t xml:space="preserve">. </w:t>
            </w:r>
            <w:r w:rsidR="00740A81" w:rsidRPr="00740537">
              <w:rPr>
                <w:lang w:val="sv-SE"/>
              </w:rPr>
              <w:t>Lagt till kommentar om anslutningskatalog</w:t>
            </w:r>
          </w:p>
        </w:tc>
        <w:tc>
          <w:tcPr>
            <w:tcW w:w="1980" w:type="dxa"/>
          </w:tcPr>
          <w:p w14:paraId="027FE5D0" w14:textId="50AF771B" w:rsidR="00634D23" w:rsidRDefault="00634D23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</w:t>
            </w:r>
            <w:r w:rsidR="00680C38">
              <w:rPr>
                <w:lang w:val="sv-SE"/>
              </w:rPr>
              <w:t>h</w:t>
            </w:r>
            <w:r>
              <w:rPr>
                <w:lang w:val="sv-SE"/>
              </w:rPr>
              <w:t>am</w:t>
            </w:r>
          </w:p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0D59E5" w14:paraId="74C25C74" w14:textId="77777777" w:rsidTr="00933E2C">
        <w:tc>
          <w:tcPr>
            <w:tcW w:w="964" w:type="dxa"/>
          </w:tcPr>
          <w:p w14:paraId="51854759" w14:textId="5F61BB62" w:rsidR="000D59E5" w:rsidRDefault="000D59E5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010F07B0" w14:textId="435E9883" w:rsidR="000D59E5" w:rsidRDefault="000D59E5" w:rsidP="004972DF">
            <w:pPr>
              <w:pStyle w:val="TableText"/>
              <w:ind w:right="0"/>
              <w:jc w:val="center"/>
            </w:pPr>
            <w:r>
              <w:t>2014-02-24</w:t>
            </w:r>
          </w:p>
        </w:tc>
        <w:tc>
          <w:tcPr>
            <w:tcW w:w="4140" w:type="dxa"/>
          </w:tcPr>
          <w:p w14:paraId="38A6A30F" w14:textId="1F0DA160" w:rsidR="000D59E5" w:rsidRDefault="000D59E5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 och datum</w:t>
            </w:r>
          </w:p>
        </w:tc>
        <w:tc>
          <w:tcPr>
            <w:tcW w:w="1980" w:type="dxa"/>
          </w:tcPr>
          <w:p w14:paraId="6BCA5229" w14:textId="68F493CC" w:rsidR="000D59E5" w:rsidRDefault="000D59E5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  <w:tc>
          <w:tcPr>
            <w:tcW w:w="1440" w:type="dxa"/>
          </w:tcPr>
          <w:p w14:paraId="4BBEE0C9" w14:textId="77777777" w:rsidR="000D59E5" w:rsidRPr="00740537" w:rsidRDefault="000D59E5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BA3724" w14:paraId="6B4B1B96" w14:textId="77777777" w:rsidTr="00933E2C">
        <w:tc>
          <w:tcPr>
            <w:tcW w:w="964" w:type="dxa"/>
          </w:tcPr>
          <w:p w14:paraId="0AA21267" w14:textId="3B6E3624" w:rsidR="00BA3724" w:rsidRDefault="00BA3724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06A8BCB5" w14:textId="0E1FC53E" w:rsidR="00BA3724" w:rsidRDefault="00BA3724" w:rsidP="004972DF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4140" w:type="dxa"/>
          </w:tcPr>
          <w:p w14:paraId="125C2394" w14:textId="73DE9DE8" w:rsidR="00BA3724" w:rsidRDefault="00BA3724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 och datum</w:t>
            </w:r>
          </w:p>
        </w:tc>
        <w:tc>
          <w:tcPr>
            <w:tcW w:w="1980" w:type="dxa"/>
          </w:tcPr>
          <w:p w14:paraId="73CDA49A" w14:textId="3E5CCAF0" w:rsidR="00BA3724" w:rsidRDefault="00BA3724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  <w:tc>
          <w:tcPr>
            <w:tcW w:w="1440" w:type="dxa"/>
          </w:tcPr>
          <w:p w14:paraId="33309EDC" w14:textId="77777777" w:rsidR="00BA3724" w:rsidRPr="00740537" w:rsidRDefault="00BA3724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FA02072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740A81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40A81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B1E6B84" w:rsidR="00933E2C" w:rsidRPr="00D133DF" w:rsidRDefault="002C6615" w:rsidP="00337D9A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</w:t>
            </w:r>
            <w:r w:rsidR="00337D9A">
              <w:rPr>
                <w:lang w:val="sv-SE"/>
              </w:rPr>
              <w:t>healthcond_actoutcome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5485874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5485874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54858747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 xml:space="preserve">Anslutningskatalog är en framtida stödtjänst för att hämta anslutna </w:t>
            </w:r>
            <w:proofErr w:type="spellStart"/>
            <w:r>
              <w:rPr>
                <w:lang w:val="sv-SE"/>
              </w:rPr>
              <w:t>PDL</w:t>
            </w:r>
            <w:proofErr w:type="spellEnd"/>
            <w:r>
              <w:rPr>
                <w:lang w:val="sv-SE"/>
              </w:rPr>
              <w:t>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54858748"/>
      <w:r w:rsidRPr="008007C3">
        <w:lastRenderedPageBreak/>
        <w:t>Arkitekturella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Heading2"/>
      </w:pPr>
      <w:bookmarkStart w:id="11" w:name="_Toc185913456"/>
      <w:bookmarkStart w:id="12" w:name="_Toc254858749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bookmarkEnd w:id="0"/>
    <w:sectPr w:rsidR="004F3285" w:rsidRPr="004F3285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40824" w14:textId="77777777" w:rsidR="004D2AFE" w:rsidRDefault="004D2AFE" w:rsidP="00C72B17">
      <w:pPr>
        <w:spacing w:line="240" w:lineRule="auto"/>
      </w:pPr>
      <w:r>
        <w:separator/>
      </w:r>
    </w:p>
  </w:endnote>
  <w:endnote w:type="continuationSeparator" w:id="0">
    <w:p w14:paraId="458A2F0B" w14:textId="77777777" w:rsidR="004D2AFE" w:rsidRDefault="004D2AFE" w:rsidP="00C72B17">
      <w:pPr>
        <w:spacing w:line="240" w:lineRule="auto"/>
      </w:pPr>
      <w:r>
        <w:continuationSeparator/>
      </w:r>
    </w:p>
  </w:endnote>
  <w:endnote w:type="continuationNotice" w:id="1">
    <w:p w14:paraId="429FEE64" w14:textId="77777777" w:rsidR="004D2AFE" w:rsidRDefault="004D2A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6CEF2" w14:textId="77777777" w:rsidR="0073708F" w:rsidRDefault="007370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2631B" w14:textId="77777777" w:rsidR="0073708F" w:rsidRDefault="007370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4D2AFE" w:rsidRDefault="004D2AFE">
    <w:pPr>
      <w:pStyle w:val="Footer"/>
    </w:pPr>
  </w:p>
  <w:p w14:paraId="00DB5B55" w14:textId="77777777" w:rsidR="004D2AFE" w:rsidRDefault="004D2AFE">
    <w:pPr>
      <w:pStyle w:val="Footer"/>
    </w:pPr>
  </w:p>
  <w:p w14:paraId="7A4B8CFE" w14:textId="77777777" w:rsidR="004D2AFE" w:rsidRDefault="004D2AFE">
    <w:pPr>
      <w:pStyle w:val="Footer"/>
    </w:pPr>
  </w:p>
  <w:p w14:paraId="3F6CD731" w14:textId="77777777" w:rsidR="004D2AFE" w:rsidRDefault="004D2AFE">
    <w:pPr>
      <w:pStyle w:val="Footer"/>
    </w:pPr>
  </w:p>
  <w:p w14:paraId="4D884140" w14:textId="77777777" w:rsidR="004D2AFE" w:rsidRDefault="004D2AFE">
    <w:pPr>
      <w:pStyle w:val="Footer"/>
    </w:pPr>
  </w:p>
  <w:p w14:paraId="7F3C14E7" w14:textId="77777777" w:rsidR="004D2AFE" w:rsidRDefault="004D2AFE">
    <w:pPr>
      <w:pStyle w:val="Footer"/>
    </w:pPr>
  </w:p>
  <w:p w14:paraId="3EFAEE42" w14:textId="77777777" w:rsidR="004D2AFE" w:rsidRDefault="004D2AFE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3EB5" w14:textId="77777777" w:rsidR="004D2AFE" w:rsidRDefault="004D2AFE" w:rsidP="00C72B17">
      <w:pPr>
        <w:spacing w:line="240" w:lineRule="auto"/>
      </w:pPr>
      <w:r>
        <w:separator/>
      </w:r>
    </w:p>
  </w:footnote>
  <w:footnote w:type="continuationSeparator" w:id="0">
    <w:p w14:paraId="3EF4A44D" w14:textId="77777777" w:rsidR="004D2AFE" w:rsidRDefault="004D2AFE" w:rsidP="00C72B17">
      <w:pPr>
        <w:spacing w:line="240" w:lineRule="auto"/>
      </w:pPr>
      <w:r>
        <w:continuationSeparator/>
      </w:r>
    </w:p>
  </w:footnote>
  <w:footnote w:type="continuationNotice" w:id="1">
    <w:p w14:paraId="793054BD" w14:textId="77777777" w:rsidR="004D2AFE" w:rsidRDefault="004D2A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00350" w14:textId="77777777" w:rsidR="0073708F" w:rsidRDefault="007370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81410AA" w:rsidR="004D2AFE" w:rsidRDefault="004D2AFE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73708F">
      <w:t>13</w:t>
    </w:r>
    <w:r>
      <w:t xml:space="preserve"> </w:t>
    </w:r>
    <w:r w:rsidR="0073708F">
      <w:t>mars</w:t>
    </w:r>
    <w:r>
      <w:t xml:space="preserve"> 201</w:t>
    </w:r>
    <w:bookmarkEnd w:id="13"/>
    <w:r>
      <w:t>4</w:t>
    </w:r>
  </w:p>
  <w:p w14:paraId="5C6B38DA" w14:textId="77777777" w:rsidR="004D2AFE" w:rsidRDefault="004D2AFE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4D2AFE" w:rsidRPr="00C05223" w:rsidRDefault="004D2AFE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55849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55849" w:rsidRPr="00655849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4D2AFE" w:rsidRPr="00C05223" w:rsidRDefault="004D2AFE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55849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55849" w:rsidRPr="00655849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AE1CB8B" w:rsidR="004D2AFE" w:rsidRDefault="004D2AFE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EF1C6A">
      <w:t>13</w:t>
    </w:r>
    <w:r>
      <w:t xml:space="preserve"> </w:t>
    </w:r>
    <w:r w:rsidR="00EF1C6A">
      <w:t>mars</w:t>
    </w:r>
    <w:r>
      <w:t xml:space="preserve"> 201</w:t>
    </w:r>
    <w:bookmarkEnd w:id="16"/>
    <w:r>
      <w:t>4</w:t>
    </w:r>
  </w:p>
  <w:p w14:paraId="074A8BD1" w14:textId="77777777" w:rsidR="004D2AFE" w:rsidRDefault="004D2AFE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4D2AFE" w:rsidRDefault="004D2AFE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4D2AFE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Pr="00082370">
            <w:rPr>
              <w:rFonts w:cs="Georgia"/>
              <w:sz w:val="12"/>
              <w:szCs w:val="12"/>
            </w:rPr>
            <w:t>-224186</w:t>
          </w:r>
        </w:p>
        <w:p w14:paraId="53010CBF" w14:textId="77777777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4D2AFE" w:rsidRDefault="004D2AFE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4D2AFE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4D2AFE" w:rsidRDefault="004D2AFE" w:rsidP="003755FD">
    <w:pPr>
      <w:pStyle w:val="Header"/>
    </w:pPr>
    <w:bookmarkStart w:id="24" w:name="Radera2"/>
    <w:bookmarkEnd w:id="24"/>
  </w:p>
  <w:p w14:paraId="26042467" w14:textId="77777777" w:rsidR="004D2AFE" w:rsidRDefault="004D2AFE" w:rsidP="003755FD">
    <w:pPr>
      <w:pStyle w:val="Header"/>
    </w:pPr>
  </w:p>
  <w:p w14:paraId="07F53C84" w14:textId="77777777" w:rsidR="004D2AFE" w:rsidRDefault="004D2AFE" w:rsidP="003755FD">
    <w:pPr>
      <w:pStyle w:val="Header"/>
    </w:pPr>
  </w:p>
  <w:p w14:paraId="661F5729" w14:textId="77777777" w:rsidR="004D2AFE" w:rsidRPr="003755FD" w:rsidRDefault="004D2AFE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4D2AFE" w:rsidRPr="00C05223" w:rsidRDefault="004D2AFE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55849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55849" w:rsidRPr="00655849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4D2AFE" w:rsidRPr="00C05223" w:rsidRDefault="004D2AFE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55849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55849" w:rsidRPr="00655849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D59E5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37D9A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D2AFE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82FAC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34D23"/>
    <w:rsid w:val="00650709"/>
    <w:rsid w:val="00653081"/>
    <w:rsid w:val="00655849"/>
    <w:rsid w:val="00661F2C"/>
    <w:rsid w:val="006648CB"/>
    <w:rsid w:val="00680C38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3708F"/>
    <w:rsid w:val="00740537"/>
    <w:rsid w:val="00740A81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A3724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EF1C6A"/>
    <w:rsid w:val="00F07598"/>
    <w:rsid w:val="00F34EBF"/>
    <w:rsid w:val="00F456CC"/>
    <w:rsid w:val="00F46893"/>
    <w:rsid w:val="00F80F81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679F2-5CDE-7149-B73A-43E1C8DF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22</TotalTime>
  <Pages>5</Pages>
  <Words>377</Words>
  <Characters>2424</Characters>
  <Application>Microsoft Macintosh Word</Application>
  <DocSecurity>0</DocSecurity>
  <Lines>151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2724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31</cp:revision>
  <dcterms:created xsi:type="dcterms:W3CDTF">2013-08-28T13:45:00Z</dcterms:created>
  <dcterms:modified xsi:type="dcterms:W3CDTF">2014-04-11T12:55:00Z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3</vt:lpwstr>
  </property>
  <property fmtid="{D5CDD505-2E9C-101B-9397-08002B2CF9AE}" pid="3" name="Version_2">
    <vt:lpwstr>0</vt:lpwstr>
  </property>
  <property fmtid="{D5CDD505-2E9C-101B-9397-08002B2CF9AE}" pid="4" name="Version_3">
    <vt:lpwstr>RC1</vt:lpwstr>
  </property>
  <property fmtid="{D5CDD505-2E9C-101B-9397-08002B2CF9AE}" pid="5" name="Slutdatum">
    <vt:lpwstr>2014-04-11</vt:lpwstr>
  </property>
  <property fmtid="{D5CDD505-2E9C-101B-9397-08002B2CF9AE}" pid="6" name="Arknummer">
    <vt:lpwstr>ARK_0023</vt:lpwstr>
  </property>
</Properties>
</file>